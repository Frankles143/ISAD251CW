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1A3C9" w14:textId="63332B4C" w:rsidR="00B2250B" w:rsidRDefault="00B2250B">
      <w:pPr>
        <w:rPr>
          <w:b/>
          <w:bCs/>
          <w:color w:val="663366" w:themeColor="accent1"/>
          <w:sz w:val="36"/>
          <w:szCs w:val="28"/>
        </w:rPr>
      </w:pPr>
      <w:r w:rsidRPr="00063AD4">
        <w:rPr>
          <w:b/>
          <w:bCs/>
          <w:noProof/>
          <w:color w:val="330F42" w:themeColor="accent2"/>
          <w:sz w:val="96"/>
          <w:szCs w:val="96"/>
        </w:rPr>
        <mc:AlternateContent>
          <mc:Choice Requires="wps">
            <w:drawing>
              <wp:anchor distT="0" distB="0" distL="114300" distR="114300" simplePos="0" relativeHeight="251659264" behindDoc="1" locked="0" layoutInCell="1" allowOverlap="1" wp14:anchorId="279C50A4" wp14:editId="51B955F9">
                <wp:simplePos x="0" y="0"/>
                <wp:positionH relativeFrom="margin">
                  <wp:posOffset>-609063</wp:posOffset>
                </wp:positionH>
                <wp:positionV relativeFrom="paragraph">
                  <wp:posOffset>-1231509</wp:posOffset>
                </wp:positionV>
                <wp:extent cx="8143875" cy="11239500"/>
                <wp:effectExtent l="0" t="0" r="0" b="0"/>
                <wp:wrapNone/>
                <wp:docPr id="21" name="Rectangle 21"/>
                <wp:cNvGraphicFramePr/>
                <a:graphic xmlns:a="http://schemas.openxmlformats.org/drawingml/2006/main">
                  <a:graphicData uri="http://schemas.microsoft.com/office/word/2010/wordprocessingShape">
                    <wps:wsp>
                      <wps:cNvSpPr/>
                      <wps:spPr>
                        <a:xfrm>
                          <a:off x="0" y="0"/>
                          <a:ext cx="8143875" cy="11239500"/>
                        </a:xfrm>
                        <a:prstGeom prst="rect">
                          <a:avLst/>
                        </a:prstGeom>
                        <a:solidFill>
                          <a:srgbClr val="7030A0"/>
                        </a:solidFill>
                        <a:ln>
                          <a:noFill/>
                        </a:ln>
                        <a:effectLst/>
                      </wps:spPr>
                      <wps:style>
                        <a:lnRef idx="1">
                          <a:schemeClr val="accent1"/>
                        </a:lnRef>
                        <a:fillRef idx="3">
                          <a:schemeClr val="accent1"/>
                        </a:fillRef>
                        <a:effectRef idx="2">
                          <a:schemeClr val="accent1"/>
                        </a:effectRef>
                        <a:fontRef idx="minor">
                          <a:schemeClr val="lt1"/>
                        </a:fontRef>
                      </wps:style>
                      <wps:txbx>
                        <w:txbxContent>
                          <w:p w14:paraId="4E24181C" w14:textId="204760C2" w:rsidR="00B2250B" w:rsidRDefault="00B2250B" w:rsidP="00B2250B">
                            <w:pPr>
                              <w:ind w:left="1417"/>
                              <w:rPr>
                                <w:b/>
                                <w:bCs/>
                                <w:color w:val="FFFFFF" w:themeColor="background1"/>
                                <w:sz w:val="96"/>
                                <w:szCs w:val="96"/>
                              </w:rPr>
                            </w:pPr>
                            <w:r>
                              <w:rPr>
                                <w:b/>
                                <w:bCs/>
                                <w:color w:val="FFFFFF" w:themeColor="background1"/>
                                <w:sz w:val="96"/>
                                <w:szCs w:val="96"/>
                              </w:rPr>
                              <w:t>ISAD251</w:t>
                            </w:r>
                          </w:p>
                          <w:p w14:paraId="054DE1D4" w14:textId="77777777" w:rsidR="00295B54" w:rsidRDefault="00B2250B" w:rsidP="00B2250B">
                            <w:pPr>
                              <w:ind w:left="1417"/>
                              <w:rPr>
                                <w:b/>
                                <w:bCs/>
                                <w:color w:val="FFFFFF" w:themeColor="background1"/>
                                <w:sz w:val="72"/>
                                <w:szCs w:val="96"/>
                              </w:rPr>
                            </w:pPr>
                            <w:r>
                              <w:rPr>
                                <w:b/>
                                <w:bCs/>
                                <w:color w:val="FFFFFF" w:themeColor="background1"/>
                                <w:sz w:val="72"/>
                                <w:szCs w:val="96"/>
                              </w:rPr>
                              <w:t xml:space="preserve">Database Application </w:t>
                            </w:r>
                          </w:p>
                          <w:p w14:paraId="59BDBE2A" w14:textId="4220F46D" w:rsidR="00B2250B" w:rsidRPr="001C1C4B" w:rsidRDefault="00B2250B" w:rsidP="00B2250B">
                            <w:pPr>
                              <w:ind w:left="1417"/>
                              <w:rPr>
                                <w:b/>
                                <w:bCs/>
                                <w:color w:val="FFFFFF" w:themeColor="background1"/>
                                <w:sz w:val="72"/>
                                <w:szCs w:val="96"/>
                              </w:rPr>
                            </w:pPr>
                            <w:r>
                              <w:rPr>
                                <w:b/>
                                <w:bCs/>
                                <w:color w:val="FFFFFF" w:themeColor="background1"/>
                                <w:sz w:val="72"/>
                                <w:szCs w:val="96"/>
                              </w:rPr>
                              <w:t>Development</w:t>
                            </w:r>
                          </w:p>
                          <w:p w14:paraId="5F3542D9" w14:textId="77777777" w:rsidR="00B2250B" w:rsidRPr="00BA6C8E" w:rsidRDefault="00B2250B" w:rsidP="00B2250B">
                            <w:pPr>
                              <w:ind w:left="1417"/>
                              <w:rPr>
                                <w:rFonts w:ascii="Calibri" w:hAnsi="Calibri"/>
                                <w:b/>
                                <w:bCs/>
                                <w:color w:val="FFFFFF" w:themeColor="background1"/>
                                <w:sz w:val="40"/>
                                <w:szCs w:val="40"/>
                              </w:rPr>
                            </w:pPr>
                          </w:p>
                          <w:p w14:paraId="195266C3" w14:textId="77777777" w:rsidR="00B2250B" w:rsidRDefault="00B2250B" w:rsidP="00B2250B">
                            <w:pPr>
                              <w:ind w:left="1417" w:firstLine="720"/>
                              <w:rPr>
                                <w:rFonts w:ascii="Calibri" w:hAnsi="Calibri"/>
                                <w:b/>
                                <w:bCs/>
                                <w:color w:val="FFFFFF" w:themeColor="background1"/>
                                <w:sz w:val="32"/>
                                <w:szCs w:val="32"/>
                              </w:rPr>
                            </w:pPr>
                            <w:r w:rsidRPr="7F665AA9">
                              <w:rPr>
                                <w:rFonts w:ascii="Calibri" w:hAnsi="Calibri"/>
                                <w:b/>
                                <w:bCs/>
                                <w:color w:val="FFFFFF" w:themeColor="background1"/>
                                <w:sz w:val="32"/>
                                <w:szCs w:val="32"/>
                              </w:rPr>
                              <w:t xml:space="preserve">20 CREDIT MODULE </w:t>
                            </w:r>
                            <w:r>
                              <w:rPr>
                                <w:rFonts w:ascii="Calibri" w:hAnsi="Calibri"/>
                                <w:b/>
                                <w:bCs/>
                                <w:color w:val="FFFFFF" w:themeColor="background1"/>
                                <w:sz w:val="32"/>
                                <w:szCs w:val="32"/>
                              </w:rPr>
                              <w:tab/>
                            </w:r>
                            <w:r w:rsidRPr="7F665AA9">
                              <w:rPr>
                                <w:rFonts w:ascii="Calibri" w:hAnsi="Calibri"/>
                                <w:b/>
                                <w:bCs/>
                                <w:color w:val="FFFFFF" w:themeColor="background1"/>
                                <w:sz w:val="32"/>
                                <w:szCs w:val="32"/>
                              </w:rPr>
                              <w:t xml:space="preserve">/ </w:t>
                            </w:r>
                            <w:r w:rsidRPr="002549ED">
                              <w:rPr>
                                <w:rFonts w:ascii="Calibri" w:hAnsi="Calibri"/>
                                <w:b/>
                                <w:bCs/>
                                <w:color w:val="FFFFFF" w:themeColor="background1"/>
                                <w:sz w:val="40"/>
                                <w:szCs w:val="32"/>
                              </w:rPr>
                              <w:t>50% COURSEWORK SUBMISSION</w:t>
                            </w:r>
                          </w:p>
                          <w:p w14:paraId="093CF7D9" w14:textId="7EBC78B9" w:rsidR="00B2250B" w:rsidRPr="00BA6C8E" w:rsidRDefault="00B2250B" w:rsidP="00B2250B">
                            <w:pPr>
                              <w:ind w:left="1417" w:firstLine="720"/>
                              <w:rPr>
                                <w:rFonts w:ascii="Calibri" w:hAnsi="Calibri"/>
                                <w:b/>
                                <w:bCs/>
                                <w:color w:val="FFFFFF" w:themeColor="background1"/>
                                <w:sz w:val="32"/>
                                <w:szCs w:val="32"/>
                              </w:rPr>
                            </w:pP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t xml:space="preserve">/ </w:t>
                            </w:r>
                            <w:r w:rsidRPr="002549ED">
                              <w:rPr>
                                <w:rFonts w:ascii="Calibri" w:hAnsi="Calibri"/>
                                <w:b/>
                                <w:bCs/>
                                <w:color w:val="FFFFFF" w:themeColor="background1"/>
                                <w:szCs w:val="32"/>
                              </w:rPr>
                              <w:t xml:space="preserve">50% </w:t>
                            </w:r>
                            <w:r>
                              <w:rPr>
                                <w:rFonts w:ascii="Calibri" w:hAnsi="Calibri"/>
                                <w:b/>
                                <w:bCs/>
                                <w:color w:val="FFFFFF" w:themeColor="background1"/>
                                <w:szCs w:val="32"/>
                              </w:rPr>
                              <w:t>EXAM</w:t>
                            </w:r>
                            <w:r w:rsidRPr="002549ED">
                              <w:rPr>
                                <w:rFonts w:ascii="Calibri" w:hAnsi="Calibri"/>
                                <w:b/>
                                <w:bCs/>
                                <w:color w:val="FFFFFF" w:themeColor="background1"/>
                                <w:szCs w:val="32"/>
                              </w:rPr>
                              <w:t xml:space="preserve"> </w:t>
                            </w:r>
                          </w:p>
                          <w:p w14:paraId="02FCEB5F" w14:textId="77777777" w:rsidR="00B2250B" w:rsidRPr="00BA6C8E" w:rsidRDefault="00B2250B" w:rsidP="00B2250B">
                            <w:pPr>
                              <w:ind w:left="1417"/>
                              <w:rPr>
                                <w:rFonts w:ascii="Calibri" w:hAnsi="Calibri"/>
                                <w:b/>
                                <w:bCs/>
                                <w:color w:val="FFFFFF" w:themeColor="background1"/>
                                <w:sz w:val="32"/>
                                <w:szCs w:val="32"/>
                              </w:rPr>
                            </w:pPr>
                          </w:p>
                          <w:p w14:paraId="3BDE3D15" w14:textId="77777777" w:rsidR="00B2250B" w:rsidRPr="00BA6C8E" w:rsidRDefault="00B2250B" w:rsidP="00B2250B">
                            <w:pPr>
                              <w:ind w:left="1417" w:firstLine="720"/>
                              <w:rPr>
                                <w:rFonts w:ascii="Calibri" w:hAnsi="Calibri"/>
                                <w:b/>
                                <w:bCs/>
                                <w:color w:val="FFFFFF" w:themeColor="background1"/>
                                <w:sz w:val="32"/>
                                <w:szCs w:val="32"/>
                              </w:rPr>
                            </w:pPr>
                            <w:r w:rsidRPr="00BA6C8E">
                              <w:rPr>
                                <w:rFonts w:ascii="Calibri" w:hAnsi="Calibri"/>
                                <w:b/>
                                <w:bCs/>
                                <w:color w:val="FFFFFF" w:themeColor="background1"/>
                                <w:sz w:val="32"/>
                                <w:szCs w:val="32"/>
                              </w:rPr>
                              <w:t xml:space="preserve">MODULE LEADER: </w:t>
                            </w:r>
                            <w:r>
                              <w:rPr>
                                <w:rFonts w:ascii="Calibri" w:hAnsi="Calibri"/>
                                <w:b/>
                                <w:bCs/>
                                <w:color w:val="FFFFFF" w:themeColor="background1"/>
                                <w:sz w:val="32"/>
                                <w:szCs w:val="32"/>
                              </w:rPr>
                              <w:tab/>
                              <w:t>SHIRLEY ATKINSON</w:t>
                            </w:r>
                            <w:r w:rsidRPr="00BA6C8E">
                              <w:rPr>
                                <w:rFonts w:ascii="Calibri" w:hAnsi="Calibri"/>
                                <w:b/>
                                <w:bCs/>
                                <w:color w:val="FFFFFF" w:themeColor="background1"/>
                                <w:sz w:val="32"/>
                                <w:szCs w:val="32"/>
                              </w:rPr>
                              <w:t xml:space="preserve"> </w:t>
                            </w:r>
                          </w:p>
                          <w:p w14:paraId="57DA107E" w14:textId="1C117BBE" w:rsidR="00B2250B" w:rsidRDefault="00B2250B" w:rsidP="00B2250B">
                            <w:pPr>
                              <w:ind w:left="1417" w:firstLine="720"/>
                              <w:rPr>
                                <w:rFonts w:ascii="Calibri" w:hAnsi="Calibri"/>
                                <w:b/>
                                <w:bCs/>
                                <w:color w:val="FFFFFF" w:themeColor="background1"/>
                                <w:sz w:val="32"/>
                                <w:szCs w:val="32"/>
                              </w:rPr>
                            </w:pPr>
                            <w:r>
                              <w:rPr>
                                <w:rFonts w:ascii="Calibri" w:hAnsi="Calibri"/>
                                <w:b/>
                                <w:bCs/>
                                <w:color w:val="FFFFFF" w:themeColor="background1"/>
                                <w:sz w:val="32"/>
                                <w:szCs w:val="32"/>
                              </w:rPr>
                              <w:t>MODULE TUTOR</w:t>
                            </w:r>
                            <w:r w:rsidRPr="00BA6C8E">
                              <w:rPr>
                                <w:rFonts w:ascii="Calibri" w:hAnsi="Calibri"/>
                                <w:b/>
                                <w:bCs/>
                                <w:color w:val="FFFFFF" w:themeColor="background1"/>
                                <w:sz w:val="32"/>
                                <w:szCs w:val="32"/>
                              </w:rPr>
                              <w:t xml:space="preserve">: </w:t>
                            </w:r>
                            <w:r>
                              <w:rPr>
                                <w:rFonts w:ascii="Calibri" w:hAnsi="Calibri"/>
                                <w:b/>
                                <w:bCs/>
                                <w:color w:val="FFFFFF" w:themeColor="background1"/>
                                <w:sz w:val="32"/>
                                <w:szCs w:val="32"/>
                              </w:rPr>
                              <w:tab/>
                              <w:t>MARTIN READ</w:t>
                            </w:r>
                          </w:p>
                          <w:p w14:paraId="65C4E7B6" w14:textId="6D9A29B1" w:rsidR="00B2250B" w:rsidRDefault="00B2250B" w:rsidP="00B2250B">
                            <w:pPr>
                              <w:ind w:left="1417" w:firstLine="720"/>
                              <w:rPr>
                                <w:rFonts w:ascii="Calibri" w:hAnsi="Calibri"/>
                                <w:b/>
                                <w:bCs/>
                                <w:color w:val="FFFFFF" w:themeColor="background1"/>
                                <w:sz w:val="32"/>
                                <w:szCs w:val="32"/>
                              </w:rPr>
                            </w:pP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t>CRAIG BANYARD</w:t>
                            </w:r>
                          </w:p>
                          <w:p w14:paraId="63B795A7" w14:textId="696AE349" w:rsidR="00B2250B" w:rsidRPr="00BA6C8E" w:rsidRDefault="00B2250B" w:rsidP="00B2250B">
                            <w:pPr>
                              <w:rPr>
                                <w:rFonts w:ascii="Calibri" w:hAnsi="Calibri"/>
                                <w:b/>
                                <w:bCs/>
                                <w:color w:val="FFFFFF" w:themeColor="background1"/>
                                <w:sz w:val="32"/>
                                <w:szCs w:val="32"/>
                              </w:rPr>
                            </w:pPr>
                          </w:p>
                          <w:p w14:paraId="14F50661" w14:textId="77777777" w:rsidR="00B2250B" w:rsidRPr="00BA6C8E" w:rsidRDefault="00B2250B" w:rsidP="00B2250B">
                            <w:pPr>
                              <w:ind w:left="1417"/>
                              <w:rPr>
                                <w:rFonts w:ascii="Calibri" w:hAnsi="Calibri"/>
                                <w:b/>
                                <w:bCs/>
                                <w:color w:val="FFFFFF" w:themeColor="background1"/>
                                <w:sz w:val="32"/>
                                <w:szCs w:val="32"/>
                              </w:rPr>
                            </w:pPr>
                          </w:p>
                          <w:p w14:paraId="1702817F" w14:textId="77777777" w:rsidR="00B2250B" w:rsidRPr="002C17A5" w:rsidRDefault="00B2250B" w:rsidP="00B2250B">
                            <w:pPr>
                              <w:pBdr>
                                <w:top w:val="nil"/>
                                <w:left w:val="nil"/>
                                <w:bottom w:val="nil"/>
                                <w:right w:val="nil"/>
                                <w:between w:val="nil"/>
                              </w:pBdr>
                              <w:ind w:left="1417" w:firstLine="720"/>
                              <w:rPr>
                                <w:rFonts w:asciiTheme="majorHAnsi" w:hAnsiTheme="majorHAnsi"/>
                                <w:color w:val="FFFFFF" w:themeColor="background1"/>
                                <w:sz w:val="28"/>
                                <w:szCs w:val="28"/>
                              </w:rPr>
                            </w:pPr>
                            <w:r w:rsidRPr="7F665AA9">
                              <w:rPr>
                                <w:rStyle w:val="normaltextrun"/>
                                <w:rFonts w:asciiTheme="majorHAnsi" w:hAnsiTheme="majorHAnsi"/>
                                <w:b/>
                                <w:bCs/>
                                <w:color w:val="FFFFFF" w:themeColor="background1"/>
                                <w:sz w:val="28"/>
                                <w:szCs w:val="28"/>
                              </w:rPr>
                              <w:t>MODULE AIMS</w:t>
                            </w:r>
                          </w:p>
                          <w:p w14:paraId="200C86D1" w14:textId="1BE356DB" w:rsidR="00B2250B" w:rsidRPr="00B2250B" w:rsidRDefault="00B2250B" w:rsidP="00B2250B">
                            <w:pPr>
                              <w:ind w:left="2137" w:right="1762" w:firstLine="1"/>
                              <w:rPr>
                                <w:color w:val="FFFFFF" w:themeColor="background1"/>
                              </w:rPr>
                            </w:pPr>
                            <w:r w:rsidRPr="00B2250B">
                              <w:rPr>
                                <w:color w:val="FFFFFF" w:themeColor="background1"/>
                              </w:rPr>
                              <w:t>This</w:t>
                            </w:r>
                            <w:r>
                              <w:rPr>
                                <w:color w:val="FFFFFF" w:themeColor="background1"/>
                              </w:rPr>
                              <w:t xml:space="preserve"> module aims to introduce students to the concepts and issues concerning server-side applications interfacing multi-user, networked, relational databases and to provide a solid foundation in SQL</w:t>
                            </w:r>
                          </w:p>
                          <w:p w14:paraId="07FBC40D" w14:textId="77777777" w:rsidR="00B2250B" w:rsidRDefault="00B2250B" w:rsidP="00B2250B">
                            <w:pPr>
                              <w:pBdr>
                                <w:top w:val="nil"/>
                                <w:left w:val="nil"/>
                                <w:bottom w:val="nil"/>
                                <w:right w:val="nil"/>
                                <w:between w:val="nil"/>
                              </w:pBdr>
                              <w:ind w:left="1417" w:firstLine="720"/>
                              <w:rPr>
                                <w:rFonts w:ascii="Calibri" w:hAnsi="Calibri"/>
                                <w:b/>
                                <w:bCs/>
                                <w:color w:val="FFFFFF" w:themeColor="background1"/>
                                <w:sz w:val="32"/>
                                <w:szCs w:val="32"/>
                              </w:rPr>
                            </w:pPr>
                          </w:p>
                          <w:p w14:paraId="1B9CCF47" w14:textId="77777777" w:rsidR="00B2250B" w:rsidRPr="00BA6C8E" w:rsidRDefault="00B2250B" w:rsidP="00B2250B">
                            <w:pPr>
                              <w:pBdr>
                                <w:top w:val="nil"/>
                                <w:left w:val="nil"/>
                                <w:bottom w:val="nil"/>
                                <w:right w:val="nil"/>
                                <w:between w:val="nil"/>
                              </w:pBdr>
                              <w:ind w:left="1417" w:firstLine="720"/>
                              <w:rPr>
                                <w:rFonts w:ascii="Calibri" w:hAnsi="Calibri"/>
                                <w:b/>
                                <w:bCs/>
                                <w:color w:val="FFFFFF" w:themeColor="background1"/>
                                <w:sz w:val="32"/>
                                <w:szCs w:val="32"/>
                              </w:rPr>
                            </w:pPr>
                            <w:r w:rsidRPr="7F665AA9">
                              <w:rPr>
                                <w:rFonts w:ascii="Calibri" w:hAnsi="Calibri"/>
                                <w:b/>
                                <w:bCs/>
                                <w:color w:val="FFFFFF" w:themeColor="background1"/>
                                <w:sz w:val="32"/>
                                <w:szCs w:val="32"/>
                              </w:rPr>
                              <w:t>ASSESSED LEARNING OUTCOME</w:t>
                            </w:r>
                            <w:r>
                              <w:rPr>
                                <w:rFonts w:ascii="Calibri" w:hAnsi="Calibri"/>
                                <w:b/>
                                <w:bCs/>
                                <w:color w:val="FFFFFF" w:themeColor="background1"/>
                                <w:sz w:val="32"/>
                                <w:szCs w:val="32"/>
                              </w:rPr>
                              <w:t>S (ALO)</w:t>
                            </w:r>
                            <w:r w:rsidRPr="7F665AA9">
                              <w:rPr>
                                <w:rFonts w:ascii="Calibri" w:hAnsi="Calibri"/>
                                <w:b/>
                                <w:bCs/>
                                <w:color w:val="FFFFFF" w:themeColor="background1"/>
                                <w:sz w:val="32"/>
                                <w:szCs w:val="32"/>
                              </w:rPr>
                              <w:t>:</w:t>
                            </w:r>
                          </w:p>
                          <w:p w14:paraId="69C897FA" w14:textId="436F8BCC" w:rsid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Write effective SQL statements for defining, manipulating and controlling data.</w:t>
                            </w:r>
                          </w:p>
                          <w:p w14:paraId="2952DB37" w14:textId="029D26A6" w:rsid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Design and implement a multi-user database application</w:t>
                            </w:r>
                          </w:p>
                          <w:p w14:paraId="61E05D0F" w14:textId="104641B5" w:rsid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Implement server-side web solutions using appropriate technologies that integrate with back-end data stores</w:t>
                            </w:r>
                          </w:p>
                          <w:p w14:paraId="72537386" w14:textId="196111E1" w:rsidR="00B2250B" w:rsidRP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Design and implement applications providing and consuming a distributed API</w:t>
                            </w:r>
                          </w:p>
                          <w:p w14:paraId="4FFDABEC" w14:textId="77777777" w:rsidR="00B2250B" w:rsidRDefault="00B2250B" w:rsidP="00B225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50A4" id="Rectangle 21" o:spid="_x0000_s1026" style="position:absolute;margin-left:-47.95pt;margin-top:-96.95pt;width:641.25pt;height:8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" fillcolor="#7030a0" stroked="f">
                <v:textbox>
                  <w:txbxContent>
                    <w:p w14:paraId="4E24181C" w14:textId="204760C2" w:rsidR="00B2250B" w:rsidRDefault="00B2250B" w:rsidP="00B2250B">
                      <w:pPr>
                        <w:ind w:left="1417"/>
                        <w:rPr>
                          <w:b/>
                          <w:bCs/>
                          <w:color w:val="FFFFFF" w:themeColor="background1"/>
                          <w:sz w:val="96"/>
                          <w:szCs w:val="96"/>
                        </w:rPr>
                      </w:pPr>
                      <w:r>
                        <w:rPr>
                          <w:b/>
                          <w:bCs/>
                          <w:color w:val="FFFFFF" w:themeColor="background1"/>
                          <w:sz w:val="96"/>
                          <w:szCs w:val="96"/>
                        </w:rPr>
                        <w:t>ISAD251</w:t>
                      </w:r>
                    </w:p>
                    <w:p w14:paraId="054DE1D4" w14:textId="77777777" w:rsidR="00295B54" w:rsidRDefault="00B2250B" w:rsidP="00B2250B">
                      <w:pPr>
                        <w:ind w:left="1417"/>
                        <w:rPr>
                          <w:b/>
                          <w:bCs/>
                          <w:color w:val="FFFFFF" w:themeColor="background1"/>
                          <w:sz w:val="72"/>
                          <w:szCs w:val="96"/>
                        </w:rPr>
                      </w:pPr>
                      <w:r>
                        <w:rPr>
                          <w:b/>
                          <w:bCs/>
                          <w:color w:val="FFFFFF" w:themeColor="background1"/>
                          <w:sz w:val="72"/>
                          <w:szCs w:val="96"/>
                        </w:rPr>
                        <w:t xml:space="preserve">Database Application </w:t>
                      </w:r>
                    </w:p>
                    <w:p w14:paraId="59BDBE2A" w14:textId="4220F46D" w:rsidR="00B2250B" w:rsidRPr="001C1C4B" w:rsidRDefault="00B2250B" w:rsidP="00B2250B">
                      <w:pPr>
                        <w:ind w:left="1417"/>
                        <w:rPr>
                          <w:b/>
                          <w:bCs/>
                          <w:color w:val="FFFFFF" w:themeColor="background1"/>
                          <w:sz w:val="72"/>
                          <w:szCs w:val="96"/>
                        </w:rPr>
                      </w:pPr>
                      <w:r>
                        <w:rPr>
                          <w:b/>
                          <w:bCs/>
                          <w:color w:val="FFFFFF" w:themeColor="background1"/>
                          <w:sz w:val="72"/>
                          <w:szCs w:val="96"/>
                        </w:rPr>
                        <w:t>Development</w:t>
                      </w:r>
                    </w:p>
                    <w:p w14:paraId="5F3542D9" w14:textId="77777777" w:rsidR="00B2250B" w:rsidRPr="00BA6C8E" w:rsidRDefault="00B2250B" w:rsidP="00B2250B">
                      <w:pPr>
                        <w:ind w:left="1417"/>
                        <w:rPr>
                          <w:rFonts w:ascii="Calibri" w:hAnsi="Calibri"/>
                          <w:b/>
                          <w:bCs/>
                          <w:color w:val="FFFFFF" w:themeColor="background1"/>
                          <w:sz w:val="40"/>
                          <w:szCs w:val="40"/>
                        </w:rPr>
                      </w:pPr>
                    </w:p>
                    <w:p w14:paraId="195266C3" w14:textId="77777777" w:rsidR="00B2250B" w:rsidRDefault="00B2250B" w:rsidP="00B2250B">
                      <w:pPr>
                        <w:ind w:left="1417" w:firstLine="720"/>
                        <w:rPr>
                          <w:rFonts w:ascii="Calibri" w:hAnsi="Calibri"/>
                          <w:b/>
                          <w:bCs/>
                          <w:color w:val="FFFFFF" w:themeColor="background1"/>
                          <w:sz w:val="32"/>
                          <w:szCs w:val="32"/>
                        </w:rPr>
                      </w:pPr>
                      <w:r w:rsidRPr="7F665AA9">
                        <w:rPr>
                          <w:rFonts w:ascii="Calibri" w:hAnsi="Calibri"/>
                          <w:b/>
                          <w:bCs/>
                          <w:color w:val="FFFFFF" w:themeColor="background1"/>
                          <w:sz w:val="32"/>
                          <w:szCs w:val="32"/>
                        </w:rPr>
                        <w:t xml:space="preserve">20 CREDIT MODULE </w:t>
                      </w:r>
                      <w:r>
                        <w:rPr>
                          <w:rFonts w:ascii="Calibri" w:hAnsi="Calibri"/>
                          <w:b/>
                          <w:bCs/>
                          <w:color w:val="FFFFFF" w:themeColor="background1"/>
                          <w:sz w:val="32"/>
                          <w:szCs w:val="32"/>
                        </w:rPr>
                        <w:tab/>
                      </w:r>
                      <w:r w:rsidRPr="7F665AA9">
                        <w:rPr>
                          <w:rFonts w:ascii="Calibri" w:hAnsi="Calibri"/>
                          <w:b/>
                          <w:bCs/>
                          <w:color w:val="FFFFFF" w:themeColor="background1"/>
                          <w:sz w:val="32"/>
                          <w:szCs w:val="32"/>
                        </w:rPr>
                        <w:t xml:space="preserve">/ </w:t>
                      </w:r>
                      <w:r w:rsidRPr="002549ED">
                        <w:rPr>
                          <w:rFonts w:ascii="Calibri" w:hAnsi="Calibri"/>
                          <w:b/>
                          <w:bCs/>
                          <w:color w:val="FFFFFF" w:themeColor="background1"/>
                          <w:sz w:val="40"/>
                          <w:szCs w:val="32"/>
                        </w:rPr>
                        <w:t>50% COURSEWORK SUBMISSION</w:t>
                      </w:r>
                    </w:p>
                    <w:p w14:paraId="093CF7D9" w14:textId="7EBC78B9" w:rsidR="00B2250B" w:rsidRPr="00BA6C8E" w:rsidRDefault="00B2250B" w:rsidP="00B2250B">
                      <w:pPr>
                        <w:ind w:left="1417" w:firstLine="720"/>
                        <w:rPr>
                          <w:rFonts w:ascii="Calibri" w:hAnsi="Calibri"/>
                          <w:b/>
                          <w:bCs/>
                          <w:color w:val="FFFFFF" w:themeColor="background1"/>
                          <w:sz w:val="32"/>
                          <w:szCs w:val="32"/>
                        </w:rPr>
                      </w:pP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t xml:space="preserve">/ </w:t>
                      </w:r>
                      <w:r w:rsidRPr="002549ED">
                        <w:rPr>
                          <w:rFonts w:ascii="Calibri" w:hAnsi="Calibri"/>
                          <w:b/>
                          <w:bCs/>
                          <w:color w:val="FFFFFF" w:themeColor="background1"/>
                          <w:szCs w:val="32"/>
                        </w:rPr>
                        <w:t xml:space="preserve">50% </w:t>
                      </w:r>
                      <w:r>
                        <w:rPr>
                          <w:rFonts w:ascii="Calibri" w:hAnsi="Calibri"/>
                          <w:b/>
                          <w:bCs/>
                          <w:color w:val="FFFFFF" w:themeColor="background1"/>
                          <w:szCs w:val="32"/>
                        </w:rPr>
                        <w:t>EXAM</w:t>
                      </w:r>
                      <w:r w:rsidRPr="002549ED">
                        <w:rPr>
                          <w:rFonts w:ascii="Calibri" w:hAnsi="Calibri"/>
                          <w:b/>
                          <w:bCs/>
                          <w:color w:val="FFFFFF" w:themeColor="background1"/>
                          <w:szCs w:val="32"/>
                        </w:rPr>
                        <w:t xml:space="preserve"> </w:t>
                      </w:r>
                    </w:p>
                    <w:p w14:paraId="02FCEB5F" w14:textId="77777777" w:rsidR="00B2250B" w:rsidRPr="00BA6C8E" w:rsidRDefault="00B2250B" w:rsidP="00B2250B">
                      <w:pPr>
                        <w:ind w:left="1417"/>
                        <w:rPr>
                          <w:rFonts w:ascii="Calibri" w:hAnsi="Calibri"/>
                          <w:b/>
                          <w:bCs/>
                          <w:color w:val="FFFFFF" w:themeColor="background1"/>
                          <w:sz w:val="32"/>
                          <w:szCs w:val="32"/>
                        </w:rPr>
                      </w:pPr>
                    </w:p>
                    <w:p w14:paraId="3BDE3D15" w14:textId="77777777" w:rsidR="00B2250B" w:rsidRPr="00BA6C8E" w:rsidRDefault="00B2250B" w:rsidP="00B2250B">
                      <w:pPr>
                        <w:ind w:left="1417" w:firstLine="720"/>
                        <w:rPr>
                          <w:rFonts w:ascii="Calibri" w:hAnsi="Calibri"/>
                          <w:b/>
                          <w:bCs/>
                          <w:color w:val="FFFFFF" w:themeColor="background1"/>
                          <w:sz w:val="32"/>
                          <w:szCs w:val="32"/>
                        </w:rPr>
                      </w:pPr>
                      <w:r w:rsidRPr="00BA6C8E">
                        <w:rPr>
                          <w:rFonts w:ascii="Calibri" w:hAnsi="Calibri"/>
                          <w:b/>
                          <w:bCs/>
                          <w:color w:val="FFFFFF" w:themeColor="background1"/>
                          <w:sz w:val="32"/>
                          <w:szCs w:val="32"/>
                        </w:rPr>
                        <w:t xml:space="preserve">MODULE LEADER: </w:t>
                      </w:r>
                      <w:r>
                        <w:rPr>
                          <w:rFonts w:ascii="Calibri" w:hAnsi="Calibri"/>
                          <w:b/>
                          <w:bCs/>
                          <w:color w:val="FFFFFF" w:themeColor="background1"/>
                          <w:sz w:val="32"/>
                          <w:szCs w:val="32"/>
                        </w:rPr>
                        <w:tab/>
                        <w:t>SHIRLEY ATKINSON</w:t>
                      </w:r>
                      <w:r w:rsidRPr="00BA6C8E">
                        <w:rPr>
                          <w:rFonts w:ascii="Calibri" w:hAnsi="Calibri"/>
                          <w:b/>
                          <w:bCs/>
                          <w:color w:val="FFFFFF" w:themeColor="background1"/>
                          <w:sz w:val="32"/>
                          <w:szCs w:val="32"/>
                        </w:rPr>
                        <w:t xml:space="preserve"> </w:t>
                      </w:r>
                    </w:p>
                    <w:p w14:paraId="57DA107E" w14:textId="1C117BBE" w:rsidR="00B2250B" w:rsidRDefault="00B2250B" w:rsidP="00B2250B">
                      <w:pPr>
                        <w:ind w:left="1417" w:firstLine="720"/>
                        <w:rPr>
                          <w:rFonts w:ascii="Calibri" w:hAnsi="Calibri"/>
                          <w:b/>
                          <w:bCs/>
                          <w:color w:val="FFFFFF" w:themeColor="background1"/>
                          <w:sz w:val="32"/>
                          <w:szCs w:val="32"/>
                        </w:rPr>
                      </w:pPr>
                      <w:r>
                        <w:rPr>
                          <w:rFonts w:ascii="Calibri" w:hAnsi="Calibri"/>
                          <w:b/>
                          <w:bCs/>
                          <w:color w:val="FFFFFF" w:themeColor="background1"/>
                          <w:sz w:val="32"/>
                          <w:szCs w:val="32"/>
                        </w:rPr>
                        <w:t>MODULE TUTOR</w:t>
                      </w:r>
                      <w:r w:rsidRPr="00BA6C8E">
                        <w:rPr>
                          <w:rFonts w:ascii="Calibri" w:hAnsi="Calibri"/>
                          <w:b/>
                          <w:bCs/>
                          <w:color w:val="FFFFFF" w:themeColor="background1"/>
                          <w:sz w:val="32"/>
                          <w:szCs w:val="32"/>
                        </w:rPr>
                        <w:t xml:space="preserve">: </w:t>
                      </w:r>
                      <w:r>
                        <w:rPr>
                          <w:rFonts w:ascii="Calibri" w:hAnsi="Calibri"/>
                          <w:b/>
                          <w:bCs/>
                          <w:color w:val="FFFFFF" w:themeColor="background1"/>
                          <w:sz w:val="32"/>
                          <w:szCs w:val="32"/>
                        </w:rPr>
                        <w:tab/>
                        <w:t>MARTIN READ</w:t>
                      </w:r>
                    </w:p>
                    <w:p w14:paraId="65C4E7B6" w14:textId="6D9A29B1" w:rsidR="00B2250B" w:rsidRDefault="00B2250B" w:rsidP="00B2250B">
                      <w:pPr>
                        <w:ind w:left="1417" w:firstLine="720"/>
                        <w:rPr>
                          <w:rFonts w:ascii="Calibri" w:hAnsi="Calibri"/>
                          <w:b/>
                          <w:bCs/>
                          <w:color w:val="FFFFFF" w:themeColor="background1"/>
                          <w:sz w:val="32"/>
                          <w:szCs w:val="32"/>
                        </w:rPr>
                      </w:pP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r>
                      <w:r>
                        <w:rPr>
                          <w:rFonts w:ascii="Calibri" w:hAnsi="Calibri"/>
                          <w:b/>
                          <w:bCs/>
                          <w:color w:val="FFFFFF" w:themeColor="background1"/>
                          <w:sz w:val="32"/>
                          <w:szCs w:val="32"/>
                        </w:rPr>
                        <w:tab/>
                        <w:t>CRAIG BANYARD</w:t>
                      </w:r>
                    </w:p>
                    <w:p w14:paraId="63B795A7" w14:textId="696AE349" w:rsidR="00B2250B" w:rsidRPr="00BA6C8E" w:rsidRDefault="00B2250B" w:rsidP="00B2250B">
                      <w:pPr>
                        <w:rPr>
                          <w:rFonts w:ascii="Calibri" w:hAnsi="Calibri"/>
                          <w:b/>
                          <w:bCs/>
                          <w:color w:val="FFFFFF" w:themeColor="background1"/>
                          <w:sz w:val="32"/>
                          <w:szCs w:val="32"/>
                        </w:rPr>
                      </w:pPr>
                    </w:p>
                    <w:p w14:paraId="14F50661" w14:textId="77777777" w:rsidR="00B2250B" w:rsidRPr="00BA6C8E" w:rsidRDefault="00B2250B" w:rsidP="00B2250B">
                      <w:pPr>
                        <w:ind w:left="1417"/>
                        <w:rPr>
                          <w:rFonts w:ascii="Calibri" w:hAnsi="Calibri"/>
                          <w:b/>
                          <w:bCs/>
                          <w:color w:val="FFFFFF" w:themeColor="background1"/>
                          <w:sz w:val="32"/>
                          <w:szCs w:val="32"/>
                        </w:rPr>
                      </w:pPr>
                    </w:p>
                    <w:p w14:paraId="1702817F" w14:textId="77777777" w:rsidR="00B2250B" w:rsidRPr="002C17A5" w:rsidRDefault="00B2250B" w:rsidP="00B2250B">
                      <w:pPr>
                        <w:pBdr>
                          <w:top w:val="nil"/>
                          <w:left w:val="nil"/>
                          <w:bottom w:val="nil"/>
                          <w:right w:val="nil"/>
                          <w:between w:val="nil"/>
                        </w:pBdr>
                        <w:ind w:left="1417" w:firstLine="720"/>
                        <w:rPr>
                          <w:rFonts w:asciiTheme="majorHAnsi" w:hAnsiTheme="majorHAnsi"/>
                          <w:color w:val="FFFFFF" w:themeColor="background1"/>
                          <w:sz w:val="28"/>
                          <w:szCs w:val="28"/>
                        </w:rPr>
                      </w:pPr>
                      <w:r w:rsidRPr="7F665AA9">
                        <w:rPr>
                          <w:rStyle w:val="normaltextrun"/>
                          <w:rFonts w:asciiTheme="majorHAnsi" w:hAnsiTheme="majorHAnsi"/>
                          <w:b/>
                          <w:bCs/>
                          <w:color w:val="FFFFFF" w:themeColor="background1"/>
                          <w:sz w:val="28"/>
                          <w:szCs w:val="28"/>
                        </w:rPr>
                        <w:t>MODULE AIMS</w:t>
                      </w:r>
                    </w:p>
                    <w:p w14:paraId="200C86D1" w14:textId="1BE356DB" w:rsidR="00B2250B" w:rsidRPr="00B2250B" w:rsidRDefault="00B2250B" w:rsidP="00B2250B">
                      <w:pPr>
                        <w:ind w:left="2137" w:right="1762" w:firstLine="1"/>
                        <w:rPr>
                          <w:color w:val="FFFFFF" w:themeColor="background1"/>
                        </w:rPr>
                      </w:pPr>
                      <w:r w:rsidRPr="00B2250B">
                        <w:rPr>
                          <w:color w:val="FFFFFF" w:themeColor="background1"/>
                        </w:rPr>
                        <w:t>This</w:t>
                      </w:r>
                      <w:r>
                        <w:rPr>
                          <w:color w:val="FFFFFF" w:themeColor="background1"/>
                        </w:rPr>
                        <w:t xml:space="preserve"> module aims to introduce students to the concepts and issues concerning server-side applications interfacing multi-user, networked, relational databases and to provide a solid foundation in SQL</w:t>
                      </w:r>
                    </w:p>
                    <w:p w14:paraId="07FBC40D" w14:textId="77777777" w:rsidR="00B2250B" w:rsidRDefault="00B2250B" w:rsidP="00B2250B">
                      <w:pPr>
                        <w:pBdr>
                          <w:top w:val="nil"/>
                          <w:left w:val="nil"/>
                          <w:bottom w:val="nil"/>
                          <w:right w:val="nil"/>
                          <w:between w:val="nil"/>
                        </w:pBdr>
                        <w:ind w:left="1417" w:firstLine="720"/>
                        <w:rPr>
                          <w:rFonts w:ascii="Calibri" w:hAnsi="Calibri"/>
                          <w:b/>
                          <w:bCs/>
                          <w:color w:val="FFFFFF" w:themeColor="background1"/>
                          <w:sz w:val="32"/>
                          <w:szCs w:val="32"/>
                        </w:rPr>
                      </w:pPr>
                    </w:p>
                    <w:p w14:paraId="1B9CCF47" w14:textId="77777777" w:rsidR="00B2250B" w:rsidRPr="00BA6C8E" w:rsidRDefault="00B2250B" w:rsidP="00B2250B">
                      <w:pPr>
                        <w:pBdr>
                          <w:top w:val="nil"/>
                          <w:left w:val="nil"/>
                          <w:bottom w:val="nil"/>
                          <w:right w:val="nil"/>
                          <w:between w:val="nil"/>
                        </w:pBdr>
                        <w:ind w:left="1417" w:firstLine="720"/>
                        <w:rPr>
                          <w:rFonts w:ascii="Calibri" w:hAnsi="Calibri"/>
                          <w:b/>
                          <w:bCs/>
                          <w:color w:val="FFFFFF" w:themeColor="background1"/>
                          <w:sz w:val="32"/>
                          <w:szCs w:val="32"/>
                        </w:rPr>
                      </w:pPr>
                      <w:r w:rsidRPr="7F665AA9">
                        <w:rPr>
                          <w:rFonts w:ascii="Calibri" w:hAnsi="Calibri"/>
                          <w:b/>
                          <w:bCs/>
                          <w:color w:val="FFFFFF" w:themeColor="background1"/>
                          <w:sz w:val="32"/>
                          <w:szCs w:val="32"/>
                        </w:rPr>
                        <w:t>ASSESSED LEARNING OUTCOME</w:t>
                      </w:r>
                      <w:r>
                        <w:rPr>
                          <w:rFonts w:ascii="Calibri" w:hAnsi="Calibri"/>
                          <w:b/>
                          <w:bCs/>
                          <w:color w:val="FFFFFF" w:themeColor="background1"/>
                          <w:sz w:val="32"/>
                          <w:szCs w:val="32"/>
                        </w:rPr>
                        <w:t>S (ALO)</w:t>
                      </w:r>
                      <w:r w:rsidRPr="7F665AA9">
                        <w:rPr>
                          <w:rFonts w:ascii="Calibri" w:hAnsi="Calibri"/>
                          <w:b/>
                          <w:bCs/>
                          <w:color w:val="FFFFFF" w:themeColor="background1"/>
                          <w:sz w:val="32"/>
                          <w:szCs w:val="32"/>
                        </w:rPr>
                        <w:t>:</w:t>
                      </w:r>
                    </w:p>
                    <w:p w14:paraId="69C897FA" w14:textId="436F8BCC" w:rsid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Write effective SQL statements for defining, manipulating and controlling data.</w:t>
                      </w:r>
                    </w:p>
                    <w:p w14:paraId="2952DB37" w14:textId="029D26A6" w:rsid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Design and implement a multi-user database application</w:t>
                      </w:r>
                    </w:p>
                    <w:p w14:paraId="61E05D0F" w14:textId="104641B5" w:rsid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Implement server-side web solutions using appropriate technologies that integrate with back-end data stores</w:t>
                      </w:r>
                    </w:p>
                    <w:p w14:paraId="72537386" w14:textId="196111E1" w:rsidR="00B2250B" w:rsidRPr="00B2250B" w:rsidRDefault="00B2250B" w:rsidP="00B2250B">
                      <w:pPr>
                        <w:pStyle w:val="ListParagraph"/>
                        <w:numPr>
                          <w:ilvl w:val="0"/>
                          <w:numId w:val="28"/>
                        </w:numPr>
                        <w:pBdr>
                          <w:top w:val="nil"/>
                          <w:left w:val="nil"/>
                          <w:bottom w:val="nil"/>
                          <w:right w:val="nil"/>
                          <w:between w:val="nil"/>
                        </w:pBdr>
                        <w:rPr>
                          <w:rFonts w:ascii="Calibri" w:hAnsi="Calibri"/>
                          <w:color w:val="FFFFFF" w:themeColor="background1"/>
                          <w:sz w:val="20"/>
                          <w:szCs w:val="20"/>
                        </w:rPr>
                      </w:pPr>
                      <w:r>
                        <w:rPr>
                          <w:rFonts w:ascii="Calibri" w:hAnsi="Calibri"/>
                          <w:color w:val="FFFFFF" w:themeColor="background1"/>
                          <w:sz w:val="20"/>
                          <w:szCs w:val="20"/>
                        </w:rPr>
                        <w:t>Design and implement applications providing and consuming a distributed API</w:t>
                      </w:r>
                    </w:p>
                    <w:p w14:paraId="4FFDABEC" w14:textId="77777777" w:rsidR="00B2250B" w:rsidRDefault="00B2250B" w:rsidP="00B2250B">
                      <w:pPr>
                        <w:jc w:val="center"/>
                      </w:pPr>
                    </w:p>
                  </w:txbxContent>
                </v:textbox>
                <w10:wrap anchorx="margin"/>
              </v:rect>
            </w:pict>
          </mc:Fallback>
        </mc:AlternateContent>
      </w:r>
      <w:r>
        <w:rPr>
          <w:b/>
        </w:rPr>
        <w:br w:type="page"/>
      </w:r>
    </w:p>
    <w:p w14:paraId="35A6B205" w14:textId="77777777" w:rsidR="00B2250B" w:rsidRPr="001A1114" w:rsidRDefault="00B2250B" w:rsidP="00992493">
      <w:pPr>
        <w:pBdr>
          <w:top w:val="nil"/>
          <w:left w:val="nil"/>
          <w:bottom w:val="nil"/>
          <w:right w:val="nil"/>
          <w:between w:val="nil"/>
        </w:pBdr>
        <w:rPr>
          <w:rFonts w:ascii="Calibri" w:hAnsi="Calibri"/>
          <w:color w:val="FFFFFF" w:themeColor="background1"/>
        </w:rPr>
      </w:pPr>
      <w:r w:rsidRPr="7F665AA9">
        <w:rPr>
          <w:rFonts w:asciiTheme="majorHAnsi" w:hAnsiTheme="majorHAnsi"/>
          <w:b/>
          <w:bCs/>
          <w:sz w:val="28"/>
          <w:szCs w:val="28"/>
        </w:rPr>
        <w:lastRenderedPageBreak/>
        <w:t>OVERVIEW</w:t>
      </w:r>
    </w:p>
    <w:p w14:paraId="57082FE0" w14:textId="17DD2888" w:rsidR="00B2250B" w:rsidRDefault="00B2250B" w:rsidP="00B2250B">
      <w:pPr>
        <w:rPr>
          <w:rFonts w:asciiTheme="majorHAnsi" w:hAnsiTheme="majorHAnsi"/>
        </w:rPr>
      </w:pPr>
      <w:r w:rsidRPr="00DD1994">
        <w:rPr>
          <w:rFonts w:asciiTheme="majorHAnsi" w:hAnsiTheme="majorHAnsi"/>
        </w:rPr>
        <w:t xml:space="preserve">ISAD251 – Database Applications Development is a first semester module that </w:t>
      </w:r>
      <w:r w:rsidR="00DD1994" w:rsidRPr="00DD1994">
        <w:rPr>
          <w:rFonts w:asciiTheme="majorHAnsi" w:hAnsiTheme="majorHAnsi"/>
        </w:rPr>
        <w:t>expands your knowledge of Relational Database Systems (RDBMS) and builds upon your existing knowledge of C# coding to provide you with the skills required to create full stack distributed database driven applications.</w:t>
      </w:r>
    </w:p>
    <w:p w14:paraId="1A68AAD2" w14:textId="77777777" w:rsidR="00295B54" w:rsidRPr="00DD1994" w:rsidRDefault="00295B54" w:rsidP="00B2250B">
      <w:pPr>
        <w:rPr>
          <w:rFonts w:asciiTheme="majorHAnsi" w:hAnsiTheme="majorHAnsi"/>
        </w:rPr>
      </w:pPr>
    </w:p>
    <w:p w14:paraId="18AAE4AE" w14:textId="77777777" w:rsidR="00DD1994" w:rsidRPr="006E017F" w:rsidRDefault="00DD1994" w:rsidP="00992493">
      <w:pPr>
        <w:pBdr>
          <w:top w:val="nil"/>
          <w:left w:val="nil"/>
          <w:bottom w:val="nil"/>
          <w:right w:val="nil"/>
          <w:between w:val="nil"/>
        </w:pBdr>
        <w:rPr>
          <w:rFonts w:ascii="Calibri" w:hAnsi="Calibri"/>
          <w:sz w:val="28"/>
          <w:szCs w:val="28"/>
        </w:rPr>
      </w:pPr>
      <w:r w:rsidRPr="7F665AA9">
        <w:rPr>
          <w:rFonts w:ascii="Calibri" w:hAnsi="Calibri"/>
          <w:b/>
          <w:bCs/>
          <w:sz w:val="28"/>
          <w:szCs w:val="28"/>
        </w:rPr>
        <w:t>MODULE DELIVERY</w:t>
      </w:r>
    </w:p>
    <w:p w14:paraId="484C6731" w14:textId="3C6E03B8" w:rsidR="00DD1994" w:rsidRDefault="00DD1994" w:rsidP="00B2250B">
      <w:pPr>
        <w:rPr>
          <w:rFonts w:asciiTheme="majorHAnsi" w:hAnsiTheme="majorHAnsi"/>
        </w:rPr>
      </w:pPr>
      <w:r w:rsidRPr="00DD1994">
        <w:rPr>
          <w:rFonts w:asciiTheme="majorHAnsi" w:hAnsiTheme="majorHAnsi"/>
        </w:rPr>
        <w:t xml:space="preserve">The module is delivered with a 1 x 2hr Lecture session and a 1 x 2hr practical session in our specialist Lab (SMB109).   </w:t>
      </w:r>
    </w:p>
    <w:p w14:paraId="639183FB" w14:textId="77777777" w:rsidR="00295B54" w:rsidRPr="00DD1994" w:rsidRDefault="00295B54" w:rsidP="00B2250B">
      <w:pPr>
        <w:rPr>
          <w:rFonts w:asciiTheme="majorHAnsi" w:hAnsiTheme="majorHAnsi"/>
        </w:rPr>
      </w:pPr>
    </w:p>
    <w:p w14:paraId="6B3D5FC3" w14:textId="608121BA" w:rsidR="00DD1994" w:rsidRDefault="00DD1994" w:rsidP="00DD1994">
      <w:pPr>
        <w:pBdr>
          <w:top w:val="nil"/>
          <w:left w:val="nil"/>
          <w:bottom w:val="nil"/>
          <w:right w:val="nil"/>
          <w:between w:val="nil"/>
        </w:pBdr>
        <w:rPr>
          <w:rFonts w:asciiTheme="majorHAnsi" w:hAnsiTheme="majorHAnsi"/>
        </w:rPr>
      </w:pPr>
      <w:r>
        <w:rPr>
          <w:rFonts w:asciiTheme="majorHAnsi" w:hAnsiTheme="majorHAnsi"/>
        </w:rPr>
        <w:t xml:space="preserve">For a </w:t>
      </w:r>
      <w:proofErr w:type="gramStart"/>
      <w:r>
        <w:rPr>
          <w:rFonts w:asciiTheme="majorHAnsi" w:hAnsiTheme="majorHAnsi"/>
        </w:rPr>
        <w:t>20 credit</w:t>
      </w:r>
      <w:proofErr w:type="gramEnd"/>
      <w:r>
        <w:rPr>
          <w:rFonts w:asciiTheme="majorHAnsi" w:hAnsiTheme="majorHAnsi"/>
        </w:rPr>
        <w:t xml:space="preserve"> module you have on average approximately 48 hours of taught content and staff led activities.  This leaves you with 152 hours of independent study.  Students are expected to work through exercises, read and assimilate provided resource materials and prepare for the next session.  The assessments will include elements from further study materials extending taught materials.  It is essential you apply your study skills and provide evidence of this additional work.</w:t>
      </w:r>
    </w:p>
    <w:p w14:paraId="54F7CBD6" w14:textId="77777777" w:rsidR="00295B54" w:rsidRPr="00DD1994" w:rsidRDefault="00295B54" w:rsidP="00DD1994">
      <w:pPr>
        <w:pBdr>
          <w:top w:val="nil"/>
          <w:left w:val="nil"/>
          <w:bottom w:val="nil"/>
          <w:right w:val="nil"/>
          <w:between w:val="nil"/>
        </w:pBdr>
        <w:rPr>
          <w:rFonts w:asciiTheme="majorHAnsi" w:hAnsiTheme="majorHAnsi"/>
        </w:rPr>
      </w:pPr>
    </w:p>
    <w:p w14:paraId="2C8FBE97" w14:textId="77777777" w:rsidR="00DD1994" w:rsidRDefault="00DD1994" w:rsidP="00992493">
      <w:pPr>
        <w:pBdr>
          <w:top w:val="nil"/>
          <w:left w:val="nil"/>
          <w:bottom w:val="nil"/>
          <w:right w:val="nil"/>
          <w:between w:val="nil"/>
        </w:pBdr>
        <w:ind w:left="2160" w:hanging="2160"/>
        <w:rPr>
          <w:rFonts w:ascii="Calibri" w:hAnsi="Calibri"/>
        </w:rPr>
      </w:pPr>
      <w:r w:rsidRPr="7F665AA9">
        <w:rPr>
          <w:rFonts w:ascii="Calibri" w:hAnsi="Calibri"/>
          <w:b/>
          <w:bCs/>
        </w:rPr>
        <w:t>Delivery format</w:t>
      </w:r>
      <w:r w:rsidRPr="003C7936">
        <w:rPr>
          <w:rFonts w:ascii="Calibri" w:hAnsi="Calibri"/>
        </w:rPr>
        <w:t xml:space="preserve">: </w:t>
      </w:r>
      <w:r w:rsidRPr="003C7936">
        <w:rPr>
          <w:rFonts w:ascii="Calibri" w:hAnsi="Calibri"/>
        </w:rPr>
        <w:tab/>
      </w:r>
      <w:r>
        <w:rPr>
          <w:rFonts w:ascii="Calibri" w:hAnsi="Calibri"/>
        </w:rPr>
        <w:t>1 x 2hr Lecture each week plus 1 x 2hr seminar/workshop each week</w:t>
      </w:r>
    </w:p>
    <w:p w14:paraId="218F7F59" w14:textId="77777777" w:rsidR="00DD1994" w:rsidRPr="003C7936" w:rsidRDefault="00DD1994" w:rsidP="00992493">
      <w:pPr>
        <w:pBdr>
          <w:top w:val="nil"/>
          <w:left w:val="nil"/>
          <w:bottom w:val="nil"/>
          <w:right w:val="nil"/>
          <w:between w:val="nil"/>
        </w:pBdr>
        <w:ind w:left="2160"/>
        <w:rPr>
          <w:rFonts w:ascii="Calibri" w:hAnsi="Calibri"/>
        </w:rPr>
      </w:pPr>
      <w:r>
        <w:rPr>
          <w:rFonts w:ascii="Calibri" w:hAnsi="Calibri"/>
        </w:rPr>
        <w:t>Times and days may vary during the Semester.  See timetable for details.</w:t>
      </w:r>
    </w:p>
    <w:p w14:paraId="191540AB" w14:textId="77777777" w:rsidR="00DD1994" w:rsidRDefault="00DD1994" w:rsidP="00992493">
      <w:pPr>
        <w:pBdr>
          <w:top w:val="nil"/>
          <w:left w:val="nil"/>
          <w:bottom w:val="nil"/>
          <w:right w:val="nil"/>
          <w:between w:val="nil"/>
        </w:pBdr>
        <w:ind w:left="2160" w:hanging="2160"/>
        <w:rPr>
          <w:rFonts w:ascii="Calibri" w:hAnsi="Calibri"/>
        </w:rPr>
      </w:pPr>
      <w:r w:rsidRPr="7F665AA9">
        <w:rPr>
          <w:rFonts w:ascii="Calibri" w:hAnsi="Calibri"/>
          <w:b/>
          <w:bCs/>
        </w:rPr>
        <w:t>Delivery location</w:t>
      </w:r>
      <w:r w:rsidRPr="003C7936">
        <w:rPr>
          <w:rFonts w:ascii="Calibri" w:hAnsi="Calibri"/>
        </w:rPr>
        <w:t xml:space="preserve">: </w:t>
      </w:r>
      <w:r w:rsidRPr="003C7936">
        <w:rPr>
          <w:rFonts w:ascii="Calibri" w:hAnsi="Calibri"/>
        </w:rPr>
        <w:tab/>
      </w:r>
      <w:r>
        <w:rPr>
          <w:rFonts w:ascii="Calibri" w:hAnsi="Calibri"/>
        </w:rPr>
        <w:t xml:space="preserve">Variable - as per timetable.  </w:t>
      </w:r>
    </w:p>
    <w:p w14:paraId="78F1797F" w14:textId="7741AF87" w:rsidR="00DD1994" w:rsidRDefault="00DD1994" w:rsidP="00992493">
      <w:pPr>
        <w:pBdr>
          <w:top w:val="nil"/>
          <w:left w:val="nil"/>
          <w:bottom w:val="nil"/>
          <w:right w:val="nil"/>
          <w:between w:val="nil"/>
        </w:pBdr>
        <w:rPr>
          <w:rStyle w:val="Hyperlink"/>
          <w:rFonts w:ascii="Calibri" w:hAnsi="Calibri"/>
          <w:color w:val="auto"/>
          <w:u w:val="none"/>
        </w:rPr>
      </w:pPr>
      <w:r w:rsidRPr="00DD1994">
        <w:rPr>
          <w:rStyle w:val="Hyperlink"/>
          <w:rFonts w:ascii="Calibri" w:hAnsi="Calibri"/>
          <w:b/>
          <w:bCs/>
          <w:color w:val="auto"/>
          <w:u w:val="none"/>
        </w:rPr>
        <w:t>Duration:</w:t>
      </w:r>
      <w:r w:rsidRPr="00DD1994">
        <w:rPr>
          <w:rStyle w:val="Hyperlink"/>
          <w:rFonts w:ascii="Calibri" w:hAnsi="Calibri"/>
          <w:color w:val="auto"/>
          <w:u w:val="none"/>
        </w:rPr>
        <w:t xml:space="preserve"> </w:t>
      </w:r>
      <w:r w:rsidRPr="00DD1994">
        <w:rPr>
          <w:rStyle w:val="Hyperlink"/>
          <w:rFonts w:ascii="Calibri" w:hAnsi="Calibri"/>
          <w:bCs/>
          <w:color w:val="auto"/>
          <w:u w:val="none"/>
        </w:rPr>
        <w:tab/>
      </w:r>
      <w:r w:rsidRPr="00DD1994">
        <w:rPr>
          <w:rStyle w:val="Hyperlink"/>
          <w:rFonts w:ascii="Calibri" w:hAnsi="Calibri"/>
          <w:bCs/>
          <w:color w:val="auto"/>
          <w:u w:val="none"/>
        </w:rPr>
        <w:tab/>
      </w:r>
      <w:r w:rsidRPr="00DD1994">
        <w:rPr>
          <w:rStyle w:val="Hyperlink"/>
          <w:rFonts w:ascii="Calibri" w:hAnsi="Calibri"/>
          <w:color w:val="auto"/>
          <w:u w:val="none"/>
        </w:rPr>
        <w:t>13 weeks</w:t>
      </w:r>
    </w:p>
    <w:p w14:paraId="2DF7B48C" w14:textId="12D624EC" w:rsidR="00295B54" w:rsidRDefault="00295B54" w:rsidP="00992493">
      <w:pPr>
        <w:pBdr>
          <w:top w:val="nil"/>
          <w:left w:val="nil"/>
          <w:bottom w:val="nil"/>
          <w:right w:val="nil"/>
          <w:between w:val="nil"/>
        </w:pBdr>
        <w:rPr>
          <w:rFonts w:ascii="Calibri" w:hAnsi="Calibri"/>
        </w:rPr>
      </w:pPr>
    </w:p>
    <w:p w14:paraId="3C531ED7" w14:textId="77777777" w:rsidR="00295B54" w:rsidRPr="00DD1994" w:rsidRDefault="00295B54" w:rsidP="00992493">
      <w:pPr>
        <w:pBdr>
          <w:top w:val="nil"/>
          <w:left w:val="nil"/>
          <w:bottom w:val="nil"/>
          <w:right w:val="nil"/>
          <w:between w:val="nil"/>
        </w:pBdr>
        <w:rPr>
          <w:rFonts w:ascii="Calibri" w:hAnsi="Calibri"/>
        </w:rPr>
      </w:pPr>
    </w:p>
    <w:tbl>
      <w:tblPr>
        <w:tblStyle w:val="TableGrid"/>
        <w:tblpPr w:leftFromText="180" w:rightFromText="180" w:vertAnchor="text" w:horzAnchor="page" w:tblpX="2405" w:tblpY="205"/>
        <w:tblW w:w="0" w:type="auto"/>
        <w:tblLook w:val="04A0" w:firstRow="1" w:lastRow="0" w:firstColumn="1" w:lastColumn="0" w:noHBand="0" w:noVBand="1"/>
      </w:tblPr>
      <w:tblGrid>
        <w:gridCol w:w="1980"/>
        <w:gridCol w:w="3662"/>
        <w:gridCol w:w="3284"/>
      </w:tblGrid>
      <w:tr w:rsidR="00DD1994" w:rsidRPr="00AA2B71" w14:paraId="2B64DDFB" w14:textId="77777777" w:rsidTr="00DD1994">
        <w:trPr>
          <w:trHeight w:val="333"/>
        </w:trPr>
        <w:tc>
          <w:tcPr>
            <w:tcW w:w="1980" w:type="dxa"/>
            <w:shd w:val="clear" w:color="auto" w:fill="BFBFBF" w:themeFill="background1" w:themeFillShade="BF"/>
            <w:vAlign w:val="center"/>
          </w:tcPr>
          <w:p w14:paraId="62CF026F" w14:textId="77777777" w:rsidR="00DD1994" w:rsidRPr="00A8330E" w:rsidRDefault="00DD1994" w:rsidP="0024392D">
            <w:pPr>
              <w:spacing w:line="276" w:lineRule="auto"/>
              <w:rPr>
                <w:rFonts w:ascii="Arial" w:hAnsi="Arial" w:cs="Arial"/>
                <w:b/>
              </w:rPr>
            </w:pPr>
            <w:r w:rsidRPr="00A8330E">
              <w:rPr>
                <w:rFonts w:ascii="Arial" w:hAnsi="Arial" w:cs="Arial"/>
                <w:b/>
              </w:rPr>
              <w:t>Staff Member</w:t>
            </w:r>
          </w:p>
        </w:tc>
        <w:tc>
          <w:tcPr>
            <w:tcW w:w="3662" w:type="dxa"/>
            <w:shd w:val="clear" w:color="auto" w:fill="BFBFBF" w:themeFill="background1" w:themeFillShade="BF"/>
            <w:vAlign w:val="center"/>
          </w:tcPr>
          <w:p w14:paraId="3A9D3B8F" w14:textId="77777777" w:rsidR="00DD1994" w:rsidRPr="00A8330E" w:rsidRDefault="00DD1994" w:rsidP="0024392D">
            <w:pPr>
              <w:spacing w:line="276" w:lineRule="auto"/>
              <w:rPr>
                <w:rFonts w:ascii="Arial" w:hAnsi="Arial" w:cs="Arial"/>
                <w:b/>
              </w:rPr>
            </w:pPr>
            <w:r w:rsidRPr="00A8330E">
              <w:rPr>
                <w:rFonts w:ascii="Arial" w:hAnsi="Arial" w:cs="Arial"/>
                <w:b/>
              </w:rPr>
              <w:t>Contact Details</w:t>
            </w:r>
          </w:p>
        </w:tc>
        <w:tc>
          <w:tcPr>
            <w:tcW w:w="3284" w:type="dxa"/>
            <w:shd w:val="clear" w:color="auto" w:fill="BFBFBF" w:themeFill="background1" w:themeFillShade="BF"/>
            <w:vAlign w:val="center"/>
          </w:tcPr>
          <w:p w14:paraId="3D02B19E" w14:textId="77777777" w:rsidR="00DD1994" w:rsidRPr="00A8330E" w:rsidRDefault="00DD1994" w:rsidP="0024392D">
            <w:pPr>
              <w:spacing w:line="276" w:lineRule="auto"/>
              <w:rPr>
                <w:rFonts w:ascii="Arial" w:hAnsi="Arial" w:cs="Arial"/>
                <w:b/>
              </w:rPr>
            </w:pPr>
            <w:r w:rsidRPr="00A8330E">
              <w:rPr>
                <w:rFonts w:ascii="Arial" w:hAnsi="Arial" w:cs="Arial"/>
                <w:b/>
              </w:rPr>
              <w:t>Role details</w:t>
            </w:r>
          </w:p>
        </w:tc>
      </w:tr>
      <w:tr w:rsidR="00DD1994" w:rsidRPr="00AA2B71" w14:paraId="54199659" w14:textId="77777777" w:rsidTr="00DD1994">
        <w:trPr>
          <w:trHeight w:val="1153"/>
        </w:trPr>
        <w:tc>
          <w:tcPr>
            <w:tcW w:w="1980" w:type="dxa"/>
          </w:tcPr>
          <w:p w14:paraId="57A4A905" w14:textId="77777777" w:rsidR="00DD1994" w:rsidRDefault="00DD1994" w:rsidP="0024392D">
            <w:pPr>
              <w:spacing w:line="276" w:lineRule="auto"/>
              <w:rPr>
                <w:rFonts w:ascii="Arial" w:hAnsi="Arial" w:cs="Arial"/>
              </w:rPr>
            </w:pPr>
          </w:p>
          <w:p w14:paraId="62F4FF8E" w14:textId="77777777" w:rsidR="00DD1994" w:rsidRPr="00AA2B71" w:rsidRDefault="00DD1994" w:rsidP="0024392D">
            <w:pPr>
              <w:spacing w:line="276" w:lineRule="auto"/>
              <w:rPr>
                <w:rFonts w:ascii="Arial" w:hAnsi="Arial" w:cs="Arial"/>
              </w:rPr>
            </w:pPr>
            <w:r>
              <w:rPr>
                <w:rFonts w:ascii="Arial" w:hAnsi="Arial" w:cs="Arial"/>
              </w:rPr>
              <w:t>Shirley Atkinson</w:t>
            </w:r>
          </w:p>
        </w:tc>
        <w:tc>
          <w:tcPr>
            <w:tcW w:w="3662" w:type="dxa"/>
          </w:tcPr>
          <w:p w14:paraId="6BFCC326" w14:textId="77777777" w:rsidR="00DD1994" w:rsidRDefault="00DD1994" w:rsidP="0024392D">
            <w:pPr>
              <w:spacing w:line="276" w:lineRule="auto"/>
              <w:rPr>
                <w:rFonts w:ascii="Arial" w:hAnsi="Arial" w:cs="Arial"/>
              </w:rPr>
            </w:pPr>
          </w:p>
          <w:p w14:paraId="17F53764" w14:textId="06E155D3" w:rsidR="00DD1994" w:rsidRPr="00DD1994" w:rsidRDefault="00DD1994" w:rsidP="0024392D">
            <w:pPr>
              <w:spacing w:line="276" w:lineRule="auto"/>
              <w:rPr>
                <w:color w:val="BC5FBC" w:themeColor="hyperlink"/>
                <w:u w:val="single"/>
              </w:rPr>
            </w:pPr>
            <w:r w:rsidRPr="00AA2B71">
              <w:rPr>
                <w:rFonts w:ascii="Arial" w:hAnsi="Arial" w:cs="Arial"/>
              </w:rPr>
              <w:t>PSQ A30</w:t>
            </w:r>
            <w:r>
              <w:rPr>
                <w:rFonts w:ascii="Arial" w:hAnsi="Arial" w:cs="Arial"/>
              </w:rPr>
              <w:t>9</w:t>
            </w:r>
            <w:r w:rsidRPr="00AA2B71">
              <w:rPr>
                <w:rFonts w:ascii="Arial" w:hAnsi="Arial" w:cs="Arial"/>
              </w:rPr>
              <w:t xml:space="preserve">, </w:t>
            </w:r>
            <w:hyperlink r:id="rId8" w:history="1">
              <w:r w:rsidRPr="00BF3363">
                <w:rPr>
                  <w:rStyle w:val="Hyperlink"/>
                  <w:rFonts w:ascii="Arial" w:hAnsi="Arial" w:cs="Arial"/>
                </w:rPr>
                <w:t>s</w:t>
              </w:r>
              <w:r w:rsidRPr="00BF3363">
                <w:rPr>
                  <w:rStyle w:val="Hyperlink"/>
                </w:rPr>
                <w:t>hirley.atkinson@plymouth.ac.uk</w:t>
              </w:r>
            </w:hyperlink>
          </w:p>
        </w:tc>
        <w:tc>
          <w:tcPr>
            <w:tcW w:w="3284" w:type="dxa"/>
          </w:tcPr>
          <w:p w14:paraId="355AC627" w14:textId="77777777" w:rsidR="00DD1994" w:rsidRDefault="00DD1994" w:rsidP="0024392D">
            <w:pPr>
              <w:spacing w:line="276" w:lineRule="auto"/>
              <w:rPr>
                <w:rFonts w:ascii="Arial" w:hAnsi="Arial" w:cs="Arial"/>
              </w:rPr>
            </w:pPr>
          </w:p>
          <w:p w14:paraId="5A35B8B5" w14:textId="489F4560" w:rsidR="00DD1994" w:rsidRPr="00AA2B71" w:rsidRDefault="00DD1994" w:rsidP="0024392D">
            <w:pPr>
              <w:spacing w:line="276" w:lineRule="auto"/>
              <w:rPr>
                <w:rFonts w:ascii="Arial" w:hAnsi="Arial" w:cs="Arial"/>
              </w:rPr>
            </w:pPr>
            <w:r w:rsidRPr="00AA2B71">
              <w:rPr>
                <w:rFonts w:ascii="Arial" w:hAnsi="Arial" w:cs="Arial"/>
              </w:rPr>
              <w:t>Module Lead</w:t>
            </w:r>
            <w:r>
              <w:rPr>
                <w:rFonts w:ascii="Arial" w:hAnsi="Arial" w:cs="Arial"/>
              </w:rPr>
              <w:t>er</w:t>
            </w:r>
          </w:p>
          <w:p w14:paraId="2E2B744E" w14:textId="7D49C49E" w:rsidR="00DD1994" w:rsidRPr="00AA2B71" w:rsidRDefault="00DD1994" w:rsidP="00DD1994">
            <w:pPr>
              <w:spacing w:line="276" w:lineRule="auto"/>
              <w:rPr>
                <w:rFonts w:ascii="Arial" w:hAnsi="Arial" w:cs="Arial"/>
              </w:rPr>
            </w:pPr>
            <w:r w:rsidRPr="00AA2B71">
              <w:rPr>
                <w:rFonts w:ascii="Arial" w:hAnsi="Arial" w:cs="Arial"/>
              </w:rPr>
              <w:t>Module admin</w:t>
            </w:r>
          </w:p>
        </w:tc>
      </w:tr>
      <w:tr w:rsidR="00DD1994" w:rsidRPr="00AA2B71" w14:paraId="141B29D4" w14:textId="77777777" w:rsidTr="00DD1994">
        <w:trPr>
          <w:trHeight w:val="760"/>
        </w:trPr>
        <w:tc>
          <w:tcPr>
            <w:tcW w:w="1980" w:type="dxa"/>
          </w:tcPr>
          <w:p w14:paraId="74A9AF24" w14:textId="77777777" w:rsidR="00DD1994" w:rsidRDefault="00DD1994" w:rsidP="0024392D">
            <w:pPr>
              <w:spacing w:line="276" w:lineRule="auto"/>
              <w:rPr>
                <w:rFonts w:ascii="Arial" w:hAnsi="Arial" w:cs="Arial"/>
              </w:rPr>
            </w:pPr>
          </w:p>
          <w:p w14:paraId="2CB0FDFA" w14:textId="72C31607" w:rsidR="00DD1994" w:rsidRPr="00AA2B71" w:rsidRDefault="00DD1994" w:rsidP="0024392D">
            <w:pPr>
              <w:spacing w:line="276" w:lineRule="auto"/>
              <w:rPr>
                <w:rFonts w:ascii="Arial" w:hAnsi="Arial" w:cs="Arial"/>
              </w:rPr>
            </w:pPr>
            <w:r>
              <w:rPr>
                <w:rFonts w:ascii="Arial" w:hAnsi="Arial" w:cs="Arial"/>
              </w:rPr>
              <w:t>Martin Read</w:t>
            </w:r>
          </w:p>
        </w:tc>
        <w:tc>
          <w:tcPr>
            <w:tcW w:w="3662" w:type="dxa"/>
          </w:tcPr>
          <w:p w14:paraId="1D0C2A14" w14:textId="77777777" w:rsidR="00DD1994" w:rsidRDefault="00DD1994" w:rsidP="0024392D">
            <w:pPr>
              <w:spacing w:line="276" w:lineRule="auto"/>
              <w:rPr>
                <w:rFonts w:ascii="Arial" w:hAnsi="Arial" w:cs="Arial"/>
              </w:rPr>
            </w:pPr>
          </w:p>
          <w:p w14:paraId="76B6F4F7" w14:textId="72786C62" w:rsidR="00DD1994" w:rsidRPr="00AA2B71" w:rsidRDefault="00DD1994" w:rsidP="0024392D">
            <w:pPr>
              <w:rPr>
                <w:rFonts w:ascii="Arial" w:hAnsi="Arial" w:cs="Arial"/>
              </w:rPr>
            </w:pPr>
            <w:r>
              <w:rPr>
                <w:rFonts w:ascii="Arial" w:hAnsi="Arial" w:cs="Arial"/>
              </w:rPr>
              <w:t xml:space="preserve"> </w:t>
            </w:r>
            <w:hyperlink r:id="rId9" w:history="1">
              <w:r w:rsidRPr="00BF3363">
                <w:rPr>
                  <w:rStyle w:val="Hyperlink"/>
                </w:rPr>
                <w:t>martin.read@plymouth.ac.uk</w:t>
              </w:r>
            </w:hyperlink>
            <w:r>
              <w:rPr>
                <w:rFonts w:ascii="Arial" w:hAnsi="Arial" w:cs="Arial"/>
              </w:rPr>
              <w:t xml:space="preserve"> </w:t>
            </w:r>
          </w:p>
        </w:tc>
        <w:tc>
          <w:tcPr>
            <w:tcW w:w="3284" w:type="dxa"/>
          </w:tcPr>
          <w:p w14:paraId="63E08E4E" w14:textId="77777777" w:rsidR="00DD1994" w:rsidRDefault="00DD1994" w:rsidP="0024392D">
            <w:pPr>
              <w:spacing w:line="276" w:lineRule="auto"/>
              <w:rPr>
                <w:rFonts w:ascii="Arial" w:hAnsi="Arial" w:cs="Arial"/>
              </w:rPr>
            </w:pPr>
          </w:p>
          <w:p w14:paraId="71137FCF" w14:textId="5E930121" w:rsidR="00DD1994" w:rsidRPr="00AA2B71" w:rsidRDefault="00DD1994" w:rsidP="0024392D">
            <w:pPr>
              <w:spacing w:line="276" w:lineRule="auto"/>
              <w:rPr>
                <w:rFonts w:ascii="Arial" w:hAnsi="Arial" w:cs="Arial"/>
              </w:rPr>
            </w:pPr>
            <w:r>
              <w:rPr>
                <w:rFonts w:ascii="Arial" w:hAnsi="Arial" w:cs="Arial"/>
              </w:rPr>
              <w:t>Module Staff supporting SQL workshops</w:t>
            </w:r>
          </w:p>
        </w:tc>
      </w:tr>
      <w:tr w:rsidR="00DD1994" w:rsidRPr="00AA2B71" w14:paraId="2E39589C" w14:textId="77777777" w:rsidTr="00DD1994">
        <w:trPr>
          <w:trHeight w:val="760"/>
        </w:trPr>
        <w:tc>
          <w:tcPr>
            <w:tcW w:w="1980" w:type="dxa"/>
          </w:tcPr>
          <w:p w14:paraId="21119B32" w14:textId="77777777" w:rsidR="00DD1994" w:rsidRDefault="00DD1994" w:rsidP="0024392D">
            <w:pPr>
              <w:rPr>
                <w:rFonts w:ascii="Arial" w:hAnsi="Arial" w:cs="Arial"/>
              </w:rPr>
            </w:pPr>
          </w:p>
          <w:p w14:paraId="372CF704" w14:textId="04591D5A" w:rsidR="00DD1994" w:rsidRDefault="00DD1994" w:rsidP="0024392D">
            <w:pPr>
              <w:rPr>
                <w:rFonts w:ascii="Arial" w:hAnsi="Arial" w:cs="Arial"/>
              </w:rPr>
            </w:pPr>
            <w:r>
              <w:rPr>
                <w:rFonts w:ascii="Arial" w:hAnsi="Arial" w:cs="Arial"/>
              </w:rPr>
              <w:t xml:space="preserve">Craig </w:t>
            </w:r>
            <w:proofErr w:type="spellStart"/>
            <w:r>
              <w:rPr>
                <w:rFonts w:ascii="Arial" w:hAnsi="Arial" w:cs="Arial"/>
              </w:rPr>
              <w:t>Banyard</w:t>
            </w:r>
            <w:proofErr w:type="spellEnd"/>
          </w:p>
        </w:tc>
        <w:tc>
          <w:tcPr>
            <w:tcW w:w="3662" w:type="dxa"/>
          </w:tcPr>
          <w:p w14:paraId="2B35DB30" w14:textId="77777777" w:rsidR="00DD1994" w:rsidRDefault="00DD1994" w:rsidP="0024392D">
            <w:pPr>
              <w:rPr>
                <w:rFonts w:ascii="Arial" w:hAnsi="Arial" w:cs="Arial"/>
              </w:rPr>
            </w:pPr>
          </w:p>
          <w:p w14:paraId="530D19D6" w14:textId="7494151E" w:rsidR="00DD1994" w:rsidRDefault="00E16C4E" w:rsidP="0024392D">
            <w:pPr>
              <w:rPr>
                <w:rFonts w:ascii="Arial" w:hAnsi="Arial" w:cs="Arial"/>
              </w:rPr>
            </w:pPr>
            <w:hyperlink r:id="rId10" w:history="1">
              <w:r w:rsidR="00DD1994" w:rsidRPr="00BF3363">
                <w:rPr>
                  <w:rStyle w:val="Hyperlink"/>
                  <w:rFonts w:ascii="Arial" w:hAnsi="Arial" w:cs="Arial"/>
                </w:rPr>
                <w:t>Craig.banyard@plymouth.ac.uk</w:t>
              </w:r>
            </w:hyperlink>
            <w:r w:rsidR="00DD1994">
              <w:rPr>
                <w:rFonts w:ascii="Arial" w:hAnsi="Arial" w:cs="Arial"/>
              </w:rPr>
              <w:t xml:space="preserve"> </w:t>
            </w:r>
          </w:p>
        </w:tc>
        <w:tc>
          <w:tcPr>
            <w:tcW w:w="3284" w:type="dxa"/>
          </w:tcPr>
          <w:p w14:paraId="0C84BFCE" w14:textId="77777777" w:rsidR="00DD1994" w:rsidRDefault="00DD1994" w:rsidP="0024392D">
            <w:pPr>
              <w:rPr>
                <w:rFonts w:ascii="Arial" w:hAnsi="Arial" w:cs="Arial"/>
              </w:rPr>
            </w:pPr>
          </w:p>
          <w:p w14:paraId="717FFC41" w14:textId="77777777" w:rsidR="00DD1994" w:rsidRDefault="00DD1994" w:rsidP="0024392D">
            <w:pPr>
              <w:rPr>
                <w:rFonts w:ascii="Arial" w:hAnsi="Arial" w:cs="Arial"/>
              </w:rPr>
            </w:pPr>
            <w:r>
              <w:rPr>
                <w:rFonts w:ascii="Arial" w:hAnsi="Arial" w:cs="Arial"/>
              </w:rPr>
              <w:t>Module staff supporting server-side workshops</w:t>
            </w:r>
          </w:p>
          <w:p w14:paraId="38A5083A" w14:textId="6EB0036A" w:rsidR="00DD1994" w:rsidRDefault="00DD1994" w:rsidP="0024392D">
            <w:pPr>
              <w:rPr>
                <w:rFonts w:ascii="Arial" w:hAnsi="Arial" w:cs="Arial"/>
              </w:rPr>
            </w:pPr>
          </w:p>
        </w:tc>
      </w:tr>
    </w:tbl>
    <w:p w14:paraId="464091DE" w14:textId="4153C6D4" w:rsidR="00DD1994" w:rsidRPr="006E017F" w:rsidRDefault="00DD1994" w:rsidP="00B2250B">
      <w:r w:rsidRPr="7F665AA9">
        <w:rPr>
          <w:rFonts w:ascii="Calibri" w:hAnsi="Calibri"/>
          <w:b/>
          <w:bCs/>
        </w:rPr>
        <w:t>Delivery staff</w:t>
      </w:r>
    </w:p>
    <w:p w14:paraId="267FF1AB" w14:textId="3470E950" w:rsidR="00B2250B" w:rsidRDefault="00B2250B" w:rsidP="00B2250B"/>
    <w:p w14:paraId="5293911B" w14:textId="77777777" w:rsidR="00DD1994" w:rsidRDefault="00DD1994" w:rsidP="00285FE9"/>
    <w:p w14:paraId="682847DF" w14:textId="77777777" w:rsidR="00DD1994" w:rsidRDefault="00DD1994" w:rsidP="00285FE9"/>
    <w:p w14:paraId="5B210D31" w14:textId="77777777" w:rsidR="00DD1994" w:rsidRDefault="00DD1994" w:rsidP="00285FE9"/>
    <w:p w14:paraId="16677199" w14:textId="77777777" w:rsidR="00DD1994" w:rsidRDefault="00DD1994" w:rsidP="00285FE9"/>
    <w:p w14:paraId="08E3E096" w14:textId="77777777" w:rsidR="00DD1994" w:rsidRDefault="00DD1994" w:rsidP="00285FE9"/>
    <w:p w14:paraId="06CFB652" w14:textId="77777777" w:rsidR="00DD1994" w:rsidRDefault="00DD1994" w:rsidP="00285FE9"/>
    <w:p w14:paraId="26C4FF03" w14:textId="77777777" w:rsidR="00DD1994" w:rsidRDefault="00DD1994" w:rsidP="00285FE9"/>
    <w:p w14:paraId="08B560BA" w14:textId="77777777" w:rsidR="00DD1994" w:rsidRDefault="00DD1994" w:rsidP="00285FE9"/>
    <w:p w14:paraId="5A9BFF6A" w14:textId="77777777" w:rsidR="00DD1994" w:rsidRDefault="00DD1994" w:rsidP="00285FE9"/>
    <w:p w14:paraId="48A0F178" w14:textId="77777777" w:rsidR="00DD1994" w:rsidRDefault="00DD1994" w:rsidP="00285FE9"/>
    <w:p w14:paraId="3249F634" w14:textId="77777777" w:rsidR="00DD1994" w:rsidRDefault="00DD1994" w:rsidP="00285FE9"/>
    <w:p w14:paraId="1E388514" w14:textId="5E5E16EC" w:rsidR="00DD1994" w:rsidRDefault="00DD1994" w:rsidP="00285FE9"/>
    <w:p w14:paraId="17E409F5" w14:textId="77777777" w:rsidR="00DD1994" w:rsidRDefault="00DD1994">
      <w:pPr>
        <w:rPr>
          <w:rFonts w:asciiTheme="majorHAnsi" w:hAnsiTheme="majorHAnsi" w:cstheme="majorHAnsi"/>
          <w:b/>
        </w:rPr>
      </w:pPr>
      <w:r>
        <w:rPr>
          <w:rFonts w:asciiTheme="majorHAnsi" w:hAnsiTheme="majorHAnsi" w:cstheme="majorHAnsi"/>
          <w:b/>
        </w:rPr>
        <w:br w:type="page"/>
      </w:r>
    </w:p>
    <w:p w14:paraId="20E4A0EA" w14:textId="131E9919" w:rsidR="00DD1994" w:rsidRPr="00A8330E" w:rsidRDefault="00DD1994" w:rsidP="00992493">
      <w:pPr>
        <w:pBdr>
          <w:top w:val="nil"/>
          <w:left w:val="nil"/>
          <w:bottom w:val="nil"/>
          <w:right w:val="nil"/>
          <w:between w:val="nil"/>
        </w:pBdr>
        <w:rPr>
          <w:rFonts w:asciiTheme="majorHAnsi" w:hAnsiTheme="majorHAnsi" w:cstheme="majorHAnsi"/>
          <w:b/>
        </w:rPr>
      </w:pPr>
      <w:r w:rsidRPr="00A8330E">
        <w:rPr>
          <w:rFonts w:asciiTheme="majorHAnsi" w:hAnsiTheme="majorHAnsi" w:cstheme="majorHAnsi"/>
          <w:b/>
        </w:rPr>
        <w:lastRenderedPageBreak/>
        <w:t>Module Deadlines &amp; Deliverables</w:t>
      </w:r>
    </w:p>
    <w:p w14:paraId="5AA256B1" w14:textId="4D15A537" w:rsidR="00DD1994" w:rsidRDefault="00DD1994" w:rsidP="00992493">
      <w:pPr>
        <w:rPr>
          <w:rFonts w:asciiTheme="majorHAnsi" w:hAnsiTheme="majorHAnsi"/>
        </w:rPr>
      </w:pPr>
      <w:r w:rsidRPr="00DD1994">
        <w:rPr>
          <w:rFonts w:asciiTheme="majorHAnsi" w:hAnsiTheme="majorHAnsi"/>
        </w:rPr>
        <w:t>To pass</w:t>
      </w:r>
      <w:r>
        <w:rPr>
          <w:rFonts w:asciiTheme="majorHAnsi" w:hAnsiTheme="majorHAnsi"/>
        </w:rPr>
        <w:t xml:space="preserve"> this module you must achieve an overall grade of 40% across the two assessments.  </w:t>
      </w:r>
      <w:r w:rsidR="00246146">
        <w:rPr>
          <w:rFonts w:asciiTheme="majorHAnsi" w:hAnsiTheme="majorHAnsi"/>
        </w:rPr>
        <w:t>If you fail one element of the module AND obtain less than 40% for the overall mark, you will be expected to redo (either on referral or repeat) the element you have failed.  For example, if you gain 50% for your coursework and 20% for your exam, this will give you an overall percentage of 35%.  You will therefore have failed the module and will be expected only to take the exam during the summer exam referral period.</w:t>
      </w:r>
    </w:p>
    <w:p w14:paraId="7A45C17D" w14:textId="611CCF9F" w:rsidR="00DD1994" w:rsidRDefault="00DD1994" w:rsidP="00992493">
      <w:pPr>
        <w:rPr>
          <w:rFonts w:asciiTheme="majorHAnsi" w:hAnsiTheme="majorHAnsi"/>
        </w:rPr>
      </w:pPr>
    </w:p>
    <w:p w14:paraId="2955E04E" w14:textId="225EA60E" w:rsidR="00DD1994" w:rsidRPr="00DD1994" w:rsidRDefault="00DD1994" w:rsidP="00992493">
      <w:pPr>
        <w:rPr>
          <w:rFonts w:asciiTheme="majorHAnsi" w:hAnsiTheme="majorHAnsi"/>
        </w:rPr>
      </w:pPr>
      <w:r>
        <w:rPr>
          <w:rFonts w:asciiTheme="majorHAnsi" w:hAnsiTheme="majorHAnsi"/>
        </w:rPr>
        <w:t xml:space="preserve">The first assessment is your </w:t>
      </w:r>
      <w:r w:rsidRPr="00246146">
        <w:rPr>
          <w:rFonts w:asciiTheme="majorHAnsi" w:hAnsiTheme="majorHAnsi"/>
          <w:b/>
        </w:rPr>
        <w:t>coursework</w:t>
      </w:r>
      <w:r>
        <w:rPr>
          <w:rFonts w:asciiTheme="majorHAnsi" w:hAnsiTheme="majorHAnsi"/>
        </w:rPr>
        <w:t xml:space="preserve">, worth 50% of the module mark.  The second part is the </w:t>
      </w:r>
      <w:r w:rsidRPr="00246146">
        <w:rPr>
          <w:rFonts w:asciiTheme="majorHAnsi" w:hAnsiTheme="majorHAnsi"/>
          <w:b/>
        </w:rPr>
        <w:t>exam</w:t>
      </w:r>
      <w:r>
        <w:rPr>
          <w:rFonts w:asciiTheme="majorHAnsi" w:hAnsiTheme="majorHAnsi"/>
        </w:rPr>
        <w:t xml:space="preserve"> worth the other 50% of the module mark.  </w:t>
      </w:r>
    </w:p>
    <w:p w14:paraId="781EB08C" w14:textId="77777777" w:rsidR="00DD1994" w:rsidRDefault="00DD1994" w:rsidP="00992493"/>
    <w:p w14:paraId="0463E239" w14:textId="1BD01E75" w:rsidR="00E86DA9" w:rsidRPr="00246146" w:rsidRDefault="00E86DA9" w:rsidP="00992493">
      <w:pPr>
        <w:rPr>
          <w:rFonts w:asciiTheme="majorHAnsi" w:hAnsiTheme="majorHAnsi"/>
        </w:rPr>
      </w:pPr>
      <w:r w:rsidRPr="00246146">
        <w:rPr>
          <w:rFonts w:asciiTheme="majorHAnsi" w:hAnsiTheme="majorHAnsi"/>
        </w:rPr>
        <w:t xml:space="preserve">This document provides you with the instructions for your </w:t>
      </w:r>
      <w:r w:rsidRPr="00246146">
        <w:rPr>
          <w:rFonts w:asciiTheme="majorHAnsi" w:hAnsiTheme="majorHAnsi"/>
          <w:b/>
        </w:rPr>
        <w:t>coursework</w:t>
      </w:r>
      <w:r w:rsidRPr="00246146">
        <w:rPr>
          <w:rFonts w:asciiTheme="majorHAnsi" w:hAnsiTheme="majorHAnsi"/>
        </w:rPr>
        <w:t>.</w:t>
      </w:r>
    </w:p>
    <w:p w14:paraId="276D9B9C" w14:textId="32F77D86" w:rsidR="009B5412" w:rsidRDefault="009B5412" w:rsidP="00992493"/>
    <w:p w14:paraId="007274B5" w14:textId="03823179" w:rsidR="009B5412" w:rsidRDefault="009B5412" w:rsidP="00992493">
      <w:r>
        <w:t xml:space="preserve">This coursework is an </w:t>
      </w:r>
      <w:r w:rsidRPr="00246146">
        <w:rPr>
          <w:b/>
        </w:rPr>
        <w:t>individual</w:t>
      </w:r>
      <w:r>
        <w:t xml:space="preserve"> piece of coursework</w:t>
      </w:r>
      <w:r w:rsidR="00246146">
        <w:t>.</w:t>
      </w:r>
      <w:r>
        <w:t xml:space="preserve"> </w:t>
      </w:r>
    </w:p>
    <w:p w14:paraId="34B0ABE0" w14:textId="78BE7DB3" w:rsidR="004A382B" w:rsidRDefault="004A382B" w:rsidP="00992493"/>
    <w:p w14:paraId="11939965" w14:textId="5AF94E3B" w:rsidR="004A382B" w:rsidRDefault="004A382B" w:rsidP="00992493">
      <w:pPr>
        <w:pBdr>
          <w:top w:val="nil"/>
          <w:left w:val="nil"/>
          <w:bottom w:val="nil"/>
          <w:right w:val="nil"/>
          <w:between w:val="nil"/>
        </w:pBdr>
        <w:rPr>
          <w:rFonts w:ascii="Calibri" w:hAnsi="Calibri"/>
          <w:b/>
          <w:bCs/>
        </w:rPr>
      </w:pPr>
      <w:r>
        <w:rPr>
          <w:rFonts w:ascii="Calibri" w:hAnsi="Calibri"/>
          <w:b/>
          <w:bCs/>
        </w:rPr>
        <w:t>Important D</w:t>
      </w:r>
      <w:r w:rsidRPr="7F665AA9">
        <w:rPr>
          <w:rFonts w:ascii="Calibri" w:hAnsi="Calibri"/>
          <w:b/>
          <w:bCs/>
        </w:rPr>
        <w:t>ates</w:t>
      </w:r>
      <w:r>
        <w:rPr>
          <w:rFonts w:ascii="Calibri" w:hAnsi="Calibri"/>
          <w:b/>
          <w:bCs/>
        </w:rPr>
        <w:t xml:space="preserve"> and Deliverables</w:t>
      </w:r>
      <w:r w:rsidRPr="7F665AA9">
        <w:rPr>
          <w:rFonts w:ascii="Calibri" w:hAnsi="Calibri"/>
          <w:b/>
          <w:bCs/>
        </w:rPr>
        <w:t xml:space="preserve">: </w:t>
      </w:r>
    </w:p>
    <w:tbl>
      <w:tblPr>
        <w:tblStyle w:val="21"/>
        <w:tblW w:w="104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9"/>
        <w:gridCol w:w="4593"/>
        <w:gridCol w:w="3402"/>
        <w:gridCol w:w="1219"/>
      </w:tblGrid>
      <w:tr w:rsidR="004A382B" w:rsidRPr="004A382B" w14:paraId="42B4E8E9" w14:textId="77777777" w:rsidTr="0024392D">
        <w:trPr>
          <w:jc w:val="center"/>
        </w:trPr>
        <w:tc>
          <w:tcPr>
            <w:tcW w:w="1209" w:type="dxa"/>
            <w:shd w:val="clear" w:color="auto" w:fill="CCCCCC"/>
            <w:tcMar>
              <w:top w:w="57" w:type="dxa"/>
              <w:left w:w="57" w:type="dxa"/>
              <w:bottom w:w="57" w:type="dxa"/>
              <w:right w:w="57" w:type="dxa"/>
            </w:tcMar>
          </w:tcPr>
          <w:p w14:paraId="1E34EAD5" w14:textId="77777777" w:rsidR="004A382B" w:rsidRPr="004A382B" w:rsidRDefault="004A382B" w:rsidP="00992493">
            <w:pPr>
              <w:widowControl w:val="0"/>
              <w:pBdr>
                <w:top w:val="nil"/>
                <w:left w:val="nil"/>
                <w:bottom w:val="nil"/>
                <w:right w:val="nil"/>
                <w:between w:val="nil"/>
              </w:pBdr>
              <w:rPr>
                <w:b/>
                <w:bCs/>
                <w:sz w:val="20"/>
                <w:szCs w:val="20"/>
              </w:rPr>
            </w:pPr>
            <w:r w:rsidRPr="004A382B">
              <w:rPr>
                <w:b/>
                <w:bCs/>
                <w:sz w:val="20"/>
                <w:szCs w:val="20"/>
              </w:rPr>
              <w:t>Element</w:t>
            </w:r>
          </w:p>
        </w:tc>
        <w:tc>
          <w:tcPr>
            <w:tcW w:w="4593" w:type="dxa"/>
            <w:shd w:val="clear" w:color="auto" w:fill="CCCCCC"/>
            <w:tcMar>
              <w:top w:w="57" w:type="dxa"/>
              <w:left w:w="57" w:type="dxa"/>
              <w:bottom w:w="57" w:type="dxa"/>
              <w:right w:w="57" w:type="dxa"/>
            </w:tcMar>
          </w:tcPr>
          <w:p w14:paraId="6F21B8E7" w14:textId="77777777" w:rsidR="004A382B" w:rsidRPr="004A382B" w:rsidRDefault="004A382B" w:rsidP="00992493">
            <w:pPr>
              <w:widowControl w:val="0"/>
              <w:pBdr>
                <w:top w:val="nil"/>
                <w:left w:val="nil"/>
                <w:bottom w:val="nil"/>
                <w:right w:val="nil"/>
                <w:between w:val="nil"/>
              </w:pBdr>
              <w:rPr>
                <w:b/>
                <w:bCs/>
                <w:sz w:val="20"/>
                <w:szCs w:val="20"/>
              </w:rPr>
            </w:pPr>
            <w:r w:rsidRPr="004A382B">
              <w:rPr>
                <w:b/>
                <w:bCs/>
                <w:sz w:val="20"/>
                <w:szCs w:val="20"/>
              </w:rPr>
              <w:t>Description</w:t>
            </w:r>
          </w:p>
        </w:tc>
        <w:tc>
          <w:tcPr>
            <w:tcW w:w="3402" w:type="dxa"/>
            <w:shd w:val="clear" w:color="auto" w:fill="CCCCCC"/>
            <w:tcMar>
              <w:top w:w="57" w:type="dxa"/>
              <w:left w:w="57" w:type="dxa"/>
              <w:bottom w:w="57" w:type="dxa"/>
              <w:right w:w="57" w:type="dxa"/>
            </w:tcMar>
          </w:tcPr>
          <w:p w14:paraId="7BBF79B7" w14:textId="77777777" w:rsidR="004A382B" w:rsidRPr="004A382B" w:rsidRDefault="004A382B" w:rsidP="00992493">
            <w:pPr>
              <w:widowControl w:val="0"/>
              <w:pBdr>
                <w:top w:val="nil"/>
                <w:left w:val="nil"/>
                <w:bottom w:val="nil"/>
                <w:right w:val="nil"/>
                <w:between w:val="nil"/>
              </w:pBdr>
              <w:rPr>
                <w:b/>
                <w:bCs/>
                <w:sz w:val="20"/>
                <w:szCs w:val="20"/>
              </w:rPr>
            </w:pPr>
            <w:r w:rsidRPr="004A382B">
              <w:rPr>
                <w:b/>
                <w:bCs/>
                <w:sz w:val="20"/>
                <w:szCs w:val="20"/>
              </w:rPr>
              <w:t>Deadline</w:t>
            </w:r>
          </w:p>
        </w:tc>
        <w:tc>
          <w:tcPr>
            <w:tcW w:w="1219" w:type="dxa"/>
            <w:shd w:val="clear" w:color="auto" w:fill="CCCCCC"/>
            <w:tcMar>
              <w:top w:w="57" w:type="dxa"/>
              <w:left w:w="57" w:type="dxa"/>
              <w:bottom w:w="57" w:type="dxa"/>
              <w:right w:w="57" w:type="dxa"/>
            </w:tcMar>
          </w:tcPr>
          <w:p w14:paraId="7BAD4ECC" w14:textId="77777777" w:rsidR="004A382B" w:rsidRPr="004A382B" w:rsidRDefault="004A382B" w:rsidP="00992493">
            <w:pPr>
              <w:widowControl w:val="0"/>
              <w:pBdr>
                <w:top w:val="nil"/>
                <w:left w:val="nil"/>
                <w:bottom w:val="nil"/>
                <w:right w:val="nil"/>
                <w:between w:val="nil"/>
              </w:pBdr>
              <w:rPr>
                <w:b/>
                <w:bCs/>
                <w:sz w:val="20"/>
                <w:szCs w:val="20"/>
              </w:rPr>
            </w:pPr>
            <w:r w:rsidRPr="004A382B">
              <w:rPr>
                <w:b/>
                <w:bCs/>
                <w:sz w:val="20"/>
                <w:szCs w:val="20"/>
              </w:rPr>
              <w:t>Percentage</w:t>
            </w:r>
          </w:p>
        </w:tc>
      </w:tr>
      <w:tr w:rsidR="004A382B" w:rsidRPr="004A382B" w14:paraId="3EDAFC33" w14:textId="77777777" w:rsidTr="004A382B">
        <w:trPr>
          <w:trHeight w:val="716"/>
          <w:jc w:val="center"/>
        </w:trPr>
        <w:tc>
          <w:tcPr>
            <w:tcW w:w="1209" w:type="dxa"/>
            <w:shd w:val="clear" w:color="auto" w:fill="FFFFFF"/>
            <w:tcMar>
              <w:top w:w="57" w:type="dxa"/>
              <w:left w:w="57" w:type="dxa"/>
              <w:bottom w:w="57" w:type="dxa"/>
              <w:right w:w="57" w:type="dxa"/>
            </w:tcMar>
          </w:tcPr>
          <w:p w14:paraId="315815C7" w14:textId="77777777" w:rsidR="004A382B" w:rsidRPr="004A382B" w:rsidRDefault="004A382B" w:rsidP="00992493">
            <w:pPr>
              <w:widowControl w:val="0"/>
              <w:pBdr>
                <w:top w:val="nil"/>
                <w:left w:val="nil"/>
                <w:bottom w:val="nil"/>
                <w:right w:val="nil"/>
                <w:between w:val="nil"/>
              </w:pBdr>
              <w:rPr>
                <w:rFonts w:ascii="Calibri" w:hAnsi="Calibri"/>
              </w:rPr>
            </w:pPr>
          </w:p>
        </w:tc>
        <w:tc>
          <w:tcPr>
            <w:tcW w:w="4593" w:type="dxa"/>
            <w:shd w:val="clear" w:color="auto" w:fill="FFFFFF"/>
            <w:tcMar>
              <w:top w:w="57" w:type="dxa"/>
              <w:left w:w="57" w:type="dxa"/>
              <w:bottom w:w="57" w:type="dxa"/>
              <w:right w:w="57" w:type="dxa"/>
            </w:tcMar>
          </w:tcPr>
          <w:p w14:paraId="1B4832AF" w14:textId="77777777" w:rsidR="004A382B" w:rsidRPr="004A382B" w:rsidRDefault="004A382B" w:rsidP="00992493">
            <w:pPr>
              <w:rPr>
                <w:rFonts w:ascii="Calibri" w:hAnsi="Calibri" w:cs="Calibri"/>
                <w:sz w:val="22"/>
                <w:szCs w:val="22"/>
              </w:rPr>
            </w:pPr>
            <w:r w:rsidRPr="004A382B">
              <w:rPr>
                <w:rFonts w:ascii="Calibri" w:hAnsi="Calibri" w:cs="Calibri"/>
                <w:sz w:val="22"/>
                <w:szCs w:val="22"/>
              </w:rPr>
              <w:t>Peer Review/Demo Session for storyboard</w:t>
            </w:r>
          </w:p>
        </w:tc>
        <w:tc>
          <w:tcPr>
            <w:tcW w:w="3402" w:type="dxa"/>
            <w:shd w:val="clear" w:color="auto" w:fill="FFFFFF"/>
            <w:tcMar>
              <w:top w:w="57" w:type="dxa"/>
              <w:left w:w="57" w:type="dxa"/>
              <w:bottom w:w="57" w:type="dxa"/>
              <w:right w:w="57" w:type="dxa"/>
            </w:tcMar>
          </w:tcPr>
          <w:p w14:paraId="3BCD30AD" w14:textId="77777777" w:rsidR="004A382B" w:rsidRPr="004A382B" w:rsidRDefault="004A382B" w:rsidP="00992493">
            <w:pPr>
              <w:widowControl w:val="0"/>
              <w:pBdr>
                <w:top w:val="nil"/>
                <w:left w:val="nil"/>
                <w:bottom w:val="nil"/>
                <w:right w:val="nil"/>
                <w:between w:val="nil"/>
              </w:pBdr>
              <w:rPr>
                <w:rFonts w:ascii="Calibri" w:hAnsi="Calibri"/>
                <w:sz w:val="22"/>
                <w:szCs w:val="22"/>
              </w:rPr>
            </w:pPr>
            <w:r w:rsidRPr="004A382B">
              <w:rPr>
                <w:rFonts w:ascii="Calibri" w:hAnsi="Calibri"/>
                <w:sz w:val="22"/>
                <w:szCs w:val="22"/>
              </w:rPr>
              <w:t>Week 13</w:t>
            </w:r>
          </w:p>
          <w:p w14:paraId="49D1332A" w14:textId="77777777" w:rsidR="004A382B" w:rsidRPr="004A382B" w:rsidRDefault="004A382B" w:rsidP="00992493">
            <w:pPr>
              <w:widowControl w:val="0"/>
              <w:pBdr>
                <w:top w:val="nil"/>
                <w:left w:val="nil"/>
                <w:bottom w:val="nil"/>
                <w:right w:val="nil"/>
                <w:between w:val="nil"/>
              </w:pBdr>
              <w:rPr>
                <w:rFonts w:ascii="Calibri" w:hAnsi="Calibri"/>
                <w:sz w:val="22"/>
                <w:szCs w:val="22"/>
              </w:rPr>
            </w:pPr>
            <w:r w:rsidRPr="004A382B">
              <w:rPr>
                <w:rFonts w:ascii="Calibri" w:hAnsi="Calibri"/>
                <w:sz w:val="22"/>
                <w:szCs w:val="22"/>
              </w:rPr>
              <w:t>W/C Monday 21/10/19</w:t>
            </w:r>
          </w:p>
        </w:tc>
        <w:tc>
          <w:tcPr>
            <w:tcW w:w="1219" w:type="dxa"/>
            <w:shd w:val="clear" w:color="auto" w:fill="FFFFFF"/>
            <w:tcMar>
              <w:top w:w="57" w:type="dxa"/>
              <w:left w:w="57" w:type="dxa"/>
              <w:bottom w:w="57" w:type="dxa"/>
              <w:right w:w="57" w:type="dxa"/>
            </w:tcMar>
          </w:tcPr>
          <w:p w14:paraId="79A4B5AF" w14:textId="77777777" w:rsidR="004A382B" w:rsidRPr="004A382B" w:rsidRDefault="004A382B" w:rsidP="00992493">
            <w:pPr>
              <w:widowControl w:val="0"/>
              <w:pBdr>
                <w:top w:val="nil"/>
                <w:left w:val="nil"/>
                <w:bottom w:val="nil"/>
                <w:right w:val="nil"/>
                <w:between w:val="nil"/>
              </w:pBdr>
              <w:rPr>
                <w:rFonts w:ascii="Calibri" w:hAnsi="Calibri"/>
              </w:rPr>
            </w:pPr>
          </w:p>
        </w:tc>
      </w:tr>
      <w:tr w:rsidR="004A382B" w:rsidRPr="004A382B" w14:paraId="52499EE8" w14:textId="77777777" w:rsidTr="004A382B">
        <w:trPr>
          <w:trHeight w:val="716"/>
          <w:jc w:val="center"/>
        </w:trPr>
        <w:tc>
          <w:tcPr>
            <w:tcW w:w="1209" w:type="dxa"/>
            <w:shd w:val="clear" w:color="auto" w:fill="FFFFFF"/>
            <w:tcMar>
              <w:top w:w="57" w:type="dxa"/>
              <w:left w:w="57" w:type="dxa"/>
              <w:bottom w:w="57" w:type="dxa"/>
              <w:right w:w="57" w:type="dxa"/>
            </w:tcMar>
          </w:tcPr>
          <w:p w14:paraId="720A13A8" w14:textId="77777777" w:rsidR="004A382B" w:rsidRPr="004A382B" w:rsidRDefault="004A382B" w:rsidP="00992493">
            <w:pPr>
              <w:widowControl w:val="0"/>
              <w:pBdr>
                <w:top w:val="nil"/>
                <w:left w:val="nil"/>
                <w:bottom w:val="nil"/>
                <w:right w:val="nil"/>
                <w:between w:val="nil"/>
              </w:pBdr>
              <w:rPr>
                <w:rFonts w:ascii="Calibri" w:hAnsi="Calibri"/>
              </w:rPr>
            </w:pPr>
          </w:p>
        </w:tc>
        <w:tc>
          <w:tcPr>
            <w:tcW w:w="4593" w:type="dxa"/>
            <w:shd w:val="clear" w:color="auto" w:fill="FFFFFF"/>
            <w:tcMar>
              <w:top w:w="57" w:type="dxa"/>
              <w:left w:w="57" w:type="dxa"/>
              <w:bottom w:w="57" w:type="dxa"/>
              <w:right w:w="57" w:type="dxa"/>
            </w:tcMar>
          </w:tcPr>
          <w:p w14:paraId="07A0F9CA" w14:textId="77777777" w:rsidR="004A382B" w:rsidRPr="004A382B" w:rsidRDefault="004A382B" w:rsidP="00992493">
            <w:pPr>
              <w:rPr>
                <w:rFonts w:ascii="Calibri" w:hAnsi="Calibri" w:cs="Calibri"/>
                <w:sz w:val="22"/>
                <w:szCs w:val="22"/>
              </w:rPr>
            </w:pPr>
            <w:r w:rsidRPr="004A382B">
              <w:rPr>
                <w:rFonts w:ascii="Calibri" w:hAnsi="Calibri" w:cs="Calibri"/>
                <w:sz w:val="22"/>
                <w:szCs w:val="22"/>
              </w:rPr>
              <w:t>Peer Review/Demo Session for Implementation</w:t>
            </w:r>
          </w:p>
        </w:tc>
        <w:tc>
          <w:tcPr>
            <w:tcW w:w="3402" w:type="dxa"/>
            <w:shd w:val="clear" w:color="auto" w:fill="FFFFFF"/>
            <w:tcMar>
              <w:top w:w="57" w:type="dxa"/>
              <w:left w:w="57" w:type="dxa"/>
              <w:bottom w:w="57" w:type="dxa"/>
              <w:right w:w="57" w:type="dxa"/>
            </w:tcMar>
          </w:tcPr>
          <w:p w14:paraId="459B6145" w14:textId="77777777" w:rsidR="004A382B" w:rsidRPr="004A382B" w:rsidRDefault="004A382B" w:rsidP="00992493">
            <w:pPr>
              <w:widowControl w:val="0"/>
              <w:pBdr>
                <w:top w:val="nil"/>
                <w:left w:val="nil"/>
                <w:bottom w:val="nil"/>
                <w:right w:val="nil"/>
                <w:between w:val="nil"/>
              </w:pBdr>
              <w:rPr>
                <w:rFonts w:ascii="Calibri" w:hAnsi="Calibri"/>
                <w:sz w:val="22"/>
                <w:szCs w:val="22"/>
              </w:rPr>
            </w:pPr>
            <w:r w:rsidRPr="004A382B">
              <w:rPr>
                <w:rFonts w:ascii="Calibri" w:hAnsi="Calibri"/>
                <w:sz w:val="22"/>
                <w:szCs w:val="22"/>
              </w:rPr>
              <w:t>Week 19</w:t>
            </w:r>
          </w:p>
          <w:p w14:paraId="74EF7851" w14:textId="77777777" w:rsidR="004A382B" w:rsidRPr="004A382B" w:rsidRDefault="004A382B" w:rsidP="00992493">
            <w:pPr>
              <w:widowControl w:val="0"/>
              <w:pBdr>
                <w:top w:val="nil"/>
                <w:left w:val="nil"/>
                <w:bottom w:val="nil"/>
                <w:right w:val="nil"/>
                <w:between w:val="nil"/>
              </w:pBdr>
              <w:rPr>
                <w:rFonts w:ascii="Calibri" w:hAnsi="Calibri"/>
                <w:sz w:val="22"/>
                <w:szCs w:val="22"/>
              </w:rPr>
            </w:pPr>
            <w:r w:rsidRPr="004A382B">
              <w:rPr>
                <w:rFonts w:ascii="Calibri" w:hAnsi="Calibri"/>
                <w:sz w:val="22"/>
                <w:szCs w:val="22"/>
              </w:rPr>
              <w:t>W/C Monday 2/12/19</w:t>
            </w:r>
          </w:p>
        </w:tc>
        <w:tc>
          <w:tcPr>
            <w:tcW w:w="1219" w:type="dxa"/>
            <w:shd w:val="clear" w:color="auto" w:fill="FFFFFF"/>
            <w:tcMar>
              <w:top w:w="57" w:type="dxa"/>
              <w:left w:w="57" w:type="dxa"/>
              <w:bottom w:w="57" w:type="dxa"/>
              <w:right w:w="57" w:type="dxa"/>
            </w:tcMar>
          </w:tcPr>
          <w:p w14:paraId="21E7BCFB" w14:textId="77777777" w:rsidR="004A382B" w:rsidRPr="004A382B" w:rsidRDefault="004A382B" w:rsidP="00992493">
            <w:pPr>
              <w:widowControl w:val="0"/>
              <w:pBdr>
                <w:top w:val="nil"/>
                <w:left w:val="nil"/>
                <w:bottom w:val="nil"/>
                <w:right w:val="nil"/>
                <w:between w:val="nil"/>
              </w:pBdr>
              <w:rPr>
                <w:rFonts w:ascii="Calibri" w:hAnsi="Calibri"/>
              </w:rPr>
            </w:pPr>
          </w:p>
        </w:tc>
      </w:tr>
      <w:tr w:rsidR="004A382B" w:rsidRPr="004A382B" w14:paraId="03D479AA" w14:textId="77777777" w:rsidTr="004A382B">
        <w:trPr>
          <w:jc w:val="center"/>
        </w:trPr>
        <w:tc>
          <w:tcPr>
            <w:tcW w:w="1209" w:type="dxa"/>
            <w:shd w:val="clear" w:color="auto" w:fill="CCC0D9"/>
            <w:tcMar>
              <w:top w:w="57" w:type="dxa"/>
              <w:left w:w="57" w:type="dxa"/>
              <w:bottom w:w="57" w:type="dxa"/>
              <w:right w:w="57" w:type="dxa"/>
            </w:tcMar>
          </w:tcPr>
          <w:p w14:paraId="6D620D2F" w14:textId="77777777" w:rsidR="004A382B" w:rsidRPr="004A382B" w:rsidRDefault="004A382B" w:rsidP="00992493">
            <w:pPr>
              <w:widowControl w:val="0"/>
              <w:pBdr>
                <w:top w:val="nil"/>
                <w:left w:val="nil"/>
                <w:bottom w:val="nil"/>
                <w:right w:val="nil"/>
                <w:between w:val="nil"/>
              </w:pBdr>
              <w:rPr>
                <w:rFonts w:ascii="Calibri" w:hAnsi="Calibri"/>
              </w:rPr>
            </w:pPr>
            <w:r w:rsidRPr="004A382B">
              <w:rPr>
                <w:rFonts w:ascii="Calibri" w:hAnsi="Calibri"/>
              </w:rPr>
              <w:t>C1/W1 1</w:t>
            </w:r>
          </w:p>
        </w:tc>
        <w:tc>
          <w:tcPr>
            <w:tcW w:w="4593" w:type="dxa"/>
            <w:shd w:val="clear" w:color="auto" w:fill="CCC0D9"/>
            <w:tcMar>
              <w:top w:w="57" w:type="dxa"/>
              <w:left w:w="57" w:type="dxa"/>
              <w:bottom w:w="57" w:type="dxa"/>
              <w:right w:w="57" w:type="dxa"/>
            </w:tcMar>
          </w:tcPr>
          <w:p w14:paraId="65A0BB48" w14:textId="77777777" w:rsidR="004A382B" w:rsidRPr="004A382B" w:rsidRDefault="004A382B" w:rsidP="00992493">
            <w:pPr>
              <w:widowControl w:val="0"/>
              <w:pBdr>
                <w:top w:val="nil"/>
                <w:left w:val="nil"/>
                <w:bottom w:val="nil"/>
                <w:right w:val="nil"/>
                <w:between w:val="nil"/>
              </w:pBdr>
              <w:rPr>
                <w:rFonts w:ascii="Calibri" w:hAnsi="Calibri" w:cs="Calibri"/>
                <w:b/>
                <w:color w:val="000000"/>
                <w:sz w:val="22"/>
                <w:szCs w:val="22"/>
              </w:rPr>
            </w:pPr>
            <w:r w:rsidRPr="004A382B">
              <w:rPr>
                <w:rFonts w:ascii="Calibri" w:hAnsi="Calibri" w:cs="Calibri"/>
                <w:sz w:val="22"/>
                <w:szCs w:val="22"/>
              </w:rPr>
              <w:t xml:space="preserve">Final Individual Portfolio. </w:t>
            </w:r>
            <w:r w:rsidRPr="004A382B">
              <w:rPr>
                <w:rFonts w:ascii="Calibri" w:hAnsi="Calibri" w:cs="Calibri"/>
                <w:color w:val="000000"/>
                <w:sz w:val="22"/>
                <w:szCs w:val="22"/>
              </w:rPr>
              <w:t>DLE Submission</w:t>
            </w:r>
            <w:r w:rsidRPr="004A382B">
              <w:rPr>
                <w:rFonts w:ascii="Calibri" w:hAnsi="Calibri" w:cs="Calibri"/>
                <w:b/>
                <w:color w:val="000000"/>
                <w:sz w:val="22"/>
                <w:szCs w:val="22"/>
              </w:rPr>
              <w:t xml:space="preserve"> </w:t>
            </w:r>
          </w:p>
        </w:tc>
        <w:tc>
          <w:tcPr>
            <w:tcW w:w="3402" w:type="dxa"/>
            <w:shd w:val="clear" w:color="auto" w:fill="CCC0D9"/>
            <w:tcMar>
              <w:top w:w="57" w:type="dxa"/>
              <w:left w:w="57" w:type="dxa"/>
              <w:bottom w:w="57" w:type="dxa"/>
              <w:right w:w="57" w:type="dxa"/>
            </w:tcMar>
          </w:tcPr>
          <w:p w14:paraId="623DB90F" w14:textId="77777777" w:rsidR="004A382B" w:rsidRPr="004A382B" w:rsidRDefault="004A382B" w:rsidP="00992493">
            <w:pPr>
              <w:widowControl w:val="0"/>
              <w:pBdr>
                <w:top w:val="nil"/>
                <w:left w:val="nil"/>
                <w:bottom w:val="nil"/>
                <w:right w:val="nil"/>
                <w:between w:val="nil"/>
              </w:pBdr>
              <w:rPr>
                <w:rFonts w:ascii="Calibri" w:hAnsi="Calibri" w:cs="Calibri"/>
                <w:color w:val="000000"/>
                <w:sz w:val="22"/>
                <w:szCs w:val="22"/>
              </w:rPr>
            </w:pPr>
            <w:r w:rsidRPr="004A382B">
              <w:rPr>
                <w:rFonts w:ascii="Calibri" w:hAnsi="Calibri" w:cs="Calibri"/>
                <w:color w:val="000000"/>
                <w:sz w:val="22"/>
                <w:szCs w:val="22"/>
              </w:rPr>
              <w:t>Week 20</w:t>
            </w:r>
          </w:p>
          <w:p w14:paraId="74F1509C" w14:textId="77777777" w:rsidR="004A382B" w:rsidRPr="004A382B" w:rsidRDefault="004A382B" w:rsidP="00992493">
            <w:pPr>
              <w:widowControl w:val="0"/>
              <w:pBdr>
                <w:top w:val="nil"/>
                <w:left w:val="nil"/>
                <w:bottom w:val="nil"/>
                <w:right w:val="nil"/>
                <w:between w:val="nil"/>
              </w:pBdr>
              <w:rPr>
                <w:rFonts w:ascii="Calibri" w:hAnsi="Calibri" w:cs="Calibri"/>
                <w:color w:val="000000"/>
                <w:sz w:val="22"/>
                <w:szCs w:val="22"/>
              </w:rPr>
            </w:pPr>
            <w:r w:rsidRPr="004A382B">
              <w:rPr>
                <w:rFonts w:ascii="Calibri" w:hAnsi="Calibri" w:cs="Calibri"/>
                <w:color w:val="000000"/>
                <w:sz w:val="22"/>
                <w:szCs w:val="22"/>
              </w:rPr>
              <w:t xml:space="preserve">Thursday 012/12/19 16.00hrs </w:t>
            </w:r>
          </w:p>
        </w:tc>
        <w:tc>
          <w:tcPr>
            <w:tcW w:w="1219" w:type="dxa"/>
            <w:shd w:val="clear" w:color="auto" w:fill="CCC0D9"/>
            <w:tcMar>
              <w:top w:w="57" w:type="dxa"/>
              <w:left w:w="57" w:type="dxa"/>
              <w:bottom w:w="57" w:type="dxa"/>
              <w:right w:w="57" w:type="dxa"/>
            </w:tcMar>
            <w:vAlign w:val="center"/>
          </w:tcPr>
          <w:p w14:paraId="68AE5A8B" w14:textId="77777777" w:rsidR="004A382B" w:rsidRPr="004A382B" w:rsidRDefault="004A382B" w:rsidP="00992493">
            <w:pPr>
              <w:widowControl w:val="0"/>
              <w:pBdr>
                <w:top w:val="nil"/>
                <w:left w:val="nil"/>
                <w:bottom w:val="nil"/>
                <w:right w:val="nil"/>
                <w:between w:val="nil"/>
              </w:pBdr>
              <w:jc w:val="center"/>
              <w:rPr>
                <w:rFonts w:ascii="Calibri" w:hAnsi="Calibri"/>
              </w:rPr>
            </w:pPr>
            <w:r w:rsidRPr="004A382B">
              <w:rPr>
                <w:rFonts w:ascii="Calibri" w:hAnsi="Calibri"/>
              </w:rPr>
              <w:t>50%</w:t>
            </w:r>
          </w:p>
        </w:tc>
      </w:tr>
    </w:tbl>
    <w:p w14:paraId="1885AE13" w14:textId="5B73BFD4" w:rsidR="00DD00F5" w:rsidRDefault="00DD00F5" w:rsidP="00992493"/>
    <w:p w14:paraId="255E0136" w14:textId="77777777" w:rsidR="00F62396" w:rsidRDefault="00F62396">
      <w:pPr>
        <w:rPr>
          <w:rFonts w:ascii="Calibri" w:eastAsia="Trebuchet MS" w:hAnsi="Calibri" w:cs="Trebuchet MS"/>
          <w:b/>
          <w:bCs/>
          <w:sz w:val="28"/>
          <w:szCs w:val="28"/>
        </w:rPr>
      </w:pPr>
      <w:r>
        <w:rPr>
          <w:rFonts w:ascii="Calibri" w:eastAsia="Trebuchet MS" w:hAnsi="Calibri" w:cs="Trebuchet MS"/>
          <w:b/>
          <w:bCs/>
          <w:sz w:val="28"/>
          <w:szCs w:val="28"/>
        </w:rPr>
        <w:t>Useful Links</w:t>
      </w:r>
    </w:p>
    <w:p w14:paraId="2656A637" w14:textId="643D7595" w:rsidR="00F62396" w:rsidRDefault="00F62396" w:rsidP="00F62396">
      <w:pPr>
        <w:rPr>
          <w:rFonts w:asciiTheme="majorHAnsi" w:hAnsiTheme="majorHAnsi"/>
        </w:rPr>
      </w:pPr>
      <w:r w:rsidRPr="00F62396">
        <w:rPr>
          <w:rFonts w:asciiTheme="majorHAnsi" w:hAnsiTheme="majorHAnsi"/>
        </w:rPr>
        <w:t xml:space="preserve">The University provides support for student wellbeing via </w:t>
      </w:r>
      <w:hyperlink r:id="rId11" w:history="1">
        <w:r w:rsidRPr="00F62396">
          <w:rPr>
            <w:rFonts w:asciiTheme="majorHAnsi" w:hAnsiTheme="majorHAnsi"/>
            <w:color w:val="0070C0"/>
          </w:rPr>
          <w:t>https://www.plymouth.ac.uk/about-us/teaching-and-learning/guidance-and-resources/student-support-services</w:t>
        </w:r>
      </w:hyperlink>
      <w:r>
        <w:rPr>
          <w:rFonts w:asciiTheme="majorHAnsi" w:hAnsiTheme="majorHAnsi"/>
        </w:rPr>
        <w:t>.  Please pay particular attention to the following two sections:</w:t>
      </w:r>
    </w:p>
    <w:p w14:paraId="51B17665" w14:textId="77777777" w:rsidR="00F62396" w:rsidRPr="00F62396" w:rsidRDefault="00F62396" w:rsidP="00F62396">
      <w:pPr>
        <w:pStyle w:val="ListParagraph"/>
        <w:numPr>
          <w:ilvl w:val="0"/>
          <w:numId w:val="38"/>
        </w:numPr>
        <w:rPr>
          <w:rFonts w:asciiTheme="majorHAnsi" w:hAnsiTheme="majorHAnsi"/>
        </w:rPr>
      </w:pPr>
      <w:r>
        <w:rPr>
          <w:rFonts w:asciiTheme="majorHAnsi" w:hAnsiTheme="majorHAnsi"/>
        </w:rPr>
        <w:t xml:space="preserve">Referencing and also Plagiarism policy. </w:t>
      </w:r>
      <w:hyperlink r:id="rId12" w:history="1">
        <w:r w:rsidRPr="00F62396">
          <w:rPr>
            <w:rStyle w:val="Hyperlink"/>
            <w:rFonts w:asciiTheme="majorHAnsi" w:hAnsiTheme="majorHAnsi"/>
          </w:rPr>
          <w:t>https://www.plymouth.ac.uk/student-life/your-studies/essential-information/regulations/referencing</w:t>
        </w:r>
      </w:hyperlink>
    </w:p>
    <w:p w14:paraId="05110F39" w14:textId="42E3F9AF" w:rsidR="00F62396" w:rsidRPr="00F62396" w:rsidRDefault="00F62396" w:rsidP="00F62396">
      <w:pPr>
        <w:pStyle w:val="ListParagraph"/>
        <w:numPr>
          <w:ilvl w:val="0"/>
          <w:numId w:val="38"/>
        </w:numPr>
        <w:rPr>
          <w:rFonts w:asciiTheme="majorHAnsi" w:hAnsiTheme="majorHAnsi"/>
        </w:rPr>
      </w:pPr>
      <w:r>
        <w:rPr>
          <w:rFonts w:asciiTheme="majorHAnsi" w:hAnsiTheme="majorHAnsi"/>
        </w:rPr>
        <w:t xml:space="preserve">Extenuating circumstances.  </w:t>
      </w:r>
      <w:hyperlink r:id="rId13" w:history="1">
        <w:r w:rsidRPr="00F62396">
          <w:rPr>
            <w:rStyle w:val="Hyperlink"/>
            <w:rFonts w:asciiTheme="majorHAnsi" w:hAnsiTheme="majorHAnsi"/>
          </w:rPr>
          <w:t>https://www.plymouth.ac.uk/student-life/your-studies/essential-information/exams/exam-rules-and-regulations/extenuating-circumstances</w:t>
        </w:r>
      </w:hyperlink>
    </w:p>
    <w:p w14:paraId="24D4D123" w14:textId="0CD33A63" w:rsidR="00F62396" w:rsidRPr="00F62396" w:rsidRDefault="00F62396" w:rsidP="00F62396">
      <w:pPr>
        <w:pStyle w:val="ListParagraph"/>
        <w:rPr>
          <w:rFonts w:asciiTheme="majorHAnsi" w:hAnsiTheme="majorHAnsi"/>
        </w:rPr>
      </w:pPr>
    </w:p>
    <w:p w14:paraId="6D2AA4F6" w14:textId="7FB15769" w:rsidR="0037385E" w:rsidRPr="00F62396" w:rsidRDefault="0037385E">
      <w:pPr>
        <w:rPr>
          <w:rFonts w:ascii="Calibri" w:eastAsia="Trebuchet MS" w:hAnsi="Calibri" w:cs="Trebuchet MS"/>
          <w:b/>
          <w:bCs/>
          <w:sz w:val="28"/>
          <w:szCs w:val="28"/>
        </w:rPr>
      </w:pPr>
      <w:r w:rsidRPr="00F62396">
        <w:rPr>
          <w:rFonts w:ascii="Calibri" w:eastAsia="Trebuchet MS" w:hAnsi="Calibri" w:cs="Trebuchet MS"/>
          <w:b/>
          <w:bCs/>
          <w:sz w:val="28"/>
          <w:szCs w:val="28"/>
        </w:rPr>
        <w:br w:type="page"/>
      </w:r>
    </w:p>
    <w:p w14:paraId="611C289A" w14:textId="1A27350B" w:rsidR="00DD00F5" w:rsidRPr="00AA5C63" w:rsidRDefault="00DD00F5" w:rsidP="00992493">
      <w:pPr>
        <w:pBdr>
          <w:top w:val="nil"/>
          <w:left w:val="nil"/>
          <w:bottom w:val="nil"/>
          <w:right w:val="nil"/>
          <w:between w:val="nil"/>
        </w:pBdr>
        <w:rPr>
          <w:rFonts w:asciiTheme="majorHAnsi" w:hAnsiTheme="majorHAnsi" w:cstheme="majorHAnsi"/>
        </w:rPr>
      </w:pPr>
      <w:r w:rsidRPr="006E017F">
        <w:rPr>
          <w:rFonts w:ascii="Calibri" w:eastAsia="Trebuchet MS" w:hAnsi="Calibri" w:cs="Trebuchet MS"/>
          <w:b/>
          <w:bCs/>
          <w:sz w:val="28"/>
          <w:szCs w:val="28"/>
        </w:rPr>
        <w:lastRenderedPageBreak/>
        <w:t xml:space="preserve">COURSEWORK 01 </w:t>
      </w:r>
      <w:r>
        <w:rPr>
          <w:rFonts w:ascii="Calibri" w:eastAsia="Trebuchet MS" w:hAnsi="Calibri" w:cs="Trebuchet MS"/>
          <w:b/>
          <w:bCs/>
          <w:sz w:val="28"/>
          <w:szCs w:val="28"/>
        </w:rPr>
        <w:t xml:space="preserve">(C1W1) </w:t>
      </w:r>
      <w:r w:rsidRPr="006E017F">
        <w:rPr>
          <w:rFonts w:ascii="Calibri" w:eastAsia="Trebuchet MS" w:hAnsi="Calibri" w:cs="Trebuchet MS"/>
          <w:b/>
          <w:bCs/>
          <w:sz w:val="28"/>
          <w:szCs w:val="28"/>
        </w:rPr>
        <w:t xml:space="preserve">– </w:t>
      </w:r>
      <w:r>
        <w:rPr>
          <w:rFonts w:ascii="Calibri" w:eastAsia="Trebuchet MS" w:hAnsi="Calibri" w:cs="Trebuchet MS"/>
          <w:b/>
          <w:bCs/>
          <w:sz w:val="28"/>
          <w:szCs w:val="28"/>
        </w:rPr>
        <w:t>Portfolio 50</w:t>
      </w:r>
      <w:r w:rsidRPr="006E017F">
        <w:rPr>
          <w:rFonts w:ascii="Calibri" w:eastAsia="Trebuchet MS" w:hAnsi="Calibri" w:cs="Trebuchet MS"/>
          <w:b/>
          <w:bCs/>
          <w:sz w:val="28"/>
          <w:szCs w:val="28"/>
        </w:rPr>
        <w:t>%</w:t>
      </w:r>
    </w:p>
    <w:p w14:paraId="221C7E24" w14:textId="77777777" w:rsidR="00DD00F5" w:rsidRPr="00E544DA" w:rsidRDefault="00DD00F5" w:rsidP="00992493">
      <w:pPr>
        <w:pBdr>
          <w:top w:val="nil"/>
          <w:left w:val="nil"/>
          <w:bottom w:val="nil"/>
          <w:right w:val="nil"/>
          <w:between w:val="nil"/>
        </w:pBdr>
        <w:rPr>
          <w:rFonts w:ascii="Calibri" w:hAnsi="Calibri"/>
          <w:b/>
          <w:bCs/>
          <w:color w:val="FF0000"/>
        </w:rPr>
      </w:pPr>
      <w:r w:rsidRPr="7F665AA9">
        <w:rPr>
          <w:rFonts w:ascii="Calibri" w:hAnsi="Calibri"/>
          <w:b/>
          <w:bCs/>
        </w:rPr>
        <w:t>DESCRIPTION</w:t>
      </w:r>
    </w:p>
    <w:p w14:paraId="531AA7D9" w14:textId="5FC803BB" w:rsidR="00DD00F5" w:rsidRDefault="00DD00F5" w:rsidP="00992493">
      <w:pPr>
        <w:rPr>
          <w:rFonts w:asciiTheme="majorHAnsi" w:hAnsiTheme="majorHAnsi"/>
        </w:rPr>
      </w:pPr>
      <w:r>
        <w:rPr>
          <w:rFonts w:asciiTheme="majorHAnsi" w:hAnsiTheme="majorHAnsi"/>
        </w:rPr>
        <w:t xml:space="preserve">Your task is to develop a database driven application for use in a pub or a tea-room.  </w:t>
      </w:r>
      <w:r w:rsidRPr="00DD00F5">
        <w:rPr>
          <w:rFonts w:asciiTheme="majorHAnsi" w:hAnsiTheme="majorHAnsi"/>
        </w:rPr>
        <w:t>Your application must meet the requirements given below.  The application is expected to be a simple three tier application having a simple browser-based client, middleware coded in a server-side language of either PHP or C# and a database contained in a Microsoft SQL Server database.</w:t>
      </w:r>
    </w:p>
    <w:p w14:paraId="17440D7B" w14:textId="77777777" w:rsidR="00992493" w:rsidRDefault="00992493" w:rsidP="00992493">
      <w:pPr>
        <w:rPr>
          <w:rFonts w:asciiTheme="majorHAnsi" w:hAnsiTheme="majorHAnsi"/>
        </w:rPr>
      </w:pPr>
    </w:p>
    <w:p w14:paraId="1A6374EA" w14:textId="680C2323" w:rsidR="00DD00F5" w:rsidRDefault="00DD00F5" w:rsidP="00992493">
      <w:pPr>
        <w:rPr>
          <w:rFonts w:asciiTheme="majorHAnsi" w:hAnsiTheme="majorHAnsi"/>
        </w:rPr>
      </w:pPr>
      <w:r>
        <w:rPr>
          <w:rFonts w:asciiTheme="majorHAnsi" w:hAnsiTheme="majorHAnsi"/>
        </w:rPr>
        <w:t xml:space="preserve">The application must be built up in increments during the course of the module.  Code must be in a GitHub repository and typically include a storyboard, </w:t>
      </w:r>
      <w:r w:rsidR="0066022B">
        <w:rPr>
          <w:rFonts w:asciiTheme="majorHAnsi" w:hAnsiTheme="majorHAnsi"/>
        </w:rPr>
        <w:t xml:space="preserve">design documentation, </w:t>
      </w:r>
      <w:r>
        <w:rPr>
          <w:rFonts w:asciiTheme="majorHAnsi" w:hAnsiTheme="majorHAnsi"/>
        </w:rPr>
        <w:t xml:space="preserve">current </w:t>
      </w:r>
      <w:r w:rsidR="0066022B">
        <w:rPr>
          <w:rFonts w:asciiTheme="majorHAnsi" w:hAnsiTheme="majorHAnsi"/>
        </w:rPr>
        <w:t xml:space="preserve">source code </w:t>
      </w:r>
      <w:r>
        <w:rPr>
          <w:rFonts w:asciiTheme="majorHAnsi" w:hAnsiTheme="majorHAnsi"/>
        </w:rPr>
        <w:t xml:space="preserve">files and a screencast/capture of the application in use.  </w:t>
      </w:r>
    </w:p>
    <w:p w14:paraId="4872D135" w14:textId="77777777" w:rsidR="00992493" w:rsidRDefault="00992493" w:rsidP="00992493">
      <w:pPr>
        <w:rPr>
          <w:rFonts w:asciiTheme="majorHAnsi" w:hAnsiTheme="majorHAnsi"/>
        </w:rPr>
      </w:pPr>
    </w:p>
    <w:p w14:paraId="4FB44676" w14:textId="28C5D46B" w:rsidR="004A382B" w:rsidRDefault="004A382B" w:rsidP="00992493">
      <w:pPr>
        <w:rPr>
          <w:rFonts w:asciiTheme="majorHAnsi" w:hAnsiTheme="majorHAnsi"/>
        </w:rPr>
      </w:pPr>
      <w:r>
        <w:rPr>
          <w:rFonts w:asciiTheme="majorHAnsi" w:hAnsiTheme="majorHAnsi"/>
        </w:rPr>
        <w:t xml:space="preserve">Throughout the course of the module peer review/demo sessions are provided for formative feedback and a final lab demo is required for assessment.  It is required that you attend and contribute to each session to achieve full marks.  </w:t>
      </w:r>
    </w:p>
    <w:p w14:paraId="1B395928" w14:textId="77777777" w:rsidR="00992493" w:rsidRDefault="00992493" w:rsidP="00992493">
      <w:pPr>
        <w:rPr>
          <w:rFonts w:asciiTheme="majorHAnsi" w:hAnsiTheme="majorHAnsi"/>
        </w:rPr>
      </w:pPr>
    </w:p>
    <w:p w14:paraId="2E825958" w14:textId="5152E928" w:rsidR="004A382B" w:rsidRDefault="004A382B" w:rsidP="00992493">
      <w:pPr>
        <w:rPr>
          <w:rFonts w:asciiTheme="majorHAnsi" w:hAnsiTheme="majorHAnsi"/>
        </w:rPr>
      </w:pPr>
      <w:r>
        <w:rPr>
          <w:rFonts w:asciiTheme="majorHAnsi" w:hAnsiTheme="majorHAnsi"/>
        </w:rPr>
        <w:t>All code must be version controlled and commented, all 3</w:t>
      </w:r>
      <w:r w:rsidRPr="004A382B">
        <w:rPr>
          <w:rFonts w:asciiTheme="majorHAnsi" w:hAnsiTheme="majorHAnsi"/>
          <w:vertAlign w:val="superscript"/>
        </w:rPr>
        <w:t>rd</w:t>
      </w:r>
      <w:r>
        <w:rPr>
          <w:rFonts w:asciiTheme="majorHAnsi" w:hAnsiTheme="majorHAnsi"/>
        </w:rPr>
        <w:t xml:space="preserve"> party assets and resources are to be formally credited.  </w:t>
      </w:r>
    </w:p>
    <w:p w14:paraId="30C10B65" w14:textId="77777777" w:rsidR="00167E52" w:rsidRDefault="00167E52" w:rsidP="00992493">
      <w:pPr>
        <w:rPr>
          <w:rFonts w:asciiTheme="majorHAnsi" w:hAnsiTheme="majorHAnsi"/>
        </w:rPr>
      </w:pPr>
    </w:p>
    <w:p w14:paraId="661B4CAB" w14:textId="77777777" w:rsidR="00922ED0" w:rsidRDefault="00922ED0" w:rsidP="00992493">
      <w:pPr>
        <w:pBdr>
          <w:top w:val="nil"/>
          <w:left w:val="nil"/>
          <w:bottom w:val="nil"/>
          <w:right w:val="nil"/>
          <w:between w:val="nil"/>
        </w:pBdr>
        <w:rPr>
          <w:rFonts w:asciiTheme="majorHAnsi" w:hAnsiTheme="majorHAnsi" w:cstheme="majorHAnsi"/>
        </w:rPr>
      </w:pPr>
      <w:r>
        <w:rPr>
          <w:rFonts w:ascii="Calibri" w:hAnsi="Calibri"/>
          <w:b/>
          <w:bCs/>
        </w:rPr>
        <w:t>Pre-Production</w:t>
      </w:r>
    </w:p>
    <w:p w14:paraId="1050066C" w14:textId="0708798D" w:rsidR="00922ED0" w:rsidRDefault="00922ED0" w:rsidP="00992493">
      <w:pPr>
        <w:pBdr>
          <w:top w:val="nil"/>
          <w:left w:val="nil"/>
          <w:bottom w:val="nil"/>
          <w:right w:val="nil"/>
          <w:between w:val="nil"/>
        </w:pBdr>
        <w:rPr>
          <w:rFonts w:asciiTheme="majorHAnsi" w:hAnsiTheme="majorHAnsi" w:cstheme="majorHAnsi"/>
        </w:rPr>
      </w:pPr>
      <w:r>
        <w:rPr>
          <w:rFonts w:asciiTheme="majorHAnsi" w:hAnsiTheme="majorHAnsi" w:cstheme="majorHAnsi"/>
        </w:rPr>
        <w:t xml:space="preserve">Before you begin creating your </w:t>
      </w:r>
      <w:r w:rsidR="0066022B">
        <w:rPr>
          <w:rFonts w:asciiTheme="majorHAnsi" w:hAnsiTheme="majorHAnsi" w:cstheme="majorHAnsi"/>
        </w:rPr>
        <w:t xml:space="preserve">database application you must carry out the analysis and design.  You are to use a combination of modelling and storyboarding.  It is expected that Entity-Relationship modelling (as taught in ISAD156) and UML modelling will be used.  For those who have not encountered UML modelling and Storyboarding before, there are learning materials provided in this module.  By using UML modelling and the technique of </w:t>
      </w:r>
      <w:r>
        <w:rPr>
          <w:rFonts w:asciiTheme="majorHAnsi" w:hAnsiTheme="majorHAnsi" w:cstheme="majorHAnsi"/>
        </w:rPr>
        <w:t>storyboarding</w:t>
      </w:r>
      <w:r w:rsidR="0066022B">
        <w:rPr>
          <w:rFonts w:asciiTheme="majorHAnsi" w:hAnsiTheme="majorHAnsi" w:cstheme="majorHAnsi"/>
        </w:rPr>
        <w:t xml:space="preserve"> you will be able </w:t>
      </w:r>
      <w:r>
        <w:rPr>
          <w:rFonts w:asciiTheme="majorHAnsi" w:hAnsiTheme="majorHAnsi" w:cstheme="majorHAnsi"/>
        </w:rPr>
        <w:t xml:space="preserve">to map out exactly </w:t>
      </w:r>
      <w:r w:rsidR="0066022B">
        <w:rPr>
          <w:rFonts w:asciiTheme="majorHAnsi" w:hAnsiTheme="majorHAnsi" w:cstheme="majorHAnsi"/>
        </w:rPr>
        <w:t xml:space="preserve">the functionality of your application and </w:t>
      </w:r>
      <w:r>
        <w:rPr>
          <w:rFonts w:asciiTheme="majorHAnsi" w:hAnsiTheme="majorHAnsi" w:cstheme="majorHAnsi"/>
        </w:rPr>
        <w:t>how your pages relate to each other.  You must create a</w:t>
      </w:r>
      <w:r w:rsidR="0066022B">
        <w:rPr>
          <w:rFonts w:asciiTheme="majorHAnsi" w:hAnsiTheme="majorHAnsi" w:cstheme="majorHAnsi"/>
        </w:rPr>
        <w:t>n architectural</w:t>
      </w:r>
      <w:r>
        <w:rPr>
          <w:rFonts w:asciiTheme="majorHAnsi" w:hAnsiTheme="majorHAnsi" w:cstheme="majorHAnsi"/>
        </w:rPr>
        <w:t xml:space="preserve"> diagram of </w:t>
      </w:r>
      <w:r w:rsidR="0066022B">
        <w:rPr>
          <w:rFonts w:asciiTheme="majorHAnsi" w:hAnsiTheme="majorHAnsi" w:cstheme="majorHAnsi"/>
        </w:rPr>
        <w:t xml:space="preserve">how your layers interact, a class diagram of how your code interacts (UML) and </w:t>
      </w:r>
      <w:r>
        <w:rPr>
          <w:rFonts w:asciiTheme="majorHAnsi" w:hAnsiTheme="majorHAnsi" w:cstheme="majorHAnsi"/>
        </w:rPr>
        <w:t xml:space="preserve">the website structure (storyboard) showing all the pages on the site and indicating how they are linked together.  </w:t>
      </w:r>
    </w:p>
    <w:p w14:paraId="546A301F" w14:textId="77777777" w:rsidR="00992493" w:rsidRDefault="00992493" w:rsidP="00992493">
      <w:pPr>
        <w:pBdr>
          <w:top w:val="nil"/>
          <w:left w:val="nil"/>
          <w:bottom w:val="nil"/>
          <w:right w:val="nil"/>
          <w:between w:val="nil"/>
        </w:pBdr>
        <w:rPr>
          <w:rFonts w:asciiTheme="majorHAnsi" w:hAnsiTheme="majorHAnsi" w:cstheme="majorHAnsi"/>
        </w:rPr>
      </w:pPr>
    </w:p>
    <w:p w14:paraId="612058E5" w14:textId="1AF4A8C1" w:rsidR="00922ED0" w:rsidRDefault="00922ED0" w:rsidP="00992493">
      <w:pPr>
        <w:pBdr>
          <w:top w:val="nil"/>
          <w:left w:val="nil"/>
          <w:bottom w:val="nil"/>
          <w:right w:val="nil"/>
          <w:between w:val="nil"/>
        </w:pBdr>
        <w:rPr>
          <w:rFonts w:asciiTheme="majorHAnsi" w:hAnsiTheme="majorHAnsi" w:cstheme="majorHAnsi"/>
        </w:rPr>
      </w:pPr>
      <w:r>
        <w:rPr>
          <w:rFonts w:asciiTheme="majorHAnsi" w:hAnsiTheme="majorHAnsi" w:cstheme="majorHAnsi"/>
        </w:rPr>
        <w:t>During week 13 you will carry out a peer review/demo during the tutorial sessions where you share and discuss your</w:t>
      </w:r>
      <w:r w:rsidR="0066022B">
        <w:rPr>
          <w:rFonts w:asciiTheme="majorHAnsi" w:hAnsiTheme="majorHAnsi" w:cstheme="majorHAnsi"/>
        </w:rPr>
        <w:t xml:space="preserve"> modelling,</w:t>
      </w:r>
      <w:r>
        <w:rPr>
          <w:rFonts w:asciiTheme="majorHAnsi" w:hAnsiTheme="majorHAnsi" w:cstheme="majorHAnsi"/>
        </w:rPr>
        <w:t xml:space="preserve"> storyboard concept and ideas.  You must record who you reviewed, the constructive comments you made to them, and the constructive comments they made to you.  This will form the basis of a final submission where you outline how you responded.</w:t>
      </w:r>
    </w:p>
    <w:p w14:paraId="0962BB1A" w14:textId="77777777" w:rsidR="00992493" w:rsidRDefault="00992493" w:rsidP="00992493">
      <w:pPr>
        <w:pBdr>
          <w:top w:val="nil"/>
          <w:left w:val="nil"/>
          <w:bottom w:val="nil"/>
          <w:right w:val="nil"/>
          <w:between w:val="nil"/>
        </w:pBdr>
        <w:rPr>
          <w:rFonts w:ascii="Calibri" w:hAnsi="Calibri"/>
          <w:b/>
          <w:bCs/>
        </w:rPr>
      </w:pPr>
    </w:p>
    <w:p w14:paraId="5C41FD93" w14:textId="08C50523" w:rsidR="00992493" w:rsidRPr="00C828E9" w:rsidRDefault="00992493" w:rsidP="00992493">
      <w:pPr>
        <w:pBdr>
          <w:top w:val="nil"/>
          <w:left w:val="nil"/>
          <w:bottom w:val="nil"/>
          <w:right w:val="nil"/>
          <w:between w:val="nil"/>
        </w:pBdr>
        <w:rPr>
          <w:rFonts w:ascii="Calibri" w:hAnsi="Calibri"/>
          <w:b/>
          <w:bCs/>
        </w:rPr>
      </w:pPr>
      <w:r w:rsidRPr="00C828E9">
        <w:rPr>
          <w:rFonts w:ascii="Calibri" w:hAnsi="Calibri"/>
          <w:b/>
          <w:bCs/>
        </w:rPr>
        <w:t>Production/Alpha</w:t>
      </w:r>
    </w:p>
    <w:p w14:paraId="6A2FD691" w14:textId="1A483225" w:rsidR="00992493" w:rsidRDefault="00992493" w:rsidP="00992493">
      <w:pPr>
        <w:pBdr>
          <w:top w:val="nil"/>
          <w:left w:val="nil"/>
          <w:bottom w:val="nil"/>
          <w:right w:val="nil"/>
          <w:between w:val="nil"/>
        </w:pBdr>
        <w:rPr>
          <w:rFonts w:asciiTheme="majorHAnsi" w:hAnsiTheme="majorHAnsi" w:cstheme="majorHAnsi"/>
        </w:rPr>
      </w:pPr>
      <w:r>
        <w:rPr>
          <w:rFonts w:asciiTheme="majorHAnsi" w:hAnsiTheme="majorHAnsi" w:cstheme="majorHAnsi"/>
        </w:rPr>
        <w:t xml:space="preserve">Having completed prototype iteration so that you have a fully functional database driven web application, you will implement a final iteration based on the formative feedback and peer review.  You will start with a final </w:t>
      </w:r>
      <w:r w:rsidR="0066022B" w:rsidRPr="00134934">
        <w:rPr>
          <w:rFonts w:asciiTheme="majorHAnsi" w:hAnsiTheme="majorHAnsi" w:cstheme="majorHAnsi"/>
          <w:b/>
        </w:rPr>
        <w:t>Application</w:t>
      </w:r>
      <w:r w:rsidRPr="00134934">
        <w:rPr>
          <w:rFonts w:asciiTheme="majorHAnsi" w:hAnsiTheme="majorHAnsi" w:cstheme="majorHAnsi"/>
          <w:b/>
        </w:rPr>
        <w:t xml:space="preserve"> Design Document</w:t>
      </w:r>
      <w:r>
        <w:rPr>
          <w:rFonts w:asciiTheme="majorHAnsi" w:hAnsiTheme="majorHAnsi" w:cstheme="majorHAnsi"/>
        </w:rPr>
        <w:t xml:space="preserve">, bug fixing and refining/adding features.  After extensive testing and debugging you will provide a final version on your </w:t>
      </w:r>
      <w:proofErr w:type="spellStart"/>
      <w:r>
        <w:rPr>
          <w:rFonts w:asciiTheme="majorHAnsi" w:hAnsiTheme="majorHAnsi" w:cstheme="majorHAnsi"/>
        </w:rPr>
        <w:t>Github</w:t>
      </w:r>
      <w:proofErr w:type="spellEnd"/>
      <w:r>
        <w:rPr>
          <w:rFonts w:asciiTheme="majorHAnsi" w:hAnsiTheme="majorHAnsi" w:cstheme="majorHAnsi"/>
        </w:rPr>
        <w:t xml:space="preserve"> repository.</w:t>
      </w:r>
    </w:p>
    <w:p w14:paraId="2F554F28" w14:textId="77777777" w:rsidR="00992493" w:rsidRDefault="00992493" w:rsidP="00992493">
      <w:pPr>
        <w:pBdr>
          <w:top w:val="nil"/>
          <w:left w:val="nil"/>
          <w:bottom w:val="nil"/>
          <w:right w:val="nil"/>
          <w:between w:val="nil"/>
        </w:pBdr>
        <w:rPr>
          <w:rFonts w:asciiTheme="majorHAnsi" w:hAnsiTheme="majorHAnsi" w:cstheme="majorHAnsi"/>
        </w:rPr>
      </w:pPr>
    </w:p>
    <w:p w14:paraId="0B39340D" w14:textId="77777777" w:rsidR="002B2B7D" w:rsidRDefault="002B2B7D">
      <w:pPr>
        <w:spacing w:after="200" w:line="276" w:lineRule="auto"/>
        <w:rPr>
          <w:rFonts w:ascii="Calibri" w:eastAsia="Trebuchet MS" w:hAnsi="Calibri" w:cs="Trebuchet MS"/>
          <w:b/>
          <w:bCs/>
        </w:rPr>
      </w:pPr>
      <w:r>
        <w:rPr>
          <w:rFonts w:ascii="Calibri" w:eastAsia="Trebuchet MS" w:hAnsi="Calibri" w:cs="Trebuchet MS"/>
          <w:b/>
          <w:bCs/>
        </w:rPr>
        <w:br w:type="page"/>
      </w:r>
    </w:p>
    <w:p w14:paraId="38D08CC5" w14:textId="4A17B9A1" w:rsidR="00992493" w:rsidRDefault="002B2B7D" w:rsidP="00992493">
      <w:pPr>
        <w:pBdr>
          <w:top w:val="nil"/>
          <w:left w:val="nil"/>
          <w:bottom w:val="nil"/>
          <w:right w:val="nil"/>
          <w:between w:val="nil"/>
        </w:pBdr>
        <w:rPr>
          <w:rFonts w:ascii="Calibri" w:hAnsi="Calibri"/>
          <w:b/>
        </w:rPr>
      </w:pPr>
      <w:r>
        <w:rPr>
          <w:rFonts w:ascii="Calibri" w:eastAsia="Trebuchet MS" w:hAnsi="Calibri" w:cs="Trebuchet MS"/>
          <w:b/>
          <w:bCs/>
        </w:rPr>
        <w:lastRenderedPageBreak/>
        <w:t>PORTFOLIO</w:t>
      </w:r>
      <w:r w:rsidR="00992493" w:rsidRPr="00D91A2D">
        <w:rPr>
          <w:rFonts w:ascii="Calibri" w:eastAsia="Trebuchet MS" w:hAnsi="Calibri" w:cs="Trebuchet MS"/>
          <w:b/>
          <w:bCs/>
        </w:rPr>
        <w:t xml:space="preserve"> (</w:t>
      </w:r>
      <w:r>
        <w:rPr>
          <w:rFonts w:ascii="Calibri" w:eastAsia="Trebuchet MS" w:hAnsi="Calibri" w:cs="Trebuchet MS"/>
          <w:b/>
          <w:bCs/>
        </w:rPr>
        <w:t>C</w:t>
      </w:r>
      <w:r w:rsidR="00992493" w:rsidRPr="00D91A2D">
        <w:rPr>
          <w:rFonts w:ascii="Calibri" w:eastAsia="Trebuchet MS" w:hAnsi="Calibri" w:cs="Trebuchet MS"/>
          <w:b/>
          <w:bCs/>
        </w:rPr>
        <w:t>1W1)</w:t>
      </w:r>
      <w:r w:rsidR="00992493">
        <w:rPr>
          <w:rFonts w:ascii="Calibri" w:eastAsia="Trebuchet MS" w:hAnsi="Calibri" w:cs="Trebuchet MS"/>
          <w:b/>
          <w:bCs/>
        </w:rPr>
        <w:t xml:space="preserve"> -</w:t>
      </w:r>
      <w:r w:rsidR="00992493">
        <w:rPr>
          <w:rFonts w:ascii="Calibri" w:eastAsia="Trebuchet MS" w:hAnsi="Calibri" w:cs="Trebuchet MS"/>
          <w:b/>
          <w:bCs/>
          <w:sz w:val="28"/>
          <w:szCs w:val="28"/>
        </w:rPr>
        <w:t xml:space="preserve"> </w:t>
      </w:r>
      <w:r w:rsidR="00992493">
        <w:rPr>
          <w:rFonts w:ascii="Calibri" w:hAnsi="Calibri"/>
          <w:b/>
        </w:rPr>
        <w:t>DELIVERABLES</w:t>
      </w:r>
    </w:p>
    <w:p w14:paraId="2F27AC8C" w14:textId="1249ECA8" w:rsidR="00992493" w:rsidRDefault="00992493" w:rsidP="00992493">
      <w:pPr>
        <w:pBdr>
          <w:top w:val="nil"/>
          <w:left w:val="nil"/>
          <w:bottom w:val="nil"/>
          <w:right w:val="nil"/>
          <w:between w:val="nil"/>
        </w:pBdr>
        <w:rPr>
          <w:rFonts w:asciiTheme="majorHAnsi" w:hAnsiTheme="majorHAnsi" w:cstheme="majorHAnsi"/>
        </w:rPr>
      </w:pPr>
      <w:r w:rsidRPr="0073621F">
        <w:rPr>
          <w:rFonts w:asciiTheme="majorHAnsi" w:hAnsiTheme="majorHAnsi" w:cstheme="majorHAnsi"/>
        </w:rPr>
        <w:t xml:space="preserve">You must submit one </w:t>
      </w:r>
      <w:r>
        <w:rPr>
          <w:rFonts w:asciiTheme="majorHAnsi" w:hAnsiTheme="majorHAnsi" w:cstheme="majorHAnsi"/>
        </w:rPr>
        <w:t xml:space="preserve">PDF file to the </w:t>
      </w:r>
      <w:r w:rsidRPr="005F434A">
        <w:rPr>
          <w:rFonts w:asciiTheme="majorHAnsi" w:hAnsiTheme="majorHAnsi" w:cstheme="majorHAnsi"/>
          <w:b/>
        </w:rPr>
        <w:t>module DLE</w:t>
      </w:r>
      <w:r>
        <w:rPr>
          <w:rFonts w:asciiTheme="majorHAnsi" w:hAnsiTheme="majorHAnsi" w:cstheme="majorHAnsi"/>
        </w:rPr>
        <w:t xml:space="preserve"> page containing your </w:t>
      </w:r>
      <w:r w:rsidR="0036147C" w:rsidRPr="005F434A">
        <w:rPr>
          <w:rFonts w:asciiTheme="majorHAnsi" w:hAnsiTheme="majorHAnsi" w:cstheme="majorHAnsi"/>
          <w:i/>
        </w:rPr>
        <w:t>Application</w:t>
      </w:r>
      <w:r w:rsidRPr="005F434A">
        <w:rPr>
          <w:rFonts w:asciiTheme="majorHAnsi" w:hAnsiTheme="majorHAnsi" w:cstheme="majorHAnsi"/>
          <w:i/>
        </w:rPr>
        <w:t xml:space="preserve"> Design Document</w:t>
      </w:r>
      <w:r>
        <w:rPr>
          <w:rFonts w:asciiTheme="majorHAnsi" w:hAnsiTheme="majorHAnsi" w:cstheme="majorHAnsi"/>
        </w:rPr>
        <w:t>.  This document will contain links to the following:</w:t>
      </w:r>
    </w:p>
    <w:p w14:paraId="1F034099" w14:textId="3908A99F" w:rsidR="00992493" w:rsidRDefault="00992493" w:rsidP="00992493">
      <w:pPr>
        <w:pStyle w:val="ListParagraph"/>
        <w:numPr>
          <w:ilvl w:val="0"/>
          <w:numId w:val="30"/>
        </w:numPr>
        <w:pBdr>
          <w:top w:val="nil"/>
          <w:left w:val="nil"/>
          <w:bottom w:val="nil"/>
          <w:right w:val="nil"/>
          <w:between w:val="nil"/>
        </w:pBdr>
        <w:rPr>
          <w:rFonts w:asciiTheme="majorHAnsi" w:hAnsiTheme="majorHAnsi" w:cstheme="majorHAnsi"/>
        </w:rPr>
      </w:pPr>
      <w:r>
        <w:rPr>
          <w:rFonts w:asciiTheme="majorHAnsi" w:hAnsiTheme="majorHAnsi" w:cstheme="majorHAnsi"/>
        </w:rPr>
        <w:t>A custom GitHub prototype page for your application containing the following:</w:t>
      </w:r>
    </w:p>
    <w:p w14:paraId="5AD20279" w14:textId="6DCD1223" w:rsidR="00992493" w:rsidRDefault="00992493" w:rsidP="00992493">
      <w:pPr>
        <w:pStyle w:val="ListParagraph"/>
        <w:numPr>
          <w:ilvl w:val="1"/>
          <w:numId w:val="30"/>
        </w:numPr>
        <w:pBdr>
          <w:top w:val="nil"/>
          <w:left w:val="nil"/>
          <w:bottom w:val="nil"/>
          <w:right w:val="nil"/>
          <w:between w:val="nil"/>
        </w:pBdr>
        <w:rPr>
          <w:rFonts w:asciiTheme="majorHAnsi" w:hAnsiTheme="majorHAnsi" w:cstheme="majorHAnsi"/>
        </w:rPr>
      </w:pPr>
      <w:r>
        <w:rPr>
          <w:rFonts w:asciiTheme="majorHAnsi" w:hAnsiTheme="majorHAnsi" w:cstheme="majorHAnsi"/>
        </w:rPr>
        <w:t>Linked YouTube video (of you using your database application)</w:t>
      </w:r>
    </w:p>
    <w:p w14:paraId="45B5D471" w14:textId="6F3DC518" w:rsidR="00992493" w:rsidRDefault="00992493" w:rsidP="00992493">
      <w:pPr>
        <w:pStyle w:val="ListParagraph"/>
        <w:numPr>
          <w:ilvl w:val="1"/>
          <w:numId w:val="30"/>
        </w:numPr>
        <w:pBdr>
          <w:top w:val="nil"/>
          <w:left w:val="nil"/>
          <w:bottom w:val="nil"/>
          <w:right w:val="nil"/>
          <w:between w:val="nil"/>
        </w:pBdr>
        <w:rPr>
          <w:rFonts w:asciiTheme="majorHAnsi" w:hAnsiTheme="majorHAnsi" w:cstheme="majorHAnsi"/>
        </w:rPr>
      </w:pPr>
      <w:r>
        <w:rPr>
          <w:rFonts w:asciiTheme="majorHAnsi" w:hAnsiTheme="majorHAnsi" w:cstheme="majorHAnsi"/>
        </w:rPr>
        <w:t>Screenshots of the application</w:t>
      </w:r>
    </w:p>
    <w:p w14:paraId="6BA3CFE2" w14:textId="77777777" w:rsidR="00992493" w:rsidRDefault="00992493" w:rsidP="00992493">
      <w:pPr>
        <w:pStyle w:val="ListParagraph"/>
        <w:numPr>
          <w:ilvl w:val="1"/>
          <w:numId w:val="30"/>
        </w:numPr>
        <w:pBdr>
          <w:top w:val="nil"/>
          <w:left w:val="nil"/>
          <w:bottom w:val="nil"/>
          <w:right w:val="nil"/>
          <w:between w:val="nil"/>
        </w:pBdr>
        <w:rPr>
          <w:rFonts w:asciiTheme="majorHAnsi" w:hAnsiTheme="majorHAnsi" w:cstheme="majorHAnsi"/>
        </w:rPr>
      </w:pPr>
      <w:r>
        <w:rPr>
          <w:rFonts w:asciiTheme="majorHAnsi" w:hAnsiTheme="majorHAnsi" w:cstheme="majorHAnsi"/>
        </w:rPr>
        <w:t>Application fact sheet</w:t>
      </w:r>
    </w:p>
    <w:p w14:paraId="066B1355" w14:textId="77777777" w:rsidR="00992493" w:rsidRDefault="00992493" w:rsidP="00992493">
      <w:pPr>
        <w:pStyle w:val="ListParagraph"/>
        <w:numPr>
          <w:ilvl w:val="0"/>
          <w:numId w:val="30"/>
        </w:numPr>
        <w:pBdr>
          <w:top w:val="nil"/>
          <w:left w:val="nil"/>
          <w:bottom w:val="nil"/>
          <w:right w:val="nil"/>
          <w:between w:val="nil"/>
        </w:pBdr>
        <w:rPr>
          <w:rFonts w:asciiTheme="majorHAnsi" w:hAnsiTheme="majorHAnsi" w:cstheme="majorHAnsi"/>
        </w:rPr>
      </w:pPr>
      <w:r>
        <w:rPr>
          <w:rFonts w:asciiTheme="majorHAnsi" w:hAnsiTheme="majorHAnsi" w:cstheme="majorHAnsi"/>
        </w:rPr>
        <w:t>Your GitHub repository containing the following:</w:t>
      </w:r>
    </w:p>
    <w:p w14:paraId="5985A547" w14:textId="7F94A208" w:rsidR="0066022B" w:rsidRPr="0066022B" w:rsidRDefault="00992493" w:rsidP="0066022B">
      <w:pPr>
        <w:pStyle w:val="ListParagraph"/>
        <w:numPr>
          <w:ilvl w:val="1"/>
          <w:numId w:val="30"/>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All source code for your </w:t>
      </w:r>
      <w:r w:rsidR="0066022B">
        <w:rPr>
          <w:rFonts w:asciiTheme="majorHAnsi" w:hAnsiTheme="majorHAnsi" w:cstheme="majorHAnsi"/>
        </w:rPr>
        <w:t xml:space="preserve">database </w:t>
      </w:r>
      <w:r>
        <w:rPr>
          <w:rFonts w:asciiTheme="majorHAnsi" w:hAnsiTheme="majorHAnsi" w:cstheme="majorHAnsi"/>
        </w:rPr>
        <w:t xml:space="preserve">application </w:t>
      </w:r>
      <w:r w:rsidR="0066022B">
        <w:rPr>
          <w:rFonts w:asciiTheme="majorHAnsi" w:hAnsiTheme="majorHAnsi" w:cstheme="majorHAnsi"/>
        </w:rPr>
        <w:t>(including .SQL files)</w:t>
      </w:r>
    </w:p>
    <w:p w14:paraId="345ECEA8" w14:textId="77777777" w:rsidR="00992493" w:rsidRPr="00992493" w:rsidRDefault="00992493" w:rsidP="00992493">
      <w:pPr>
        <w:pStyle w:val="ListParagraph"/>
        <w:pBdr>
          <w:top w:val="nil"/>
          <w:left w:val="nil"/>
          <w:bottom w:val="nil"/>
          <w:right w:val="nil"/>
          <w:between w:val="nil"/>
        </w:pBdr>
        <w:ind w:left="1440"/>
        <w:rPr>
          <w:rFonts w:asciiTheme="majorHAnsi" w:hAnsiTheme="majorHAnsi" w:cstheme="majorHAnsi"/>
        </w:rPr>
      </w:pPr>
    </w:p>
    <w:p w14:paraId="3CACCB61" w14:textId="77777777" w:rsidR="00992493" w:rsidRDefault="00992493" w:rsidP="00992493">
      <w:pPr>
        <w:pBdr>
          <w:top w:val="nil"/>
          <w:left w:val="nil"/>
          <w:bottom w:val="nil"/>
          <w:right w:val="nil"/>
          <w:between w:val="nil"/>
        </w:pBdr>
        <w:rPr>
          <w:rFonts w:asciiTheme="majorHAnsi" w:hAnsiTheme="majorHAnsi" w:cstheme="majorHAnsi"/>
        </w:rPr>
      </w:pPr>
      <w:r>
        <w:rPr>
          <w:rFonts w:asciiTheme="majorHAnsi" w:hAnsiTheme="majorHAnsi" w:cstheme="majorHAnsi"/>
        </w:rPr>
        <w:t>Documents must be uploaded by the deadlines shown on the DLE.  Ensure you do not leave uploading to the last minute or you may face a penalty if the server upload speed is too slow.  Double check the submitted file was correctly uploaded.  A second late will see you capped at 40%.  It is recommended you upload the day before, earlier if possible.</w:t>
      </w:r>
    </w:p>
    <w:p w14:paraId="613C9CB4" w14:textId="77777777" w:rsidR="0066022B" w:rsidRDefault="0066022B" w:rsidP="00992493">
      <w:pPr>
        <w:pBdr>
          <w:top w:val="nil"/>
          <w:left w:val="nil"/>
          <w:bottom w:val="nil"/>
          <w:right w:val="nil"/>
          <w:between w:val="nil"/>
        </w:pBdr>
        <w:rPr>
          <w:rFonts w:ascii="Calibri" w:eastAsia="Trebuchet MS" w:hAnsi="Calibri" w:cs="Trebuchet MS"/>
          <w:b/>
          <w:bCs/>
        </w:rPr>
      </w:pPr>
    </w:p>
    <w:p w14:paraId="60F832C1" w14:textId="034EE36F" w:rsidR="00992493" w:rsidRPr="001E03F0" w:rsidRDefault="002B2B7D" w:rsidP="00992493">
      <w:pPr>
        <w:pBdr>
          <w:top w:val="nil"/>
          <w:left w:val="nil"/>
          <w:bottom w:val="nil"/>
          <w:right w:val="nil"/>
          <w:between w:val="nil"/>
        </w:pBdr>
        <w:rPr>
          <w:rFonts w:ascii="Calibri" w:eastAsia="Trebuchet MS" w:hAnsi="Calibri" w:cs="Trebuchet MS"/>
          <w:b/>
          <w:bCs/>
        </w:rPr>
      </w:pPr>
      <w:r>
        <w:rPr>
          <w:rFonts w:ascii="Calibri" w:eastAsia="Trebuchet MS" w:hAnsi="Calibri" w:cs="Trebuchet MS"/>
          <w:b/>
          <w:bCs/>
        </w:rPr>
        <w:t xml:space="preserve">PORTFOLIO </w:t>
      </w:r>
      <w:r w:rsidR="00992493" w:rsidRPr="001E03F0">
        <w:rPr>
          <w:rFonts w:ascii="Calibri" w:eastAsia="Trebuchet MS" w:hAnsi="Calibri" w:cs="Trebuchet MS"/>
          <w:b/>
          <w:bCs/>
        </w:rPr>
        <w:t>DELIVERABLES IN DETAIL</w:t>
      </w:r>
    </w:p>
    <w:p w14:paraId="2CBFF067" w14:textId="657E5926" w:rsidR="00992493" w:rsidRPr="001E03F0" w:rsidRDefault="0066022B" w:rsidP="00992493">
      <w:pPr>
        <w:pBdr>
          <w:top w:val="nil"/>
          <w:left w:val="nil"/>
          <w:bottom w:val="nil"/>
          <w:right w:val="nil"/>
          <w:between w:val="nil"/>
        </w:pBdr>
        <w:rPr>
          <w:rFonts w:asciiTheme="majorHAnsi" w:hAnsiTheme="majorHAnsi" w:cstheme="majorHAnsi"/>
          <w:b/>
        </w:rPr>
      </w:pPr>
      <w:r>
        <w:rPr>
          <w:rFonts w:asciiTheme="majorHAnsi" w:hAnsiTheme="majorHAnsi" w:cstheme="majorHAnsi"/>
          <w:b/>
        </w:rPr>
        <w:t>Application</w:t>
      </w:r>
      <w:r w:rsidR="00992493" w:rsidRPr="001E03F0">
        <w:rPr>
          <w:rFonts w:asciiTheme="majorHAnsi" w:hAnsiTheme="majorHAnsi" w:cstheme="majorHAnsi"/>
          <w:b/>
        </w:rPr>
        <w:t xml:space="preserve"> Design Document</w:t>
      </w:r>
    </w:p>
    <w:p w14:paraId="5A767489" w14:textId="77777777" w:rsidR="00992493" w:rsidRDefault="00992493"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This must be in PDF format.</w:t>
      </w:r>
    </w:p>
    <w:p w14:paraId="0D6192CD" w14:textId="6D547E1A" w:rsidR="00992493" w:rsidRDefault="00992493"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You must provide a storyboard to illustrate your application.</w:t>
      </w:r>
    </w:p>
    <w:p w14:paraId="5D76AE0B" w14:textId="349182DA" w:rsidR="0066022B" w:rsidRDefault="0066022B"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You must provide an Entity-Relationship diagram that illustrates how your database has been constructed.</w:t>
      </w:r>
    </w:p>
    <w:p w14:paraId="4D55AFAC" w14:textId="21AC74E3" w:rsidR="0066022B" w:rsidRDefault="0066022B"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You must provide appropriate UML diagrams to illustrate the architecture of your application and how the server-side classes are constructed and their interaction.</w:t>
      </w:r>
    </w:p>
    <w:p w14:paraId="73496C94" w14:textId="700CE3CE" w:rsidR="00992493" w:rsidRDefault="00992493"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Document any settings and images</w:t>
      </w:r>
      <w:r w:rsidR="0066022B">
        <w:rPr>
          <w:rFonts w:asciiTheme="majorHAnsi" w:hAnsiTheme="majorHAnsi" w:cstheme="majorHAnsi"/>
        </w:rPr>
        <w:t>.</w:t>
      </w:r>
    </w:p>
    <w:p w14:paraId="62D76D1D" w14:textId="398C50A5" w:rsidR="00992493" w:rsidRDefault="00992493"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Provide evidence that you have tested your web application using the Web </w:t>
      </w:r>
      <w:proofErr w:type="spellStart"/>
      <w:r>
        <w:rPr>
          <w:rFonts w:asciiTheme="majorHAnsi" w:hAnsiTheme="majorHAnsi" w:cstheme="majorHAnsi"/>
        </w:rPr>
        <w:t>Accessbility</w:t>
      </w:r>
      <w:proofErr w:type="spellEnd"/>
      <w:r>
        <w:rPr>
          <w:rFonts w:asciiTheme="majorHAnsi" w:hAnsiTheme="majorHAnsi" w:cstheme="majorHAnsi"/>
        </w:rPr>
        <w:t xml:space="preserve"> Initiative (WAI) guidelines with a commentary about what you would change and why</w:t>
      </w:r>
      <w:r w:rsidR="0066022B">
        <w:rPr>
          <w:rFonts w:asciiTheme="majorHAnsi" w:hAnsiTheme="majorHAnsi" w:cstheme="majorHAnsi"/>
        </w:rPr>
        <w:t>.</w:t>
      </w:r>
    </w:p>
    <w:p w14:paraId="7D81DB68" w14:textId="685CBB47" w:rsidR="00992493" w:rsidRDefault="00992493"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Include a list of the feedback acquired from the Demo session</w:t>
      </w:r>
      <w:r w:rsidR="0036147C">
        <w:rPr>
          <w:rFonts w:asciiTheme="majorHAnsi" w:hAnsiTheme="majorHAnsi" w:cstheme="majorHAnsi"/>
        </w:rPr>
        <w:t>s indicating what you changed</w:t>
      </w:r>
      <w:r w:rsidR="00534920">
        <w:rPr>
          <w:rFonts w:asciiTheme="majorHAnsi" w:hAnsiTheme="majorHAnsi" w:cstheme="majorHAnsi"/>
        </w:rPr>
        <w:t xml:space="preserve"> and what you would change if you had more time</w:t>
      </w:r>
      <w:r>
        <w:rPr>
          <w:rFonts w:asciiTheme="majorHAnsi" w:hAnsiTheme="majorHAnsi" w:cstheme="majorHAnsi"/>
        </w:rPr>
        <w:t>.</w:t>
      </w:r>
    </w:p>
    <w:p w14:paraId="7F5F9FD9" w14:textId="1B1965A6" w:rsidR="00992493" w:rsidRDefault="00992493" w:rsidP="00992493">
      <w:pPr>
        <w:pStyle w:val="ListParagraph"/>
        <w:numPr>
          <w:ilvl w:val="0"/>
          <w:numId w:val="31"/>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Provide the URL’s for your </w:t>
      </w:r>
      <w:r w:rsidR="0036147C">
        <w:rPr>
          <w:rFonts w:asciiTheme="majorHAnsi" w:hAnsiTheme="majorHAnsi" w:cstheme="majorHAnsi"/>
        </w:rPr>
        <w:t>API</w:t>
      </w:r>
      <w:r w:rsidR="00134934">
        <w:rPr>
          <w:rFonts w:asciiTheme="majorHAnsi" w:hAnsiTheme="majorHAnsi" w:cstheme="majorHAnsi"/>
        </w:rPr>
        <w:t xml:space="preserve"> middleware</w:t>
      </w:r>
      <w:r w:rsidR="0036147C">
        <w:rPr>
          <w:rFonts w:asciiTheme="majorHAnsi" w:hAnsiTheme="majorHAnsi" w:cstheme="majorHAnsi"/>
        </w:rPr>
        <w:t xml:space="preserve">, </w:t>
      </w:r>
      <w:r w:rsidR="005F434A">
        <w:rPr>
          <w:rFonts w:asciiTheme="majorHAnsi" w:hAnsiTheme="majorHAnsi" w:cstheme="majorHAnsi"/>
        </w:rPr>
        <w:t>your</w:t>
      </w:r>
      <w:r w:rsidR="0036147C">
        <w:rPr>
          <w:rFonts w:asciiTheme="majorHAnsi" w:hAnsiTheme="majorHAnsi" w:cstheme="majorHAnsi"/>
        </w:rPr>
        <w:t xml:space="preserve"> hosted web pages</w:t>
      </w:r>
      <w:r>
        <w:rPr>
          <w:rFonts w:asciiTheme="majorHAnsi" w:hAnsiTheme="majorHAnsi" w:cstheme="majorHAnsi"/>
        </w:rPr>
        <w:t xml:space="preserve"> and your GitHub repo</w:t>
      </w:r>
      <w:r w:rsidR="0066022B">
        <w:rPr>
          <w:rFonts w:asciiTheme="majorHAnsi" w:hAnsiTheme="majorHAnsi" w:cstheme="majorHAnsi"/>
        </w:rPr>
        <w:t>.</w:t>
      </w:r>
    </w:p>
    <w:p w14:paraId="3DE39276" w14:textId="77777777" w:rsidR="00992493" w:rsidRDefault="00992493" w:rsidP="00992493">
      <w:pPr>
        <w:pBdr>
          <w:top w:val="nil"/>
          <w:left w:val="nil"/>
          <w:bottom w:val="nil"/>
          <w:right w:val="nil"/>
          <w:between w:val="nil"/>
        </w:pBdr>
        <w:rPr>
          <w:rFonts w:asciiTheme="majorHAnsi" w:hAnsiTheme="majorHAnsi" w:cstheme="majorHAnsi"/>
        </w:rPr>
      </w:pPr>
    </w:p>
    <w:p w14:paraId="5E769DA5" w14:textId="77777777" w:rsidR="00992493" w:rsidRPr="0017402D" w:rsidRDefault="00992493" w:rsidP="00992493">
      <w:pPr>
        <w:pBdr>
          <w:top w:val="nil"/>
          <w:left w:val="nil"/>
          <w:bottom w:val="nil"/>
          <w:right w:val="nil"/>
          <w:between w:val="nil"/>
        </w:pBdr>
        <w:rPr>
          <w:rFonts w:asciiTheme="majorHAnsi" w:hAnsiTheme="majorHAnsi" w:cstheme="majorHAnsi"/>
          <w:b/>
        </w:rPr>
      </w:pPr>
      <w:r w:rsidRPr="0017402D">
        <w:rPr>
          <w:rFonts w:asciiTheme="majorHAnsi" w:hAnsiTheme="majorHAnsi" w:cstheme="majorHAnsi"/>
          <w:b/>
        </w:rPr>
        <w:t>GitHub prototype page</w:t>
      </w:r>
    </w:p>
    <w:p w14:paraId="078AA88C" w14:textId="77777777" w:rsidR="00992493" w:rsidRDefault="00992493" w:rsidP="00992493">
      <w:pPr>
        <w:pStyle w:val="ListParagraph"/>
        <w:numPr>
          <w:ilvl w:val="0"/>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YouTube video</w:t>
      </w:r>
    </w:p>
    <w:p w14:paraId="6D70C205" w14:textId="77777777" w:rsidR="00992493" w:rsidRDefault="00992493" w:rsidP="00992493">
      <w:pPr>
        <w:pStyle w:val="ListParagraph"/>
        <w:numPr>
          <w:ilvl w:val="1"/>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Length must be 1-2 minutes long</w:t>
      </w:r>
    </w:p>
    <w:p w14:paraId="19D03EBE" w14:textId="77777777" w:rsidR="00992493" w:rsidRDefault="00992493" w:rsidP="00992493">
      <w:pPr>
        <w:pStyle w:val="ListParagraph"/>
        <w:numPr>
          <w:ilvl w:val="1"/>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720p to 1080p resolution</w:t>
      </w:r>
    </w:p>
    <w:p w14:paraId="6503BB7D" w14:textId="7DFE4F9F" w:rsidR="00992493" w:rsidRDefault="00992493" w:rsidP="00992493">
      <w:pPr>
        <w:pStyle w:val="ListParagraph"/>
        <w:numPr>
          <w:ilvl w:val="1"/>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Show only the application (not you on your webcam)</w:t>
      </w:r>
    </w:p>
    <w:p w14:paraId="5B3C9AA7" w14:textId="77777777" w:rsidR="00992493" w:rsidRDefault="00992493" w:rsidP="00992493">
      <w:pPr>
        <w:pStyle w:val="ListParagraph"/>
        <w:numPr>
          <w:ilvl w:val="0"/>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Screenshots must be high resolution (720p to 1080p)</w:t>
      </w:r>
    </w:p>
    <w:p w14:paraId="3F05D641" w14:textId="77777777" w:rsidR="00992493" w:rsidRDefault="00992493" w:rsidP="00992493">
      <w:pPr>
        <w:pStyle w:val="ListParagraph"/>
        <w:numPr>
          <w:ilvl w:val="1"/>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Screenshots show only the application, not the code Editor</w:t>
      </w:r>
    </w:p>
    <w:p w14:paraId="5DF9506E" w14:textId="77777777" w:rsidR="00992493" w:rsidRDefault="00992493" w:rsidP="00992493">
      <w:pPr>
        <w:pStyle w:val="ListParagraph"/>
        <w:numPr>
          <w:ilvl w:val="0"/>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Application fact sheet</w:t>
      </w:r>
    </w:p>
    <w:p w14:paraId="408F7D7A" w14:textId="77777777" w:rsidR="00992493" w:rsidRDefault="00992493" w:rsidP="00992493">
      <w:pPr>
        <w:pStyle w:val="ListParagraph"/>
        <w:numPr>
          <w:ilvl w:val="1"/>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Application description of at least 200 words</w:t>
      </w:r>
    </w:p>
    <w:p w14:paraId="5BCD9247" w14:textId="77777777" w:rsidR="00992493" w:rsidRDefault="00992493" w:rsidP="00992493">
      <w:pPr>
        <w:pStyle w:val="ListParagraph"/>
        <w:numPr>
          <w:ilvl w:val="2"/>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Include a thorough explanation of the application and how to use it</w:t>
      </w:r>
    </w:p>
    <w:p w14:paraId="78718947" w14:textId="77777777" w:rsidR="00992493" w:rsidRDefault="00992493" w:rsidP="00992493">
      <w:pPr>
        <w:pStyle w:val="ListParagraph"/>
        <w:numPr>
          <w:ilvl w:val="2"/>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Contains no spelling mistakes</w:t>
      </w:r>
    </w:p>
    <w:p w14:paraId="36AC60AE" w14:textId="77777777" w:rsidR="00992493" w:rsidRDefault="00992493" w:rsidP="00992493">
      <w:pPr>
        <w:pStyle w:val="ListParagraph"/>
        <w:numPr>
          <w:ilvl w:val="2"/>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lastRenderedPageBreak/>
        <w:t>Good use of English (sentence structure, punctuation etc)</w:t>
      </w:r>
    </w:p>
    <w:p w14:paraId="0E05BEAB" w14:textId="77777777" w:rsidR="00992493" w:rsidRDefault="00992493" w:rsidP="00992493">
      <w:pPr>
        <w:pStyle w:val="ListParagraph"/>
        <w:numPr>
          <w:ilvl w:val="2"/>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A list of up to 5 key features</w:t>
      </w:r>
    </w:p>
    <w:p w14:paraId="0D70563A" w14:textId="77777777" w:rsidR="00992493" w:rsidRDefault="00992493" w:rsidP="00992493">
      <w:pPr>
        <w:pStyle w:val="ListParagraph"/>
        <w:numPr>
          <w:ilvl w:val="0"/>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Evidence of testing on more than one browser</w:t>
      </w:r>
    </w:p>
    <w:p w14:paraId="29A8BA13" w14:textId="77777777" w:rsidR="00992493" w:rsidRDefault="00992493" w:rsidP="00992493">
      <w:pPr>
        <w:pStyle w:val="ListParagraph"/>
        <w:numPr>
          <w:ilvl w:val="0"/>
          <w:numId w:val="33"/>
        </w:numPr>
        <w:pBdr>
          <w:top w:val="nil"/>
          <w:left w:val="nil"/>
          <w:bottom w:val="nil"/>
          <w:right w:val="nil"/>
          <w:between w:val="nil"/>
        </w:pBdr>
        <w:rPr>
          <w:rFonts w:asciiTheme="majorHAnsi" w:hAnsiTheme="majorHAnsi" w:cstheme="majorHAnsi"/>
        </w:rPr>
      </w:pPr>
      <w:r>
        <w:rPr>
          <w:rFonts w:asciiTheme="majorHAnsi" w:hAnsiTheme="majorHAnsi" w:cstheme="majorHAnsi"/>
        </w:rPr>
        <w:t>Evidence of Web Accessibility testing and results</w:t>
      </w:r>
    </w:p>
    <w:p w14:paraId="552F80DC" w14:textId="77777777" w:rsidR="00992493" w:rsidRDefault="00992493" w:rsidP="00992493">
      <w:pPr>
        <w:pBdr>
          <w:top w:val="nil"/>
          <w:left w:val="nil"/>
          <w:bottom w:val="nil"/>
          <w:right w:val="nil"/>
          <w:between w:val="nil"/>
        </w:pBdr>
        <w:rPr>
          <w:rFonts w:asciiTheme="majorHAnsi" w:hAnsiTheme="majorHAnsi" w:cstheme="majorHAnsi"/>
        </w:rPr>
      </w:pPr>
    </w:p>
    <w:p w14:paraId="1A6F5150" w14:textId="77777777" w:rsidR="00992493" w:rsidRPr="00F97A4D" w:rsidRDefault="00992493" w:rsidP="00992493">
      <w:pPr>
        <w:pBdr>
          <w:top w:val="nil"/>
          <w:left w:val="nil"/>
          <w:bottom w:val="nil"/>
          <w:right w:val="nil"/>
          <w:between w:val="nil"/>
        </w:pBdr>
        <w:rPr>
          <w:rFonts w:asciiTheme="majorHAnsi" w:hAnsiTheme="majorHAnsi" w:cstheme="majorHAnsi"/>
          <w:b/>
        </w:rPr>
      </w:pPr>
      <w:r w:rsidRPr="00F97A4D">
        <w:rPr>
          <w:rFonts w:asciiTheme="majorHAnsi" w:hAnsiTheme="majorHAnsi" w:cstheme="majorHAnsi"/>
          <w:b/>
        </w:rPr>
        <w:t>Source code</w:t>
      </w:r>
    </w:p>
    <w:p w14:paraId="3B8F384A" w14:textId="77777777" w:rsidR="00992493" w:rsidRDefault="00992493" w:rsidP="00992493">
      <w:pPr>
        <w:pStyle w:val="ListParagraph"/>
        <w:numPr>
          <w:ilvl w:val="0"/>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Must be clearly in separate folder on GitHub repository</w:t>
      </w:r>
    </w:p>
    <w:p w14:paraId="006F3AA4" w14:textId="4064B2E1" w:rsidR="00992493" w:rsidRDefault="00992493" w:rsidP="00992493">
      <w:pPr>
        <w:pStyle w:val="ListParagraph"/>
        <w:numPr>
          <w:ilvl w:val="0"/>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Technologies in use must be only </w:t>
      </w:r>
      <w:r w:rsidR="0036147C">
        <w:rPr>
          <w:rFonts w:asciiTheme="majorHAnsi" w:hAnsiTheme="majorHAnsi" w:cstheme="majorHAnsi"/>
        </w:rPr>
        <w:t xml:space="preserve">SQL, </w:t>
      </w:r>
      <w:r>
        <w:rPr>
          <w:rFonts w:asciiTheme="majorHAnsi" w:hAnsiTheme="majorHAnsi" w:cstheme="majorHAnsi"/>
        </w:rPr>
        <w:t xml:space="preserve">HTML, CSS, </w:t>
      </w:r>
      <w:proofErr w:type="spellStart"/>
      <w:r>
        <w:rPr>
          <w:rFonts w:asciiTheme="majorHAnsi" w:hAnsiTheme="majorHAnsi" w:cstheme="majorHAnsi"/>
        </w:rPr>
        <w:t>Javascript</w:t>
      </w:r>
      <w:proofErr w:type="spellEnd"/>
      <w:r>
        <w:rPr>
          <w:rFonts w:asciiTheme="majorHAnsi" w:hAnsiTheme="majorHAnsi" w:cstheme="majorHAnsi"/>
        </w:rPr>
        <w:t xml:space="preserve"> and either PHP or C#</w:t>
      </w:r>
    </w:p>
    <w:p w14:paraId="46294B31" w14:textId="1F92BA59" w:rsidR="00992493" w:rsidRDefault="00992493" w:rsidP="00992493">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No other server-side coding language is acceptable.</w:t>
      </w:r>
    </w:p>
    <w:p w14:paraId="5B03A685" w14:textId="4482EC98" w:rsidR="00992493" w:rsidRDefault="00992493" w:rsidP="00992493">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The interface code may contain Razor if required.</w:t>
      </w:r>
    </w:p>
    <w:p w14:paraId="393677AF" w14:textId="77777777" w:rsidR="00992493" w:rsidRDefault="00992493" w:rsidP="00992493">
      <w:pPr>
        <w:pStyle w:val="ListParagraph"/>
        <w:numPr>
          <w:ilvl w:val="0"/>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Frameworks such as Bootstrap and </w:t>
      </w:r>
      <w:proofErr w:type="spellStart"/>
      <w:r>
        <w:rPr>
          <w:rFonts w:asciiTheme="majorHAnsi" w:hAnsiTheme="majorHAnsi" w:cstheme="majorHAnsi"/>
        </w:rPr>
        <w:t>JQuery</w:t>
      </w:r>
      <w:proofErr w:type="spellEnd"/>
      <w:r>
        <w:rPr>
          <w:rFonts w:asciiTheme="majorHAnsi" w:hAnsiTheme="majorHAnsi" w:cstheme="majorHAnsi"/>
        </w:rPr>
        <w:t xml:space="preserve"> are expected to be in use</w:t>
      </w:r>
    </w:p>
    <w:p w14:paraId="799A548E" w14:textId="77777777" w:rsidR="00992493" w:rsidRDefault="00992493" w:rsidP="00992493">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Templates such as W3.css are acceptable</w:t>
      </w:r>
    </w:p>
    <w:p w14:paraId="30AABF94" w14:textId="6C60472C" w:rsidR="00992493" w:rsidRDefault="00992493" w:rsidP="00992493">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No extra marks are provided for creating your own CSS stylesheets</w:t>
      </w:r>
    </w:p>
    <w:p w14:paraId="44974750" w14:textId="26B0EC51" w:rsidR="00992493" w:rsidRDefault="00992493" w:rsidP="00992493">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All pages for the application are expected to have the same look and feel.</w:t>
      </w:r>
    </w:p>
    <w:p w14:paraId="21844B23" w14:textId="77777777" w:rsidR="00992493" w:rsidRDefault="00992493" w:rsidP="00992493">
      <w:pPr>
        <w:pStyle w:val="ListParagraph"/>
        <w:numPr>
          <w:ilvl w:val="0"/>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Web application operates smoothly without crashing</w:t>
      </w:r>
    </w:p>
    <w:p w14:paraId="6B43444C" w14:textId="6C66955F" w:rsidR="00992493" w:rsidRDefault="00992493" w:rsidP="00992493">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Extra marks awarded for innovative approaches in use</w:t>
      </w:r>
    </w:p>
    <w:p w14:paraId="367D5553" w14:textId="675BA55A" w:rsidR="00992493" w:rsidRDefault="00992493" w:rsidP="00992493">
      <w:pPr>
        <w:pStyle w:val="ListParagraph"/>
        <w:numPr>
          <w:ilvl w:val="0"/>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Middleware must be a RESTful API</w:t>
      </w:r>
      <w:r w:rsidR="0036147C">
        <w:rPr>
          <w:rFonts w:asciiTheme="majorHAnsi" w:hAnsiTheme="majorHAnsi" w:cstheme="majorHAnsi"/>
        </w:rPr>
        <w:t xml:space="preserve"> written in the languages mentioned above.</w:t>
      </w:r>
    </w:p>
    <w:p w14:paraId="77813E2F" w14:textId="30AABFD0" w:rsidR="0036147C" w:rsidRDefault="0036147C" w:rsidP="0036147C">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A minimum of two resources must be exposed using the main HTTP verbs of GET, PUT, POST and DELETE.</w:t>
      </w:r>
    </w:p>
    <w:p w14:paraId="218D621C" w14:textId="47AE090C" w:rsidR="0036147C" w:rsidRDefault="0036147C" w:rsidP="0036147C">
      <w:pPr>
        <w:pStyle w:val="ListParagraph"/>
        <w:numPr>
          <w:ilvl w:val="0"/>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SQL scripts must be contained within a folder labelled SQL</w:t>
      </w:r>
    </w:p>
    <w:p w14:paraId="7A9DF71C" w14:textId="5FAC7110" w:rsidR="0036147C" w:rsidRDefault="0036147C" w:rsidP="0036147C">
      <w:pPr>
        <w:pStyle w:val="ListParagraph"/>
        <w:numPr>
          <w:ilvl w:val="1"/>
          <w:numId w:val="34"/>
        </w:numPr>
        <w:pBdr>
          <w:top w:val="nil"/>
          <w:left w:val="nil"/>
          <w:bottom w:val="nil"/>
          <w:right w:val="nil"/>
          <w:between w:val="nil"/>
        </w:pBdr>
        <w:rPr>
          <w:rFonts w:asciiTheme="majorHAnsi" w:hAnsiTheme="majorHAnsi" w:cstheme="majorHAnsi"/>
        </w:rPr>
      </w:pPr>
      <w:r>
        <w:rPr>
          <w:rFonts w:asciiTheme="majorHAnsi" w:hAnsiTheme="majorHAnsi" w:cstheme="majorHAnsi"/>
        </w:rPr>
        <w:t>This should be an exact export from your hosted database.</w:t>
      </w:r>
    </w:p>
    <w:p w14:paraId="4F4B3C9D" w14:textId="73BAAD98" w:rsidR="0036147C" w:rsidRDefault="0036147C" w:rsidP="0036147C">
      <w:pPr>
        <w:pBdr>
          <w:top w:val="nil"/>
          <w:left w:val="nil"/>
          <w:bottom w:val="nil"/>
          <w:right w:val="nil"/>
          <w:between w:val="nil"/>
        </w:pBdr>
        <w:rPr>
          <w:rFonts w:asciiTheme="majorHAnsi" w:hAnsiTheme="majorHAnsi" w:cstheme="majorHAnsi"/>
        </w:rPr>
      </w:pPr>
    </w:p>
    <w:p w14:paraId="5BA2A19E" w14:textId="7116D208" w:rsidR="0036147C" w:rsidRPr="0036147C" w:rsidRDefault="0036147C" w:rsidP="0036147C">
      <w:pPr>
        <w:pBdr>
          <w:top w:val="nil"/>
          <w:left w:val="nil"/>
          <w:bottom w:val="nil"/>
          <w:right w:val="nil"/>
          <w:between w:val="nil"/>
        </w:pBdr>
        <w:rPr>
          <w:rFonts w:asciiTheme="majorHAnsi" w:hAnsiTheme="majorHAnsi" w:cstheme="majorHAnsi"/>
          <w:b/>
        </w:rPr>
      </w:pPr>
      <w:r w:rsidRPr="0036147C">
        <w:rPr>
          <w:rFonts w:asciiTheme="majorHAnsi" w:hAnsiTheme="majorHAnsi" w:cstheme="majorHAnsi"/>
          <w:b/>
        </w:rPr>
        <w:t>Hosting</w:t>
      </w:r>
    </w:p>
    <w:p w14:paraId="138476D1" w14:textId="207E4985" w:rsidR="0036147C" w:rsidRDefault="0036147C" w:rsidP="0036147C">
      <w:pPr>
        <w:pStyle w:val="ListParagraph"/>
        <w:numPr>
          <w:ilvl w:val="0"/>
          <w:numId w:val="36"/>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API </w:t>
      </w:r>
      <w:r w:rsidR="005F434A">
        <w:rPr>
          <w:rFonts w:asciiTheme="majorHAnsi" w:hAnsiTheme="majorHAnsi" w:cstheme="majorHAnsi"/>
        </w:rPr>
        <w:t>should</w:t>
      </w:r>
      <w:r>
        <w:rPr>
          <w:rFonts w:asciiTheme="majorHAnsi" w:hAnsiTheme="majorHAnsi" w:cstheme="majorHAnsi"/>
        </w:rPr>
        <w:t xml:space="preserve"> be hosted on server-folder allocated to you for this module</w:t>
      </w:r>
      <w:r w:rsidR="005F434A">
        <w:rPr>
          <w:rFonts w:asciiTheme="majorHAnsi" w:hAnsiTheme="majorHAnsi" w:cstheme="majorHAnsi"/>
        </w:rPr>
        <w:t>.  Any deviation from this must be agreed with the module leader by 21</w:t>
      </w:r>
      <w:r w:rsidR="005F434A" w:rsidRPr="005F434A">
        <w:rPr>
          <w:rFonts w:asciiTheme="majorHAnsi" w:hAnsiTheme="majorHAnsi" w:cstheme="majorHAnsi"/>
          <w:vertAlign w:val="superscript"/>
        </w:rPr>
        <w:t>st</w:t>
      </w:r>
      <w:r w:rsidR="005F434A">
        <w:rPr>
          <w:rFonts w:asciiTheme="majorHAnsi" w:hAnsiTheme="majorHAnsi" w:cstheme="majorHAnsi"/>
        </w:rPr>
        <w:t xml:space="preserve"> October 2019.  The URL for this must be provided.</w:t>
      </w:r>
    </w:p>
    <w:p w14:paraId="73A538A6" w14:textId="77777777" w:rsidR="0036147C" w:rsidRDefault="0036147C" w:rsidP="0036147C">
      <w:pPr>
        <w:pStyle w:val="ListParagraph"/>
        <w:numPr>
          <w:ilvl w:val="0"/>
          <w:numId w:val="36"/>
        </w:numPr>
        <w:pBdr>
          <w:top w:val="nil"/>
          <w:left w:val="nil"/>
          <w:bottom w:val="nil"/>
          <w:right w:val="nil"/>
          <w:between w:val="nil"/>
        </w:pBdr>
        <w:rPr>
          <w:rFonts w:asciiTheme="majorHAnsi" w:hAnsiTheme="majorHAnsi" w:cstheme="majorHAnsi"/>
        </w:rPr>
      </w:pPr>
      <w:r>
        <w:rPr>
          <w:rFonts w:asciiTheme="majorHAnsi" w:hAnsiTheme="majorHAnsi" w:cstheme="majorHAnsi"/>
        </w:rPr>
        <w:t>Database must be hosted on the allocated Microsoft SQL Server instance.</w:t>
      </w:r>
    </w:p>
    <w:p w14:paraId="4B74F381" w14:textId="722F452A" w:rsidR="0036147C" w:rsidRDefault="0036147C" w:rsidP="0036147C">
      <w:pPr>
        <w:pStyle w:val="ListParagraph"/>
        <w:numPr>
          <w:ilvl w:val="1"/>
          <w:numId w:val="36"/>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Database must be populated with enough data to illustrate the application working effectively. </w:t>
      </w:r>
    </w:p>
    <w:p w14:paraId="1FF237BE" w14:textId="77777777" w:rsidR="005F434A" w:rsidRDefault="0036147C" w:rsidP="0036147C">
      <w:pPr>
        <w:pStyle w:val="ListParagraph"/>
        <w:numPr>
          <w:ilvl w:val="0"/>
          <w:numId w:val="36"/>
        </w:numPr>
        <w:pBdr>
          <w:top w:val="nil"/>
          <w:left w:val="nil"/>
          <w:bottom w:val="nil"/>
          <w:right w:val="nil"/>
          <w:between w:val="nil"/>
        </w:pBdr>
        <w:rPr>
          <w:rFonts w:asciiTheme="majorHAnsi" w:hAnsiTheme="majorHAnsi" w:cstheme="majorHAnsi"/>
        </w:rPr>
      </w:pPr>
      <w:r>
        <w:rPr>
          <w:rFonts w:asciiTheme="majorHAnsi" w:hAnsiTheme="majorHAnsi" w:cstheme="majorHAnsi"/>
        </w:rPr>
        <w:t xml:space="preserve">Web pages </w:t>
      </w:r>
      <w:r w:rsidR="005F434A">
        <w:rPr>
          <w:rFonts w:asciiTheme="majorHAnsi" w:hAnsiTheme="majorHAnsi" w:cstheme="majorHAnsi"/>
        </w:rPr>
        <w:t xml:space="preserve">should </w:t>
      </w:r>
      <w:r>
        <w:rPr>
          <w:rFonts w:asciiTheme="majorHAnsi" w:hAnsiTheme="majorHAnsi" w:cstheme="majorHAnsi"/>
        </w:rPr>
        <w:t xml:space="preserve">be hosted on </w:t>
      </w:r>
      <w:r w:rsidR="005F434A">
        <w:rPr>
          <w:rFonts w:asciiTheme="majorHAnsi" w:hAnsiTheme="majorHAnsi" w:cstheme="majorHAnsi"/>
        </w:rPr>
        <w:t>server-folder allocated to you for this module</w:t>
      </w:r>
      <w:r>
        <w:rPr>
          <w:rFonts w:asciiTheme="majorHAnsi" w:hAnsiTheme="majorHAnsi" w:cstheme="majorHAnsi"/>
        </w:rPr>
        <w:t xml:space="preserve">.  </w:t>
      </w:r>
      <w:r w:rsidR="005F434A">
        <w:rPr>
          <w:rFonts w:asciiTheme="majorHAnsi" w:hAnsiTheme="majorHAnsi" w:cstheme="majorHAnsi"/>
        </w:rPr>
        <w:t>Any deviation from this must be agreed with the module leader by 21</w:t>
      </w:r>
      <w:r w:rsidR="005F434A" w:rsidRPr="005F434A">
        <w:rPr>
          <w:rFonts w:asciiTheme="majorHAnsi" w:hAnsiTheme="majorHAnsi" w:cstheme="majorHAnsi"/>
          <w:vertAlign w:val="superscript"/>
        </w:rPr>
        <w:t>st</w:t>
      </w:r>
      <w:r w:rsidR="005F434A">
        <w:rPr>
          <w:rFonts w:asciiTheme="majorHAnsi" w:hAnsiTheme="majorHAnsi" w:cstheme="majorHAnsi"/>
        </w:rPr>
        <w:t xml:space="preserve"> October 2019.  </w:t>
      </w:r>
    </w:p>
    <w:p w14:paraId="1A7D5DE3" w14:textId="473D6187" w:rsidR="0036147C" w:rsidRPr="0036147C" w:rsidRDefault="0036147C" w:rsidP="0036147C">
      <w:pPr>
        <w:pStyle w:val="ListParagraph"/>
        <w:numPr>
          <w:ilvl w:val="0"/>
          <w:numId w:val="36"/>
        </w:numPr>
        <w:pBdr>
          <w:top w:val="nil"/>
          <w:left w:val="nil"/>
          <w:bottom w:val="nil"/>
          <w:right w:val="nil"/>
          <w:between w:val="nil"/>
        </w:pBdr>
        <w:rPr>
          <w:rFonts w:asciiTheme="majorHAnsi" w:hAnsiTheme="majorHAnsi" w:cstheme="majorHAnsi"/>
        </w:rPr>
      </w:pPr>
      <w:r>
        <w:rPr>
          <w:rFonts w:asciiTheme="majorHAnsi" w:hAnsiTheme="majorHAnsi" w:cstheme="majorHAnsi"/>
        </w:rPr>
        <w:t>You should provide the URL</w:t>
      </w:r>
      <w:r w:rsidR="005F434A">
        <w:rPr>
          <w:rFonts w:asciiTheme="majorHAnsi" w:hAnsiTheme="majorHAnsi" w:cstheme="majorHAnsi"/>
        </w:rPr>
        <w:t>s</w:t>
      </w:r>
      <w:r>
        <w:rPr>
          <w:rFonts w:asciiTheme="majorHAnsi" w:hAnsiTheme="majorHAnsi" w:cstheme="majorHAnsi"/>
        </w:rPr>
        <w:t xml:space="preserve"> within your application </w:t>
      </w:r>
      <w:r w:rsidR="005F434A">
        <w:rPr>
          <w:rFonts w:asciiTheme="majorHAnsi" w:hAnsiTheme="majorHAnsi" w:cstheme="majorHAnsi"/>
        </w:rPr>
        <w:t xml:space="preserve">design </w:t>
      </w:r>
      <w:r>
        <w:rPr>
          <w:rFonts w:asciiTheme="majorHAnsi" w:hAnsiTheme="majorHAnsi" w:cstheme="majorHAnsi"/>
        </w:rPr>
        <w:t>document</w:t>
      </w:r>
      <w:r w:rsidR="005F434A">
        <w:rPr>
          <w:rFonts w:asciiTheme="majorHAnsi" w:hAnsiTheme="majorHAnsi" w:cstheme="majorHAnsi"/>
        </w:rPr>
        <w:t xml:space="preserve"> even if they have been allocated to you.</w:t>
      </w:r>
    </w:p>
    <w:p w14:paraId="781BE4C8" w14:textId="77777777" w:rsidR="00992493" w:rsidRPr="00655F9F" w:rsidRDefault="00992493" w:rsidP="00992493">
      <w:pPr>
        <w:pStyle w:val="ListParagraph"/>
        <w:pBdr>
          <w:top w:val="nil"/>
          <w:left w:val="nil"/>
          <w:bottom w:val="nil"/>
          <w:right w:val="nil"/>
          <w:between w:val="nil"/>
        </w:pBdr>
        <w:ind w:left="1440"/>
        <w:rPr>
          <w:rFonts w:asciiTheme="majorHAnsi" w:hAnsiTheme="majorHAnsi" w:cstheme="majorHAnsi"/>
        </w:rPr>
      </w:pPr>
    </w:p>
    <w:p w14:paraId="6124D7B9" w14:textId="77777777" w:rsidR="00992493" w:rsidRPr="006A005D" w:rsidRDefault="00992493" w:rsidP="00992493">
      <w:pPr>
        <w:pBdr>
          <w:top w:val="nil"/>
          <w:left w:val="nil"/>
          <w:bottom w:val="nil"/>
          <w:right w:val="nil"/>
          <w:between w:val="nil"/>
        </w:pBdr>
        <w:rPr>
          <w:rFonts w:asciiTheme="majorHAnsi" w:hAnsiTheme="majorHAnsi" w:cstheme="majorHAnsi"/>
          <w:b/>
        </w:rPr>
      </w:pPr>
      <w:r w:rsidRPr="006A005D">
        <w:rPr>
          <w:rFonts w:asciiTheme="majorHAnsi" w:hAnsiTheme="majorHAnsi" w:cstheme="majorHAnsi"/>
          <w:b/>
        </w:rPr>
        <w:t>GIT repository</w:t>
      </w:r>
    </w:p>
    <w:p w14:paraId="5D74B2D7" w14:textId="70F1FBAF" w:rsidR="00992493" w:rsidRDefault="00992493" w:rsidP="00992493">
      <w:pPr>
        <w:pStyle w:val="ListParagraph"/>
        <w:numPr>
          <w:ilvl w:val="0"/>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The readme file for your repository is appropriate</w:t>
      </w:r>
      <w:r w:rsidR="00875307">
        <w:rPr>
          <w:rFonts w:asciiTheme="majorHAnsi" w:hAnsiTheme="majorHAnsi" w:cstheme="majorHAnsi"/>
        </w:rPr>
        <w:t>ly</w:t>
      </w:r>
      <w:r>
        <w:rPr>
          <w:rFonts w:asciiTheme="majorHAnsi" w:hAnsiTheme="majorHAnsi" w:cstheme="majorHAnsi"/>
        </w:rPr>
        <w:t xml:space="preserve"> completed</w:t>
      </w:r>
    </w:p>
    <w:p w14:paraId="60FDCBC1" w14:textId="77777777" w:rsidR="00992493" w:rsidRDefault="00992493" w:rsidP="00992493">
      <w:pPr>
        <w:pStyle w:val="ListParagraph"/>
        <w:numPr>
          <w:ilvl w:val="1"/>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Repo readme includes all additional resources (images, libraries etc) fully credited</w:t>
      </w:r>
    </w:p>
    <w:p w14:paraId="037E894D" w14:textId="77777777" w:rsidR="00992493" w:rsidRDefault="00992493" w:rsidP="00992493">
      <w:pPr>
        <w:pStyle w:val="ListParagraph"/>
        <w:numPr>
          <w:ilvl w:val="0"/>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The file structure is laid out appropriately</w:t>
      </w:r>
    </w:p>
    <w:p w14:paraId="28660ED0" w14:textId="77777777" w:rsidR="00992493" w:rsidRDefault="00992493" w:rsidP="00992493">
      <w:pPr>
        <w:pStyle w:val="ListParagraph"/>
        <w:numPr>
          <w:ilvl w:val="0"/>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No previous versions of the application are present in the repository in a .zip or other compressed format</w:t>
      </w:r>
    </w:p>
    <w:p w14:paraId="6E53121C" w14:textId="77777777" w:rsidR="00992493" w:rsidRDefault="00992493" w:rsidP="00992493">
      <w:pPr>
        <w:pStyle w:val="ListParagraph"/>
        <w:numPr>
          <w:ilvl w:val="0"/>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Commits to the repository are appropriately commented</w:t>
      </w:r>
    </w:p>
    <w:p w14:paraId="03EAA021" w14:textId="77777777" w:rsidR="00992493" w:rsidRDefault="00992493" w:rsidP="00992493">
      <w:pPr>
        <w:pStyle w:val="ListParagraph"/>
        <w:numPr>
          <w:ilvl w:val="0"/>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Commits are in a consistent timely manner, at least once every week, not all just before a deadline.</w:t>
      </w:r>
    </w:p>
    <w:p w14:paraId="5B0DD174" w14:textId="4C0153EE" w:rsidR="00992493" w:rsidRDefault="0036147C" w:rsidP="00992493">
      <w:pPr>
        <w:pStyle w:val="ListParagraph"/>
        <w:numPr>
          <w:ilvl w:val="0"/>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lastRenderedPageBreak/>
        <w:t>M</w:t>
      </w:r>
      <w:r w:rsidR="00992493">
        <w:rPr>
          <w:rFonts w:asciiTheme="majorHAnsi" w:hAnsiTheme="majorHAnsi" w:cstheme="majorHAnsi"/>
        </w:rPr>
        <w:t>arks are awarded for evidence of good coding standards, including:</w:t>
      </w:r>
    </w:p>
    <w:p w14:paraId="3C292336" w14:textId="77777777" w:rsidR="00992493" w:rsidRDefault="00992493" w:rsidP="00992493">
      <w:pPr>
        <w:pStyle w:val="ListParagraph"/>
        <w:numPr>
          <w:ilvl w:val="1"/>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Logical naming conventions for variables, methods, classes etc</w:t>
      </w:r>
    </w:p>
    <w:p w14:paraId="1138A0D1" w14:textId="77777777" w:rsidR="00992493" w:rsidRDefault="00992493" w:rsidP="00992493">
      <w:pPr>
        <w:pStyle w:val="ListParagraph"/>
        <w:numPr>
          <w:ilvl w:val="1"/>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Thorough commenting</w:t>
      </w:r>
    </w:p>
    <w:p w14:paraId="447E2F5E" w14:textId="77777777" w:rsidR="00992493" w:rsidRDefault="00992493" w:rsidP="00992493">
      <w:pPr>
        <w:pStyle w:val="ListParagraph"/>
        <w:numPr>
          <w:ilvl w:val="1"/>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Logical separation of code</w:t>
      </w:r>
    </w:p>
    <w:p w14:paraId="37EC00E4" w14:textId="77777777" w:rsidR="00992493" w:rsidRDefault="00992493" w:rsidP="00992493">
      <w:pPr>
        <w:pStyle w:val="ListParagraph"/>
        <w:numPr>
          <w:ilvl w:val="1"/>
          <w:numId w:val="35"/>
        </w:numPr>
        <w:pBdr>
          <w:top w:val="nil"/>
          <w:left w:val="nil"/>
          <w:bottom w:val="nil"/>
          <w:right w:val="nil"/>
          <w:between w:val="nil"/>
        </w:pBdr>
        <w:rPr>
          <w:rFonts w:asciiTheme="majorHAnsi" w:hAnsiTheme="majorHAnsi" w:cstheme="majorHAnsi"/>
        </w:rPr>
      </w:pPr>
      <w:r>
        <w:rPr>
          <w:rFonts w:asciiTheme="majorHAnsi" w:hAnsiTheme="majorHAnsi" w:cstheme="majorHAnsi"/>
        </w:rPr>
        <w:t>Reuse of code</w:t>
      </w:r>
    </w:p>
    <w:p w14:paraId="73EAF933" w14:textId="77777777" w:rsidR="00992493" w:rsidRPr="006A005D" w:rsidRDefault="00992493" w:rsidP="00992493">
      <w:pPr>
        <w:pBdr>
          <w:top w:val="nil"/>
          <w:left w:val="nil"/>
          <w:bottom w:val="nil"/>
          <w:right w:val="nil"/>
          <w:between w:val="nil"/>
        </w:pBdr>
        <w:rPr>
          <w:rFonts w:asciiTheme="majorHAnsi" w:hAnsiTheme="majorHAnsi" w:cstheme="majorHAnsi"/>
        </w:rPr>
      </w:pPr>
    </w:p>
    <w:p w14:paraId="18671995" w14:textId="77777777" w:rsidR="00992493" w:rsidRPr="00010B01" w:rsidRDefault="00992493" w:rsidP="00992493">
      <w:pPr>
        <w:pBdr>
          <w:top w:val="nil"/>
          <w:left w:val="nil"/>
          <w:bottom w:val="nil"/>
          <w:right w:val="nil"/>
          <w:between w:val="nil"/>
        </w:pBdr>
        <w:rPr>
          <w:rFonts w:asciiTheme="majorHAnsi" w:hAnsiTheme="majorHAnsi" w:cstheme="majorHAnsi"/>
          <w:b/>
        </w:rPr>
      </w:pPr>
      <w:r w:rsidRPr="00010B01">
        <w:rPr>
          <w:rFonts w:asciiTheme="majorHAnsi" w:hAnsiTheme="majorHAnsi" w:cstheme="majorHAnsi"/>
          <w:b/>
        </w:rPr>
        <w:t>NB: If we cannot access your material from the date of submission we may not be able to mark it!</w:t>
      </w:r>
    </w:p>
    <w:p w14:paraId="464D2CF0" w14:textId="384970D8" w:rsidR="00992493" w:rsidRDefault="00992493" w:rsidP="00992493">
      <w:pPr>
        <w:pBdr>
          <w:top w:val="nil"/>
          <w:left w:val="nil"/>
          <w:bottom w:val="nil"/>
          <w:right w:val="nil"/>
          <w:between w:val="nil"/>
        </w:pBdr>
        <w:rPr>
          <w:rFonts w:asciiTheme="majorHAnsi" w:hAnsiTheme="majorHAnsi" w:cstheme="majorHAnsi"/>
        </w:rPr>
      </w:pPr>
    </w:p>
    <w:p w14:paraId="747AED40" w14:textId="17355057" w:rsidR="00534920" w:rsidRPr="0017402D" w:rsidRDefault="00534920" w:rsidP="00992493">
      <w:pPr>
        <w:pBdr>
          <w:top w:val="nil"/>
          <w:left w:val="nil"/>
          <w:bottom w:val="nil"/>
          <w:right w:val="nil"/>
          <w:between w:val="nil"/>
        </w:pBdr>
        <w:rPr>
          <w:rFonts w:asciiTheme="majorHAnsi" w:hAnsiTheme="majorHAnsi" w:cstheme="majorHAnsi"/>
        </w:rPr>
      </w:pPr>
      <w:r>
        <w:rPr>
          <w:rFonts w:asciiTheme="majorHAnsi" w:hAnsiTheme="majorHAnsi" w:cstheme="majorHAnsi"/>
        </w:rPr>
        <w:t>Anonymous marking cannot be used for this assignment due to the peer review activities needing to be traceable and the requirement for a video podcast.</w:t>
      </w:r>
    </w:p>
    <w:p w14:paraId="73048ADC" w14:textId="7357DB17" w:rsidR="00922ED0" w:rsidRDefault="00922ED0" w:rsidP="00992493">
      <w:pPr>
        <w:rPr>
          <w:rFonts w:asciiTheme="majorHAnsi" w:hAnsiTheme="majorHAnsi"/>
        </w:rPr>
      </w:pPr>
    </w:p>
    <w:p w14:paraId="0C7CF81F" w14:textId="58F55DDC" w:rsidR="00534920" w:rsidRPr="00534920" w:rsidRDefault="002B2B7D" w:rsidP="00534920">
      <w:pPr>
        <w:pBdr>
          <w:top w:val="nil"/>
          <w:left w:val="nil"/>
          <w:bottom w:val="nil"/>
          <w:right w:val="nil"/>
          <w:between w:val="nil"/>
        </w:pBdr>
        <w:rPr>
          <w:rFonts w:ascii="Calibri" w:eastAsia="Trebuchet MS" w:hAnsi="Calibri" w:cs="Trebuchet MS"/>
          <w:b/>
          <w:bCs/>
        </w:rPr>
      </w:pPr>
      <w:r>
        <w:rPr>
          <w:rFonts w:ascii="Calibri" w:eastAsia="Trebuchet MS" w:hAnsi="Calibri" w:cs="Trebuchet MS"/>
          <w:b/>
          <w:bCs/>
        </w:rPr>
        <w:t xml:space="preserve">APPLICATION </w:t>
      </w:r>
      <w:r w:rsidR="00534920" w:rsidRPr="00534920">
        <w:rPr>
          <w:rFonts w:ascii="Calibri" w:eastAsia="Trebuchet MS" w:hAnsi="Calibri" w:cs="Trebuchet MS"/>
          <w:b/>
          <w:bCs/>
        </w:rPr>
        <w:t>REQUIREMENTS</w:t>
      </w:r>
    </w:p>
    <w:p w14:paraId="6BE88790" w14:textId="7CE9376E" w:rsidR="009E5135" w:rsidRPr="00534920" w:rsidRDefault="00C248A7" w:rsidP="00992493">
      <w:pPr>
        <w:rPr>
          <w:rFonts w:asciiTheme="majorHAnsi" w:hAnsiTheme="majorHAnsi" w:cstheme="majorHAnsi"/>
        </w:rPr>
      </w:pPr>
      <w:r w:rsidRPr="00534920">
        <w:rPr>
          <w:rFonts w:asciiTheme="majorHAnsi" w:hAnsiTheme="majorHAnsi" w:cstheme="majorHAnsi"/>
        </w:rPr>
        <w:t>This</w:t>
      </w:r>
      <w:r w:rsidR="005F434A">
        <w:rPr>
          <w:rFonts w:asciiTheme="majorHAnsi" w:hAnsiTheme="majorHAnsi" w:cstheme="majorHAnsi"/>
        </w:rPr>
        <w:t xml:space="preserve"> is a</w:t>
      </w:r>
      <w:r w:rsidR="007367F7">
        <w:rPr>
          <w:rFonts w:asciiTheme="majorHAnsi" w:hAnsiTheme="majorHAnsi" w:cstheme="majorHAnsi"/>
        </w:rPr>
        <w:t>n</w:t>
      </w:r>
      <w:r w:rsidR="005F434A">
        <w:rPr>
          <w:rFonts w:asciiTheme="majorHAnsi" w:hAnsiTheme="majorHAnsi" w:cstheme="majorHAnsi"/>
        </w:rPr>
        <w:t xml:space="preserve"> </w:t>
      </w:r>
      <w:r w:rsidRPr="00534920">
        <w:rPr>
          <w:rFonts w:asciiTheme="majorHAnsi" w:hAnsiTheme="majorHAnsi" w:cstheme="majorHAnsi"/>
        </w:rPr>
        <w:t>application</w:t>
      </w:r>
      <w:r w:rsidR="005F434A">
        <w:rPr>
          <w:rFonts w:asciiTheme="majorHAnsi" w:hAnsiTheme="majorHAnsi" w:cstheme="majorHAnsi"/>
        </w:rPr>
        <w:t xml:space="preserve"> that will </w:t>
      </w:r>
      <w:r w:rsidRPr="00534920">
        <w:rPr>
          <w:rFonts w:asciiTheme="majorHAnsi" w:hAnsiTheme="majorHAnsi" w:cstheme="majorHAnsi"/>
        </w:rPr>
        <w:t xml:space="preserve">provide the ability for a customer to order drinks and snacks along with an admin user to enter the details of drinks and snacks for sale.  </w:t>
      </w:r>
      <w:r w:rsidR="009E5135" w:rsidRPr="00534920">
        <w:rPr>
          <w:rFonts w:asciiTheme="majorHAnsi" w:hAnsiTheme="majorHAnsi" w:cstheme="majorHAnsi"/>
        </w:rPr>
        <w:t xml:space="preserve"> The type of establishment that this application would support is totally your choice, for example you may choose a tea room that sells different types of tea and cake, or you may decide you prefer licensed premises selling alcohol and bar snacks.  However, only have drinks and snacks, do not add further items or categories*</w:t>
      </w:r>
    </w:p>
    <w:p w14:paraId="27A8BFDD" w14:textId="77777777" w:rsidR="00534920" w:rsidRDefault="00534920" w:rsidP="00992493"/>
    <w:p w14:paraId="0B223C6B" w14:textId="18D36511" w:rsidR="00C248A7" w:rsidRDefault="00C248A7" w:rsidP="00992493">
      <w:pPr>
        <w:rPr>
          <w:rFonts w:asciiTheme="majorHAnsi" w:hAnsiTheme="majorHAnsi" w:cstheme="majorHAnsi"/>
        </w:rPr>
      </w:pPr>
      <w:r w:rsidRPr="00534920">
        <w:rPr>
          <w:rFonts w:asciiTheme="majorHAnsi" w:hAnsiTheme="majorHAnsi" w:cstheme="majorHAnsi"/>
        </w:rPr>
        <w:t>The following user stories provide the basic requirements:</w:t>
      </w:r>
    </w:p>
    <w:p w14:paraId="00D8FBAC" w14:textId="77777777" w:rsidR="005F434A" w:rsidRPr="00534920" w:rsidRDefault="005F434A" w:rsidP="00992493">
      <w:pPr>
        <w:rPr>
          <w:rFonts w:asciiTheme="majorHAnsi" w:hAnsiTheme="majorHAnsi" w:cstheme="majorHAnsi"/>
        </w:rPr>
      </w:pPr>
    </w:p>
    <w:p w14:paraId="61844726" w14:textId="2161BD03" w:rsidR="00C248A7" w:rsidRPr="00534920" w:rsidRDefault="00C248A7" w:rsidP="00534920">
      <w:pPr>
        <w:spacing w:line="360" w:lineRule="auto"/>
        <w:rPr>
          <w:rFonts w:asciiTheme="majorHAnsi" w:hAnsiTheme="majorHAnsi" w:cstheme="majorHAnsi"/>
        </w:rPr>
      </w:pPr>
      <w:r w:rsidRPr="00534920">
        <w:rPr>
          <w:rFonts w:asciiTheme="majorHAnsi" w:hAnsiTheme="majorHAnsi" w:cstheme="majorHAnsi"/>
        </w:rPr>
        <w:tab/>
        <w:t>As a customer I wish to order a drink/snack</w:t>
      </w:r>
      <w:r w:rsidR="005F434A">
        <w:rPr>
          <w:rFonts w:asciiTheme="majorHAnsi" w:hAnsiTheme="majorHAnsi" w:cstheme="majorHAnsi"/>
        </w:rPr>
        <w:t>.</w:t>
      </w:r>
    </w:p>
    <w:p w14:paraId="6EBB0DDC" w14:textId="6EC20760" w:rsidR="005F434A" w:rsidRPr="00534920" w:rsidRDefault="00C248A7" w:rsidP="005F434A">
      <w:pPr>
        <w:spacing w:line="360" w:lineRule="auto"/>
        <w:rPr>
          <w:rFonts w:asciiTheme="majorHAnsi" w:hAnsiTheme="majorHAnsi" w:cstheme="majorHAnsi"/>
        </w:rPr>
      </w:pPr>
      <w:r w:rsidRPr="00534920">
        <w:rPr>
          <w:rFonts w:asciiTheme="majorHAnsi" w:hAnsiTheme="majorHAnsi" w:cstheme="majorHAnsi"/>
        </w:rPr>
        <w:tab/>
        <w:t>As a customer I wish to see what I have ordered.</w:t>
      </w:r>
    </w:p>
    <w:p w14:paraId="2CE6C64B" w14:textId="3D9CDB68" w:rsidR="00C248A7" w:rsidRPr="00534920" w:rsidRDefault="00C248A7" w:rsidP="005F434A">
      <w:pPr>
        <w:spacing w:line="360" w:lineRule="auto"/>
        <w:ind w:firstLine="720"/>
        <w:rPr>
          <w:rFonts w:asciiTheme="majorHAnsi" w:hAnsiTheme="majorHAnsi" w:cstheme="majorHAnsi"/>
        </w:rPr>
      </w:pPr>
      <w:r w:rsidRPr="00534920">
        <w:rPr>
          <w:rFonts w:asciiTheme="majorHAnsi" w:hAnsiTheme="majorHAnsi" w:cstheme="majorHAnsi"/>
        </w:rPr>
        <w:t>As a customer I wish to add to my current order for a drink/snack.</w:t>
      </w:r>
    </w:p>
    <w:p w14:paraId="5F535D27" w14:textId="0385E127" w:rsidR="00C248A7" w:rsidRPr="00534920" w:rsidRDefault="00C248A7" w:rsidP="00534920">
      <w:pPr>
        <w:spacing w:line="360" w:lineRule="auto"/>
        <w:rPr>
          <w:rFonts w:asciiTheme="majorHAnsi" w:hAnsiTheme="majorHAnsi" w:cstheme="majorHAnsi"/>
        </w:rPr>
      </w:pPr>
      <w:r w:rsidRPr="00534920">
        <w:rPr>
          <w:rFonts w:asciiTheme="majorHAnsi" w:hAnsiTheme="majorHAnsi" w:cstheme="majorHAnsi"/>
        </w:rPr>
        <w:tab/>
        <w:t>As a customer I wish to cancel my order for a drink/snack.</w:t>
      </w:r>
    </w:p>
    <w:p w14:paraId="0D691984" w14:textId="44635B0B" w:rsidR="00C248A7" w:rsidRPr="00534920" w:rsidRDefault="00C248A7" w:rsidP="00534920">
      <w:pPr>
        <w:spacing w:line="360" w:lineRule="auto"/>
        <w:rPr>
          <w:rFonts w:asciiTheme="majorHAnsi" w:hAnsiTheme="majorHAnsi" w:cstheme="majorHAnsi"/>
        </w:rPr>
      </w:pPr>
      <w:r w:rsidRPr="00534920">
        <w:rPr>
          <w:rFonts w:asciiTheme="majorHAnsi" w:hAnsiTheme="majorHAnsi" w:cstheme="majorHAnsi"/>
        </w:rPr>
        <w:tab/>
        <w:t>As the admin I wish to enter details of the drinks/snacks I have for sale.</w:t>
      </w:r>
    </w:p>
    <w:p w14:paraId="32A88911" w14:textId="0ED0128A" w:rsidR="00C248A7" w:rsidRDefault="00C248A7" w:rsidP="00534920">
      <w:pPr>
        <w:spacing w:line="360" w:lineRule="auto"/>
        <w:rPr>
          <w:rFonts w:asciiTheme="majorHAnsi" w:hAnsiTheme="majorHAnsi" w:cstheme="majorHAnsi"/>
        </w:rPr>
      </w:pPr>
      <w:r w:rsidRPr="00534920">
        <w:rPr>
          <w:rFonts w:asciiTheme="majorHAnsi" w:hAnsiTheme="majorHAnsi" w:cstheme="majorHAnsi"/>
        </w:rPr>
        <w:tab/>
        <w:t>As the admin I wish to read the details of the drinks/snacks I have for sale.</w:t>
      </w:r>
    </w:p>
    <w:p w14:paraId="5F63E6F6" w14:textId="0B9C016F" w:rsidR="007367F7" w:rsidRPr="00534920" w:rsidRDefault="007367F7" w:rsidP="00534920">
      <w:pPr>
        <w:spacing w:line="360" w:lineRule="auto"/>
        <w:rPr>
          <w:rFonts w:asciiTheme="majorHAnsi" w:hAnsiTheme="majorHAnsi" w:cstheme="majorHAnsi"/>
        </w:rPr>
      </w:pPr>
      <w:r>
        <w:rPr>
          <w:rFonts w:asciiTheme="majorHAnsi" w:hAnsiTheme="majorHAnsi" w:cstheme="majorHAnsi"/>
        </w:rPr>
        <w:tab/>
        <w:t>As the admin I wish to view a customer’s order(s).</w:t>
      </w:r>
    </w:p>
    <w:p w14:paraId="55C12B53" w14:textId="0275F693" w:rsidR="00C248A7" w:rsidRPr="00534920" w:rsidRDefault="00C248A7" w:rsidP="00534920">
      <w:pPr>
        <w:spacing w:line="360" w:lineRule="auto"/>
        <w:rPr>
          <w:rFonts w:asciiTheme="majorHAnsi" w:hAnsiTheme="majorHAnsi" w:cstheme="majorHAnsi"/>
        </w:rPr>
      </w:pPr>
      <w:r w:rsidRPr="00534920">
        <w:rPr>
          <w:rFonts w:asciiTheme="majorHAnsi" w:hAnsiTheme="majorHAnsi" w:cstheme="majorHAnsi"/>
        </w:rPr>
        <w:tab/>
        <w:t>As the admin I wish to edit the details of the drinks/snacks I have for sale.</w:t>
      </w:r>
    </w:p>
    <w:p w14:paraId="02811283" w14:textId="1D5EAA4F" w:rsidR="00C248A7" w:rsidRPr="00534920" w:rsidRDefault="00C248A7" w:rsidP="00534920">
      <w:pPr>
        <w:spacing w:line="360" w:lineRule="auto"/>
        <w:rPr>
          <w:rFonts w:asciiTheme="majorHAnsi" w:hAnsiTheme="majorHAnsi" w:cstheme="majorHAnsi"/>
        </w:rPr>
      </w:pPr>
      <w:r w:rsidRPr="00534920">
        <w:rPr>
          <w:rFonts w:asciiTheme="majorHAnsi" w:hAnsiTheme="majorHAnsi" w:cstheme="majorHAnsi"/>
        </w:rPr>
        <w:tab/>
        <w:t>As the admin I wish to withdraw a drink/snack from sale.</w:t>
      </w:r>
    </w:p>
    <w:p w14:paraId="4D2AC9FB" w14:textId="4096CB52" w:rsidR="007367F7" w:rsidRDefault="007367F7" w:rsidP="00992493">
      <w:pPr>
        <w:rPr>
          <w:rFonts w:asciiTheme="majorHAnsi" w:hAnsiTheme="majorHAnsi" w:cstheme="majorHAnsi"/>
        </w:rPr>
      </w:pPr>
      <w:r>
        <w:rPr>
          <w:rFonts w:asciiTheme="majorHAnsi" w:hAnsiTheme="majorHAnsi" w:cstheme="majorHAnsi"/>
        </w:rPr>
        <w:t>*This is not a full system, this is a minimum viable product (MVP) whereby only the user stories provided above are implemented.  The following aspects are outside of the scope of the system:</w:t>
      </w:r>
    </w:p>
    <w:p w14:paraId="08C3E33D" w14:textId="5588485F" w:rsidR="007367F7" w:rsidRDefault="007367F7" w:rsidP="007367F7">
      <w:pPr>
        <w:pStyle w:val="ListParagraph"/>
        <w:numPr>
          <w:ilvl w:val="0"/>
          <w:numId w:val="37"/>
        </w:numPr>
        <w:rPr>
          <w:rFonts w:asciiTheme="majorHAnsi" w:hAnsiTheme="majorHAnsi" w:cstheme="majorHAnsi"/>
        </w:rPr>
      </w:pPr>
      <w:r>
        <w:rPr>
          <w:rFonts w:asciiTheme="majorHAnsi" w:hAnsiTheme="majorHAnsi" w:cstheme="majorHAnsi"/>
        </w:rPr>
        <w:t>Payments.  The customer paying for their order is not required.</w:t>
      </w:r>
    </w:p>
    <w:p w14:paraId="684D46D1" w14:textId="7402F043" w:rsidR="007367F7" w:rsidRDefault="007367F7" w:rsidP="007367F7">
      <w:pPr>
        <w:pStyle w:val="ListParagraph"/>
        <w:numPr>
          <w:ilvl w:val="0"/>
          <w:numId w:val="37"/>
        </w:numPr>
        <w:rPr>
          <w:rFonts w:asciiTheme="majorHAnsi" w:hAnsiTheme="majorHAnsi" w:cstheme="majorHAnsi"/>
        </w:rPr>
      </w:pPr>
      <w:r>
        <w:rPr>
          <w:rFonts w:asciiTheme="majorHAnsi" w:hAnsiTheme="majorHAnsi" w:cstheme="majorHAnsi"/>
        </w:rPr>
        <w:t>Delivering the order.  The customer receiving their order is not required.</w:t>
      </w:r>
    </w:p>
    <w:p w14:paraId="2FC834A0" w14:textId="51D26C8A" w:rsidR="007367F7" w:rsidRDefault="007367F7" w:rsidP="007367F7">
      <w:pPr>
        <w:pStyle w:val="ListParagraph"/>
        <w:numPr>
          <w:ilvl w:val="0"/>
          <w:numId w:val="37"/>
        </w:numPr>
        <w:rPr>
          <w:rFonts w:asciiTheme="majorHAnsi" w:hAnsiTheme="majorHAnsi" w:cstheme="majorHAnsi"/>
        </w:rPr>
      </w:pPr>
      <w:r>
        <w:rPr>
          <w:rFonts w:asciiTheme="majorHAnsi" w:hAnsiTheme="majorHAnsi" w:cstheme="majorHAnsi"/>
        </w:rPr>
        <w:t>Other users.  No other user stories for other users are required.</w:t>
      </w:r>
    </w:p>
    <w:p w14:paraId="71EF95C1" w14:textId="77777777" w:rsidR="005F434A" w:rsidRDefault="005F434A" w:rsidP="00992493">
      <w:pPr>
        <w:rPr>
          <w:rFonts w:asciiTheme="majorHAnsi" w:hAnsiTheme="majorHAnsi" w:cstheme="majorHAnsi"/>
        </w:rPr>
      </w:pPr>
    </w:p>
    <w:p w14:paraId="2EDC1A40" w14:textId="77777777" w:rsidR="006B2486" w:rsidRDefault="006B2486" w:rsidP="00534920">
      <w:pPr>
        <w:pBdr>
          <w:top w:val="nil"/>
          <w:left w:val="nil"/>
          <w:bottom w:val="nil"/>
          <w:right w:val="nil"/>
          <w:between w:val="nil"/>
        </w:pBdr>
        <w:outlineLvl w:val="0"/>
        <w:rPr>
          <w:rFonts w:asciiTheme="majorHAnsi" w:hAnsiTheme="majorHAnsi" w:cstheme="majorHAnsi"/>
          <w:b/>
        </w:rPr>
      </w:pPr>
    </w:p>
    <w:p w14:paraId="7710FA40" w14:textId="77777777" w:rsidR="006B2486" w:rsidRDefault="006B2486" w:rsidP="00534920">
      <w:pPr>
        <w:pBdr>
          <w:top w:val="nil"/>
          <w:left w:val="nil"/>
          <w:bottom w:val="nil"/>
          <w:right w:val="nil"/>
          <w:between w:val="nil"/>
        </w:pBdr>
        <w:outlineLvl w:val="0"/>
        <w:rPr>
          <w:rFonts w:asciiTheme="majorHAnsi" w:hAnsiTheme="majorHAnsi" w:cstheme="majorHAnsi"/>
          <w:b/>
        </w:rPr>
      </w:pPr>
    </w:p>
    <w:p w14:paraId="742AE18F" w14:textId="77777777" w:rsidR="006B2486" w:rsidRDefault="006B2486" w:rsidP="00534920">
      <w:pPr>
        <w:pBdr>
          <w:top w:val="nil"/>
          <w:left w:val="nil"/>
          <w:bottom w:val="nil"/>
          <w:right w:val="nil"/>
          <w:between w:val="nil"/>
        </w:pBdr>
        <w:outlineLvl w:val="0"/>
        <w:rPr>
          <w:rFonts w:asciiTheme="majorHAnsi" w:hAnsiTheme="majorHAnsi" w:cstheme="majorHAnsi"/>
          <w:b/>
        </w:rPr>
        <w:sectPr w:rsidR="006B2486" w:rsidSect="001F366A">
          <w:footerReference w:type="default" r:id="rId14"/>
          <w:headerReference w:type="first" r:id="rId15"/>
          <w:footerReference w:type="first" r:id="rId16"/>
          <w:pgSz w:w="12240" w:h="15840" w:code="1"/>
          <w:pgMar w:top="1900" w:right="720" w:bottom="1440" w:left="720" w:header="720" w:footer="720" w:gutter="0"/>
          <w:cols w:space="720"/>
          <w:titlePg/>
          <w:docGrid w:linePitch="360"/>
        </w:sectPr>
      </w:pPr>
    </w:p>
    <w:p w14:paraId="5B153857" w14:textId="53DD8457" w:rsidR="007367F7" w:rsidRDefault="0061563A" w:rsidP="002145E9">
      <w:pPr>
        <w:pBdr>
          <w:top w:val="nil"/>
          <w:left w:val="nil"/>
          <w:bottom w:val="nil"/>
          <w:right w:val="nil"/>
          <w:between w:val="nil"/>
        </w:pBdr>
        <w:outlineLvl w:val="0"/>
        <w:rPr>
          <w:rFonts w:asciiTheme="majorHAnsi" w:hAnsiTheme="majorHAnsi" w:cstheme="majorHAnsi"/>
          <w:b/>
        </w:rPr>
      </w:pPr>
      <w:r>
        <w:rPr>
          <w:rFonts w:asciiTheme="majorHAnsi" w:hAnsiTheme="majorHAnsi" w:cstheme="majorHAnsi"/>
          <w:b/>
        </w:rPr>
        <w:lastRenderedPageBreak/>
        <w:t>Expectations</w:t>
      </w:r>
    </w:p>
    <w:p w14:paraId="4D595046" w14:textId="6D674E84" w:rsidR="0061563A" w:rsidRPr="0061563A" w:rsidRDefault="0061563A" w:rsidP="00534920">
      <w:pPr>
        <w:pBdr>
          <w:top w:val="nil"/>
          <w:left w:val="nil"/>
          <w:bottom w:val="nil"/>
          <w:right w:val="nil"/>
          <w:between w:val="nil"/>
        </w:pBdr>
        <w:outlineLvl w:val="0"/>
        <w:rPr>
          <w:rFonts w:asciiTheme="majorHAnsi" w:hAnsiTheme="majorHAnsi" w:cstheme="majorHAnsi"/>
        </w:rPr>
      </w:pPr>
      <w:r w:rsidRPr="0061563A">
        <w:rPr>
          <w:rFonts w:asciiTheme="majorHAnsi" w:hAnsiTheme="majorHAnsi" w:cstheme="majorHAnsi"/>
        </w:rPr>
        <w:t xml:space="preserve">There are </w:t>
      </w:r>
      <w:r>
        <w:rPr>
          <w:rFonts w:asciiTheme="majorHAnsi" w:hAnsiTheme="majorHAnsi" w:cstheme="majorHAnsi"/>
        </w:rPr>
        <w:t>expectations that your application will illustrate a quality of design rather than quantity.  Appropriate security and validation is expected along with appropriate design of the interfaces.  The application should have a modern look and feel as some form of styling is expected to be applied.  Please refer to the marking criteria for further indicators of where marks will be awarded.</w:t>
      </w:r>
    </w:p>
    <w:p w14:paraId="409D1D12" w14:textId="77777777" w:rsidR="007367F7" w:rsidRDefault="007367F7" w:rsidP="00534920">
      <w:pPr>
        <w:pBdr>
          <w:top w:val="nil"/>
          <w:left w:val="nil"/>
          <w:bottom w:val="nil"/>
          <w:right w:val="nil"/>
          <w:between w:val="nil"/>
        </w:pBdr>
        <w:outlineLvl w:val="0"/>
        <w:rPr>
          <w:rFonts w:asciiTheme="majorHAnsi" w:hAnsiTheme="majorHAnsi" w:cstheme="majorHAnsi"/>
          <w:b/>
        </w:rPr>
      </w:pPr>
    </w:p>
    <w:p w14:paraId="1EC3C42E" w14:textId="7AEFC2E8" w:rsidR="00534920" w:rsidRDefault="00534920" w:rsidP="00534920">
      <w:pPr>
        <w:pBdr>
          <w:top w:val="nil"/>
          <w:left w:val="nil"/>
          <w:bottom w:val="nil"/>
          <w:right w:val="nil"/>
          <w:between w:val="nil"/>
        </w:pBdr>
        <w:outlineLvl w:val="0"/>
        <w:rPr>
          <w:rFonts w:asciiTheme="majorHAnsi" w:hAnsiTheme="majorHAnsi" w:cstheme="majorHAnsi"/>
          <w:b/>
        </w:rPr>
      </w:pPr>
      <w:r w:rsidRPr="00935067">
        <w:rPr>
          <w:rFonts w:asciiTheme="majorHAnsi" w:hAnsiTheme="majorHAnsi" w:cstheme="majorHAnsi"/>
          <w:b/>
        </w:rPr>
        <w:t xml:space="preserve">MARKING </w:t>
      </w:r>
    </w:p>
    <w:p w14:paraId="0E79DC06" w14:textId="34438EA3" w:rsidR="0021147A" w:rsidRPr="00534920" w:rsidRDefault="00796536" w:rsidP="00534920">
      <w:pPr>
        <w:pBdr>
          <w:top w:val="nil"/>
          <w:left w:val="nil"/>
          <w:bottom w:val="nil"/>
          <w:right w:val="nil"/>
          <w:between w:val="nil"/>
        </w:pBdr>
        <w:spacing w:after="240"/>
        <w:outlineLvl w:val="0"/>
        <w:rPr>
          <w:rFonts w:asciiTheme="majorHAnsi" w:hAnsiTheme="majorHAnsi" w:cstheme="majorHAnsi"/>
          <w:b/>
        </w:rPr>
      </w:pPr>
      <w:r>
        <w:t>Marks will be awarded under the following categories:</w:t>
      </w:r>
    </w:p>
    <w:tbl>
      <w:tblPr>
        <w:tblStyle w:val="TableGrid"/>
        <w:tblW w:w="5000" w:type="pct"/>
        <w:tblLook w:val="04A0" w:firstRow="1" w:lastRow="0" w:firstColumn="1" w:lastColumn="0" w:noHBand="0" w:noVBand="1"/>
      </w:tblPr>
      <w:tblGrid>
        <w:gridCol w:w="1003"/>
        <w:gridCol w:w="13060"/>
        <w:gridCol w:w="1327"/>
      </w:tblGrid>
      <w:tr w:rsidR="00061169" w14:paraId="6E8259DA" w14:textId="77777777" w:rsidTr="006B2486">
        <w:tc>
          <w:tcPr>
            <w:tcW w:w="326" w:type="pct"/>
          </w:tcPr>
          <w:p w14:paraId="4940A6A9" w14:textId="788CF2EF" w:rsidR="00061169" w:rsidRDefault="00061169" w:rsidP="00992493">
            <w:r>
              <w:t>LO</w:t>
            </w:r>
          </w:p>
        </w:tc>
        <w:tc>
          <w:tcPr>
            <w:tcW w:w="4243" w:type="pct"/>
          </w:tcPr>
          <w:p w14:paraId="5046710B" w14:textId="7DA5DDB3" w:rsidR="00061169" w:rsidRDefault="00061169" w:rsidP="00992493">
            <w:r>
              <w:t>Description</w:t>
            </w:r>
          </w:p>
        </w:tc>
        <w:tc>
          <w:tcPr>
            <w:tcW w:w="431" w:type="pct"/>
          </w:tcPr>
          <w:p w14:paraId="396B900F" w14:textId="55D18005" w:rsidR="00061169" w:rsidRDefault="00641DDF" w:rsidP="00992493">
            <w:r>
              <w:t xml:space="preserve">Total </w:t>
            </w:r>
            <w:r w:rsidR="00061169">
              <w:t>Mark</w:t>
            </w:r>
            <w:r w:rsidR="00496D19">
              <w:t xml:space="preserve"> (%)</w:t>
            </w:r>
          </w:p>
        </w:tc>
      </w:tr>
      <w:tr w:rsidR="00061169" w14:paraId="677ABE2C" w14:textId="77777777" w:rsidTr="006B2486">
        <w:tc>
          <w:tcPr>
            <w:tcW w:w="326" w:type="pct"/>
          </w:tcPr>
          <w:p w14:paraId="489D5DE1" w14:textId="5C393E2E" w:rsidR="00061169" w:rsidRDefault="00061169" w:rsidP="00992493">
            <w:r>
              <w:t>1</w:t>
            </w:r>
          </w:p>
        </w:tc>
        <w:tc>
          <w:tcPr>
            <w:tcW w:w="4243" w:type="pct"/>
          </w:tcPr>
          <w:p w14:paraId="204A424E" w14:textId="6C0C5C74" w:rsidR="00061169" w:rsidRDefault="00061169" w:rsidP="00992493">
            <w:pPr>
              <w:pStyle w:val="ListParagraph"/>
              <w:numPr>
                <w:ilvl w:val="0"/>
                <w:numId w:val="23"/>
              </w:numPr>
            </w:pPr>
            <w:r>
              <w:t xml:space="preserve">SQL statements are </w:t>
            </w:r>
            <w:r w:rsidR="00C95C72">
              <w:t>evaluated</w:t>
            </w:r>
            <w:r>
              <w:t xml:space="preserve"> for defining, manipulating and controlling the data.  </w:t>
            </w:r>
          </w:p>
          <w:p w14:paraId="6E263362" w14:textId="6376BEE8" w:rsidR="00C95C72" w:rsidRDefault="00C95C72" w:rsidP="00992493">
            <w:pPr>
              <w:pStyle w:val="ListParagraph"/>
              <w:numPr>
                <w:ilvl w:val="0"/>
                <w:numId w:val="23"/>
              </w:numPr>
            </w:pPr>
            <w:r>
              <w:t xml:space="preserve">Evidence is </w:t>
            </w:r>
            <w:r w:rsidR="00D133C1">
              <w:t>sought</w:t>
            </w:r>
            <w:r>
              <w:t xml:space="preserve"> for where </w:t>
            </w:r>
            <w:r w:rsidR="00061169">
              <w:t xml:space="preserve">SQL is used </w:t>
            </w:r>
            <w:r w:rsidR="00D133C1">
              <w:t xml:space="preserve">and </w:t>
            </w:r>
            <w:r>
              <w:t>where it can</w:t>
            </w:r>
            <w:r w:rsidR="00061169">
              <w:t xml:space="preserve"> be found</w:t>
            </w:r>
            <w:r>
              <w:t>.</w:t>
            </w:r>
            <w:r w:rsidR="00061169">
              <w:t xml:space="preserve"> </w:t>
            </w:r>
          </w:p>
          <w:p w14:paraId="4FCD8BFA" w14:textId="6AB68BE9" w:rsidR="00061169" w:rsidRDefault="00C95C72" w:rsidP="00992493">
            <w:pPr>
              <w:pStyle w:val="ListParagraph"/>
              <w:numPr>
                <w:ilvl w:val="0"/>
                <w:numId w:val="23"/>
              </w:numPr>
            </w:pPr>
            <w:r>
              <w:t>S</w:t>
            </w:r>
            <w:r w:rsidR="00061169">
              <w:t xml:space="preserve">QL </w:t>
            </w:r>
            <w:r>
              <w:t xml:space="preserve">is examined to </w:t>
            </w:r>
            <w:r w:rsidR="00D133C1">
              <w:t>evaluate</w:t>
            </w:r>
            <w:r>
              <w:t xml:space="preserve"> how it </w:t>
            </w:r>
            <w:r w:rsidR="00061169">
              <w:t>meets the requirements for the application.</w:t>
            </w:r>
          </w:p>
          <w:p w14:paraId="33764CFA" w14:textId="6C30F45D" w:rsidR="00C248A7" w:rsidRDefault="00C248A7" w:rsidP="00992493">
            <w:pPr>
              <w:pStyle w:val="ListParagraph"/>
              <w:numPr>
                <w:ilvl w:val="0"/>
                <w:numId w:val="23"/>
              </w:numPr>
            </w:pPr>
            <w:r>
              <w:t xml:space="preserve">Evidence is </w:t>
            </w:r>
            <w:r w:rsidR="00D133C1">
              <w:t>sought</w:t>
            </w:r>
            <w:r>
              <w:t xml:space="preserve"> for appropriate security approaches</w:t>
            </w:r>
          </w:p>
          <w:p w14:paraId="5827636B" w14:textId="406408FF" w:rsidR="00D133C1" w:rsidRDefault="00D133C1" w:rsidP="00992493">
            <w:pPr>
              <w:pStyle w:val="ListParagraph"/>
              <w:numPr>
                <w:ilvl w:val="0"/>
                <w:numId w:val="23"/>
              </w:numPr>
            </w:pPr>
            <w:r>
              <w:t>Evidence is sought within the peer review and video for understanding how SQL should be applied.</w:t>
            </w:r>
          </w:p>
        </w:tc>
        <w:tc>
          <w:tcPr>
            <w:tcW w:w="431" w:type="pct"/>
          </w:tcPr>
          <w:p w14:paraId="7A1DE22C" w14:textId="6EA0AF5A" w:rsidR="00061169" w:rsidRDefault="00061169" w:rsidP="00992493">
            <w:r>
              <w:t>25</w:t>
            </w:r>
          </w:p>
        </w:tc>
      </w:tr>
      <w:tr w:rsidR="00061169" w14:paraId="39FBBC19" w14:textId="77777777" w:rsidTr="006B2486">
        <w:tc>
          <w:tcPr>
            <w:tcW w:w="326" w:type="pct"/>
          </w:tcPr>
          <w:p w14:paraId="19BDE833" w14:textId="1B135CFB" w:rsidR="00061169" w:rsidRDefault="00061169" w:rsidP="00992493">
            <w:r>
              <w:t>2</w:t>
            </w:r>
          </w:p>
        </w:tc>
        <w:tc>
          <w:tcPr>
            <w:tcW w:w="4243" w:type="pct"/>
          </w:tcPr>
          <w:p w14:paraId="45B83207" w14:textId="169C1A8E" w:rsidR="00061169" w:rsidRDefault="00061169" w:rsidP="00992493">
            <w:pPr>
              <w:pStyle w:val="ListParagraph"/>
              <w:numPr>
                <w:ilvl w:val="0"/>
                <w:numId w:val="24"/>
              </w:numPr>
            </w:pPr>
            <w:r>
              <w:t xml:space="preserve">The application </w:t>
            </w:r>
            <w:r w:rsidR="00C95C72">
              <w:t xml:space="preserve">is examined to determine if it </w:t>
            </w:r>
            <w:r>
              <w:t>runs as expected.</w:t>
            </w:r>
          </w:p>
          <w:p w14:paraId="113755EE" w14:textId="7303DF94" w:rsidR="00061169" w:rsidRDefault="007E0370" w:rsidP="00992493">
            <w:pPr>
              <w:pStyle w:val="ListParagraph"/>
              <w:numPr>
                <w:ilvl w:val="0"/>
                <w:numId w:val="24"/>
              </w:numPr>
            </w:pPr>
            <w:r>
              <w:t>The application is examined to determine how it meets the needs of multiple users</w:t>
            </w:r>
            <w:r w:rsidR="00061169">
              <w:t>.</w:t>
            </w:r>
          </w:p>
          <w:p w14:paraId="38865879" w14:textId="39B71AF9" w:rsidR="00061169" w:rsidRDefault="007E0370" w:rsidP="00992493">
            <w:pPr>
              <w:pStyle w:val="ListParagraph"/>
              <w:numPr>
                <w:ilvl w:val="0"/>
                <w:numId w:val="24"/>
              </w:numPr>
            </w:pPr>
            <w:r>
              <w:t>Evidence within the application is examined to determine how the r</w:t>
            </w:r>
            <w:r w:rsidR="00061169">
              <w:t>equirements are met.</w:t>
            </w:r>
          </w:p>
          <w:p w14:paraId="5A38BCF5" w14:textId="77777777" w:rsidR="00061169" w:rsidRDefault="007E0370" w:rsidP="00992493">
            <w:pPr>
              <w:pStyle w:val="ListParagraph"/>
              <w:numPr>
                <w:ilvl w:val="0"/>
                <w:numId w:val="24"/>
              </w:numPr>
            </w:pPr>
            <w:r>
              <w:t>The d</w:t>
            </w:r>
            <w:r w:rsidR="00061169">
              <w:t xml:space="preserve">esign of application is </w:t>
            </w:r>
            <w:r>
              <w:t>examined to determine</w:t>
            </w:r>
            <w:r w:rsidR="00061169">
              <w:t xml:space="preserve"> </w:t>
            </w:r>
            <w:r>
              <w:t>if</w:t>
            </w:r>
            <w:r w:rsidR="00061169">
              <w:t xml:space="preserve"> contents </w:t>
            </w:r>
            <w:r>
              <w:t xml:space="preserve">are </w:t>
            </w:r>
            <w:r w:rsidR="00061169">
              <w:t>where expected.</w:t>
            </w:r>
          </w:p>
          <w:p w14:paraId="2B9E15AE" w14:textId="77777777" w:rsidR="00C248A7" w:rsidRDefault="00C248A7" w:rsidP="00992493">
            <w:pPr>
              <w:pStyle w:val="ListParagraph"/>
              <w:numPr>
                <w:ilvl w:val="0"/>
                <w:numId w:val="24"/>
              </w:numPr>
            </w:pPr>
            <w:r>
              <w:t>Evidence is found for appropriate security design</w:t>
            </w:r>
          </w:p>
          <w:p w14:paraId="52C3B410" w14:textId="77777777" w:rsidR="002145E9" w:rsidRDefault="00C248A7" w:rsidP="00992493">
            <w:pPr>
              <w:pStyle w:val="ListParagraph"/>
              <w:numPr>
                <w:ilvl w:val="0"/>
                <w:numId w:val="24"/>
              </w:numPr>
            </w:pPr>
            <w:r>
              <w:t>Evidence is found for appropriate legal, social and ethical</w:t>
            </w:r>
            <w:r w:rsidR="009E5135">
              <w:t xml:space="preserve"> considerations.</w:t>
            </w:r>
            <w:r w:rsidR="00D133C1">
              <w:t xml:space="preserve"> </w:t>
            </w:r>
          </w:p>
          <w:p w14:paraId="2581A480" w14:textId="5746D0C3" w:rsidR="00C248A7" w:rsidRDefault="00D133C1" w:rsidP="00992493">
            <w:pPr>
              <w:pStyle w:val="ListParagraph"/>
              <w:numPr>
                <w:ilvl w:val="0"/>
                <w:numId w:val="24"/>
              </w:numPr>
            </w:pPr>
            <w:bookmarkStart w:id="0" w:name="_GoBack"/>
            <w:bookmarkEnd w:id="0"/>
            <w:r>
              <w:t>Evidence is sought within the peer review and video for understanding how design might evolve</w:t>
            </w:r>
          </w:p>
        </w:tc>
        <w:tc>
          <w:tcPr>
            <w:tcW w:w="431" w:type="pct"/>
          </w:tcPr>
          <w:p w14:paraId="79909046" w14:textId="6F340C14" w:rsidR="00061169" w:rsidRDefault="00061169" w:rsidP="00992493">
            <w:r>
              <w:t>25</w:t>
            </w:r>
          </w:p>
        </w:tc>
      </w:tr>
      <w:tr w:rsidR="00061169" w14:paraId="702AD1D0" w14:textId="77777777" w:rsidTr="006B2486">
        <w:tc>
          <w:tcPr>
            <w:tcW w:w="326" w:type="pct"/>
          </w:tcPr>
          <w:p w14:paraId="096BEFDD" w14:textId="50E2BCBC" w:rsidR="00061169" w:rsidRDefault="00061169" w:rsidP="00992493">
            <w:r>
              <w:t>3</w:t>
            </w:r>
          </w:p>
        </w:tc>
        <w:tc>
          <w:tcPr>
            <w:tcW w:w="4243" w:type="pct"/>
          </w:tcPr>
          <w:p w14:paraId="6DB63B74" w14:textId="0F11D515" w:rsidR="00061169" w:rsidRDefault="00061169" w:rsidP="00992493">
            <w:pPr>
              <w:pStyle w:val="ListParagraph"/>
              <w:numPr>
                <w:ilvl w:val="0"/>
                <w:numId w:val="25"/>
              </w:numPr>
            </w:pPr>
            <w:r>
              <w:t xml:space="preserve">The server-side code is </w:t>
            </w:r>
            <w:r w:rsidR="007E0370">
              <w:t xml:space="preserve">examined for quality and to see if </w:t>
            </w:r>
            <w:r>
              <w:t>written appropriately.</w:t>
            </w:r>
          </w:p>
          <w:p w14:paraId="110EBF1A" w14:textId="74458ABD" w:rsidR="00061169" w:rsidRDefault="00061169" w:rsidP="00992493">
            <w:pPr>
              <w:pStyle w:val="ListParagraph"/>
              <w:numPr>
                <w:ilvl w:val="0"/>
                <w:numId w:val="25"/>
              </w:numPr>
            </w:pPr>
            <w:r>
              <w:t xml:space="preserve">The application </w:t>
            </w:r>
            <w:r w:rsidR="007E0370">
              <w:t xml:space="preserve">is examined to check it is </w:t>
            </w:r>
            <w:r>
              <w:t>clearly dynamic – data is delivered from the database to the browser and can be seen to be manipulated</w:t>
            </w:r>
          </w:p>
          <w:p w14:paraId="333C4149" w14:textId="77777777" w:rsidR="00061169" w:rsidRDefault="007E0370" w:rsidP="00992493">
            <w:pPr>
              <w:pStyle w:val="ListParagraph"/>
              <w:numPr>
                <w:ilvl w:val="0"/>
                <w:numId w:val="25"/>
              </w:numPr>
            </w:pPr>
            <w:r>
              <w:t>The video is examined to find evidence that the s</w:t>
            </w:r>
            <w:r w:rsidR="00061169">
              <w:t xml:space="preserve">tudent can demonstrate </w:t>
            </w:r>
            <w:r>
              <w:t xml:space="preserve">a suitable </w:t>
            </w:r>
            <w:r w:rsidR="00061169">
              <w:t xml:space="preserve">understanding of the code </w:t>
            </w:r>
            <w:r>
              <w:t xml:space="preserve">they have </w:t>
            </w:r>
            <w:r w:rsidR="00061169">
              <w:t>written</w:t>
            </w:r>
          </w:p>
          <w:p w14:paraId="7FDD421B" w14:textId="77777777" w:rsidR="00C248A7" w:rsidRDefault="00C248A7" w:rsidP="00992493">
            <w:pPr>
              <w:pStyle w:val="ListParagraph"/>
              <w:numPr>
                <w:ilvl w:val="0"/>
                <w:numId w:val="25"/>
              </w:numPr>
            </w:pPr>
            <w:r>
              <w:t>Evidence is found for appropriate security implementation</w:t>
            </w:r>
          </w:p>
          <w:p w14:paraId="0CDDB087" w14:textId="7869841B" w:rsidR="00D133C1" w:rsidRDefault="00D133C1" w:rsidP="00992493">
            <w:pPr>
              <w:pStyle w:val="ListParagraph"/>
              <w:numPr>
                <w:ilvl w:val="0"/>
                <w:numId w:val="25"/>
              </w:numPr>
            </w:pPr>
            <w:r>
              <w:t>Evidence is sought within the peer review and video for understanding how implementation might be improved</w:t>
            </w:r>
          </w:p>
        </w:tc>
        <w:tc>
          <w:tcPr>
            <w:tcW w:w="431" w:type="pct"/>
          </w:tcPr>
          <w:p w14:paraId="2FC9EA35" w14:textId="7C576C3E" w:rsidR="00061169" w:rsidRDefault="00061169" w:rsidP="00992493">
            <w:r>
              <w:t>25</w:t>
            </w:r>
          </w:p>
        </w:tc>
      </w:tr>
      <w:tr w:rsidR="00061169" w14:paraId="6AA5D16D" w14:textId="77777777" w:rsidTr="006B2486">
        <w:tc>
          <w:tcPr>
            <w:tcW w:w="326" w:type="pct"/>
          </w:tcPr>
          <w:p w14:paraId="35BFFB3E" w14:textId="256F50F0" w:rsidR="00061169" w:rsidRDefault="00061169" w:rsidP="00992493">
            <w:r>
              <w:t>4</w:t>
            </w:r>
          </w:p>
        </w:tc>
        <w:tc>
          <w:tcPr>
            <w:tcW w:w="4243" w:type="pct"/>
          </w:tcPr>
          <w:p w14:paraId="63DC6330" w14:textId="2D74FE67" w:rsidR="00061169" w:rsidRDefault="007E0370" w:rsidP="00992493">
            <w:pPr>
              <w:pStyle w:val="ListParagraph"/>
              <w:numPr>
                <w:ilvl w:val="0"/>
                <w:numId w:val="26"/>
              </w:numPr>
            </w:pPr>
            <w:r>
              <w:t xml:space="preserve">The </w:t>
            </w:r>
            <w:r w:rsidR="00061169">
              <w:t xml:space="preserve">API is </w:t>
            </w:r>
            <w:r>
              <w:t xml:space="preserve">examined to determine that it is </w:t>
            </w:r>
            <w:r w:rsidR="00061169">
              <w:t>RESTful</w:t>
            </w:r>
          </w:p>
          <w:p w14:paraId="34A8739D" w14:textId="1673F925" w:rsidR="00061169" w:rsidRDefault="007E0370" w:rsidP="00992493">
            <w:pPr>
              <w:pStyle w:val="ListParagraph"/>
              <w:numPr>
                <w:ilvl w:val="0"/>
                <w:numId w:val="26"/>
              </w:numPr>
            </w:pPr>
            <w:r>
              <w:t xml:space="preserve">The application is examined to determine the level to which it utilizes the </w:t>
            </w:r>
            <w:r w:rsidR="00061169">
              <w:t>API</w:t>
            </w:r>
          </w:p>
          <w:p w14:paraId="0173BD21" w14:textId="77777777" w:rsidR="00061169" w:rsidRDefault="007E0370" w:rsidP="00992493">
            <w:pPr>
              <w:pStyle w:val="ListParagraph"/>
              <w:numPr>
                <w:ilvl w:val="0"/>
                <w:numId w:val="26"/>
              </w:numPr>
            </w:pPr>
            <w:r>
              <w:t xml:space="preserve">The </w:t>
            </w:r>
            <w:r w:rsidR="00061169">
              <w:t xml:space="preserve">API </w:t>
            </w:r>
            <w:r>
              <w:t xml:space="preserve">is examined to determine the level to which it </w:t>
            </w:r>
            <w:r w:rsidR="00061169">
              <w:t xml:space="preserve">delivers JSON data for four main HTTP </w:t>
            </w:r>
            <w:proofErr w:type="gramStart"/>
            <w:r w:rsidR="00061169">
              <w:t>verbs :</w:t>
            </w:r>
            <w:proofErr w:type="gramEnd"/>
            <w:r w:rsidR="00061169">
              <w:t xml:space="preserve"> GET, PUT, POST, DELETE</w:t>
            </w:r>
          </w:p>
          <w:p w14:paraId="78E84AB1" w14:textId="77777777" w:rsidR="007E0370" w:rsidRDefault="007E0370" w:rsidP="00992493">
            <w:pPr>
              <w:pStyle w:val="ListParagraph"/>
              <w:numPr>
                <w:ilvl w:val="0"/>
                <w:numId w:val="26"/>
              </w:numPr>
            </w:pPr>
            <w:r>
              <w:t>The API is examined for code quality.</w:t>
            </w:r>
          </w:p>
          <w:p w14:paraId="66057CD1" w14:textId="77777777" w:rsidR="00C248A7" w:rsidRDefault="00C248A7" w:rsidP="00992493">
            <w:pPr>
              <w:pStyle w:val="ListParagraph"/>
              <w:numPr>
                <w:ilvl w:val="0"/>
                <w:numId w:val="26"/>
              </w:numPr>
            </w:pPr>
            <w:r>
              <w:lastRenderedPageBreak/>
              <w:t>Evidence is found for appropriate security features.</w:t>
            </w:r>
          </w:p>
          <w:p w14:paraId="21165BE8" w14:textId="50D1C204" w:rsidR="00D133C1" w:rsidRDefault="00D133C1" w:rsidP="00992493">
            <w:pPr>
              <w:pStyle w:val="ListParagraph"/>
              <w:numPr>
                <w:ilvl w:val="0"/>
                <w:numId w:val="26"/>
              </w:numPr>
            </w:pPr>
            <w:r>
              <w:t>Evidence is sought within the peer review and video for understanding how API might be improved</w:t>
            </w:r>
          </w:p>
        </w:tc>
        <w:tc>
          <w:tcPr>
            <w:tcW w:w="431" w:type="pct"/>
          </w:tcPr>
          <w:p w14:paraId="71D099B6" w14:textId="7FB489DD" w:rsidR="00061169" w:rsidRDefault="00061169" w:rsidP="00992493">
            <w:r>
              <w:lastRenderedPageBreak/>
              <w:t>25</w:t>
            </w:r>
          </w:p>
        </w:tc>
      </w:tr>
    </w:tbl>
    <w:p w14:paraId="4970FD9F" w14:textId="77777777" w:rsidR="009E5135" w:rsidRDefault="009E5135" w:rsidP="00C67998"/>
    <w:p w14:paraId="2C86A282" w14:textId="77777777" w:rsidR="0061563A" w:rsidRDefault="0061563A" w:rsidP="00534920">
      <w:pPr>
        <w:pBdr>
          <w:top w:val="nil"/>
          <w:left w:val="nil"/>
          <w:bottom w:val="nil"/>
          <w:right w:val="nil"/>
          <w:between w:val="nil"/>
        </w:pBdr>
        <w:outlineLvl w:val="0"/>
        <w:rPr>
          <w:rFonts w:asciiTheme="majorHAnsi" w:hAnsiTheme="majorHAnsi" w:cstheme="majorHAnsi"/>
          <w:b/>
        </w:rPr>
      </w:pPr>
    </w:p>
    <w:p w14:paraId="4ABF66F9" w14:textId="2F3C0488" w:rsidR="00796536" w:rsidRPr="00534920" w:rsidRDefault="00534920" w:rsidP="00534920">
      <w:pPr>
        <w:pBdr>
          <w:top w:val="nil"/>
          <w:left w:val="nil"/>
          <w:bottom w:val="nil"/>
          <w:right w:val="nil"/>
          <w:between w:val="nil"/>
        </w:pBdr>
        <w:outlineLvl w:val="0"/>
        <w:rPr>
          <w:rFonts w:asciiTheme="majorHAnsi" w:hAnsiTheme="majorHAnsi" w:cstheme="majorHAnsi"/>
          <w:b/>
        </w:rPr>
      </w:pPr>
      <w:r w:rsidRPr="00534920">
        <w:rPr>
          <w:rFonts w:asciiTheme="majorHAnsi" w:hAnsiTheme="majorHAnsi" w:cstheme="majorHAnsi"/>
          <w:b/>
        </w:rPr>
        <w:t>GRADE BOUNDARIES</w:t>
      </w:r>
    </w:p>
    <w:p w14:paraId="41840EFC" w14:textId="6FA4E375" w:rsidR="004C6EB6" w:rsidRDefault="00796536" w:rsidP="003C76F0">
      <w:r w:rsidRPr="00796536">
        <w:t>The following table illustrates the expectations for the different grade boundaries.</w:t>
      </w:r>
    </w:p>
    <w:tbl>
      <w:tblPr>
        <w:tblStyle w:val="TableGrid"/>
        <w:tblW w:w="5000" w:type="pct"/>
        <w:tblLook w:val="04A0" w:firstRow="1" w:lastRow="0" w:firstColumn="1" w:lastColumn="0" w:noHBand="0" w:noVBand="1"/>
      </w:tblPr>
      <w:tblGrid>
        <w:gridCol w:w="2219"/>
        <w:gridCol w:w="4851"/>
        <w:gridCol w:w="4565"/>
        <w:gridCol w:w="3755"/>
      </w:tblGrid>
      <w:tr w:rsidR="00496D19" w14:paraId="3B7ADE87" w14:textId="77777777" w:rsidTr="002145E9">
        <w:tc>
          <w:tcPr>
            <w:tcW w:w="721" w:type="pct"/>
          </w:tcPr>
          <w:p w14:paraId="65BCCCC1" w14:textId="0E83A6F6" w:rsidR="00496D19" w:rsidRDefault="00496D19" w:rsidP="00496D19">
            <w:r>
              <w:t>Boundary</w:t>
            </w:r>
          </w:p>
        </w:tc>
        <w:tc>
          <w:tcPr>
            <w:tcW w:w="1576" w:type="pct"/>
          </w:tcPr>
          <w:p w14:paraId="1707F12A" w14:textId="627EBFB3" w:rsidR="00496D19" w:rsidRDefault="00496D19" w:rsidP="00496D19">
            <w:r>
              <w:t>Source code</w:t>
            </w:r>
          </w:p>
        </w:tc>
        <w:tc>
          <w:tcPr>
            <w:tcW w:w="1483" w:type="pct"/>
          </w:tcPr>
          <w:p w14:paraId="26BBA510" w14:textId="12011CE2" w:rsidR="00496D19" w:rsidRDefault="00496D19" w:rsidP="00496D19">
            <w:r>
              <w:t>Video</w:t>
            </w:r>
          </w:p>
        </w:tc>
        <w:tc>
          <w:tcPr>
            <w:tcW w:w="1220" w:type="pct"/>
          </w:tcPr>
          <w:p w14:paraId="07B81143" w14:textId="0905F0F0" w:rsidR="00496D19" w:rsidRDefault="00496D19" w:rsidP="00496D19">
            <w:r>
              <w:t>SQL</w:t>
            </w:r>
          </w:p>
        </w:tc>
      </w:tr>
      <w:tr w:rsidR="00496D19" w14:paraId="738FD6E9" w14:textId="77777777" w:rsidTr="002145E9">
        <w:tc>
          <w:tcPr>
            <w:tcW w:w="721" w:type="pct"/>
          </w:tcPr>
          <w:p w14:paraId="30BCF75C" w14:textId="77777777" w:rsidR="00496D19" w:rsidRDefault="00496D19" w:rsidP="00496D19">
            <w:r>
              <w:t>Fail</w:t>
            </w:r>
          </w:p>
          <w:p w14:paraId="737072E5" w14:textId="77777777" w:rsidR="00641DDF" w:rsidRDefault="00641DDF" w:rsidP="00496D19"/>
          <w:p w14:paraId="6A6A61BA" w14:textId="7659A08B" w:rsidR="00641DDF" w:rsidRDefault="00641DDF" w:rsidP="00496D19">
            <w:r>
              <w:t>Does not meet learning outcomes.</w:t>
            </w:r>
          </w:p>
        </w:tc>
        <w:tc>
          <w:tcPr>
            <w:tcW w:w="1576" w:type="pct"/>
          </w:tcPr>
          <w:p w14:paraId="2CE15460" w14:textId="77777777" w:rsidR="00496D19" w:rsidRDefault="00496D19" w:rsidP="00496D19">
            <w:r>
              <w:t>Source code has major elements missing or substantial errors.</w:t>
            </w:r>
          </w:p>
          <w:p w14:paraId="5B6EBBC4" w14:textId="77777777" w:rsidR="00496D19" w:rsidRDefault="00496D19" w:rsidP="00496D19"/>
          <w:p w14:paraId="0E33FD88" w14:textId="7021B4C1" w:rsidR="00496D19" w:rsidRDefault="00496D19" w:rsidP="00496D19">
            <w:r>
              <w:t>Code does not work</w:t>
            </w:r>
            <w:r w:rsidR="00C248A7">
              <w:t xml:space="preserve"> and would never have worked.</w:t>
            </w:r>
          </w:p>
        </w:tc>
        <w:tc>
          <w:tcPr>
            <w:tcW w:w="1483" w:type="pct"/>
          </w:tcPr>
          <w:p w14:paraId="4DF1FFEC" w14:textId="77777777" w:rsidR="00496D19" w:rsidRDefault="00496D19" w:rsidP="00496D19">
            <w:r>
              <w:t>Video does not show the application running.</w:t>
            </w:r>
          </w:p>
          <w:p w14:paraId="57F3E07E" w14:textId="77777777" w:rsidR="00496D19" w:rsidRDefault="00496D19" w:rsidP="00496D19"/>
          <w:p w14:paraId="41F820DC" w14:textId="77777777" w:rsidR="00496D19" w:rsidRPr="00796536" w:rsidRDefault="00496D19" w:rsidP="00496D19">
            <w:pPr>
              <w:spacing w:after="200" w:line="276" w:lineRule="auto"/>
            </w:pPr>
            <w:r>
              <w:t>Video</w:t>
            </w:r>
            <w:r w:rsidRPr="00796536">
              <w:t xml:space="preserve"> is poorly presented and does not demonstrate an understanding of the subject matter.</w:t>
            </w:r>
          </w:p>
          <w:p w14:paraId="7B91FF87" w14:textId="77777777" w:rsidR="00496D19" w:rsidRDefault="00496D19" w:rsidP="00496D19"/>
        </w:tc>
        <w:tc>
          <w:tcPr>
            <w:tcW w:w="1220" w:type="pct"/>
          </w:tcPr>
          <w:p w14:paraId="55848EBA" w14:textId="77777777" w:rsidR="00496D19" w:rsidRDefault="00496D19" w:rsidP="00496D19">
            <w:r>
              <w:t>SQL statements are not correct.</w:t>
            </w:r>
          </w:p>
          <w:p w14:paraId="7810A345" w14:textId="77777777" w:rsidR="00496D19" w:rsidRDefault="00496D19" w:rsidP="00496D19"/>
          <w:p w14:paraId="6670F1F0" w14:textId="77777777" w:rsidR="00496D19" w:rsidRDefault="00496D19" w:rsidP="00496D19">
            <w:r>
              <w:t>SQL statements do not run when imported into Microsoft SQL Server database.</w:t>
            </w:r>
          </w:p>
          <w:p w14:paraId="5E60B690" w14:textId="77777777" w:rsidR="00496D19" w:rsidRDefault="00496D19" w:rsidP="00496D19"/>
          <w:p w14:paraId="2B04D5EE" w14:textId="52F5807E" w:rsidR="00496D19" w:rsidRDefault="00496D19" w:rsidP="00496D19">
            <w:r>
              <w:t>Fatal flaws observed in structure</w:t>
            </w:r>
          </w:p>
        </w:tc>
      </w:tr>
      <w:tr w:rsidR="00496D19" w14:paraId="30F0C1FF" w14:textId="77777777" w:rsidTr="002145E9">
        <w:tc>
          <w:tcPr>
            <w:tcW w:w="721" w:type="pct"/>
          </w:tcPr>
          <w:p w14:paraId="6FF027BC" w14:textId="77777777" w:rsidR="00496D19" w:rsidRDefault="00496D19" w:rsidP="00496D19">
            <w:r>
              <w:t>3</w:t>
            </w:r>
            <w:r w:rsidRPr="00496D19">
              <w:rPr>
                <w:vertAlign w:val="superscript"/>
              </w:rPr>
              <w:t>rd</w:t>
            </w:r>
            <w:r>
              <w:t xml:space="preserve"> (40-49)</w:t>
            </w:r>
          </w:p>
          <w:p w14:paraId="5FB172C4" w14:textId="77777777" w:rsidR="00641DDF" w:rsidRDefault="00641DDF" w:rsidP="00496D19"/>
          <w:p w14:paraId="157AA58D" w14:textId="10922436" w:rsidR="00641DDF" w:rsidRDefault="00641DDF" w:rsidP="00496D19">
            <w:r>
              <w:t>Ok – but only just</w:t>
            </w:r>
          </w:p>
        </w:tc>
        <w:tc>
          <w:tcPr>
            <w:tcW w:w="1576" w:type="pct"/>
          </w:tcPr>
          <w:p w14:paraId="46CBCB83" w14:textId="77777777" w:rsidR="00496D19" w:rsidRDefault="00496D19" w:rsidP="00496D19">
            <w:r>
              <w:t>Source code is readable but only by an expert.</w:t>
            </w:r>
          </w:p>
          <w:p w14:paraId="134B2BF9" w14:textId="77777777" w:rsidR="00496D19" w:rsidRDefault="00496D19" w:rsidP="00496D19"/>
          <w:p w14:paraId="45E29898" w14:textId="77777777" w:rsidR="00496D19" w:rsidRDefault="00496D19" w:rsidP="00496D19">
            <w:r>
              <w:t>All elements present (web interface, middleware and database)</w:t>
            </w:r>
          </w:p>
          <w:p w14:paraId="2104CE58" w14:textId="77777777" w:rsidR="00496D19" w:rsidRDefault="00496D19" w:rsidP="00496D19"/>
          <w:p w14:paraId="506CD89D" w14:textId="7B156EB4" w:rsidR="00496D19" w:rsidRDefault="00496D19" w:rsidP="00496D19">
            <w:r>
              <w:t>Code is disorganized – spaghetti code! No reuse in place</w:t>
            </w:r>
            <w:r w:rsidR="00C248A7">
              <w:t xml:space="preserve"> and in some </w:t>
            </w:r>
            <w:proofErr w:type="gramStart"/>
            <w:r w:rsidR="00C248A7">
              <w:t>places</w:t>
            </w:r>
            <w:proofErr w:type="gramEnd"/>
            <w:r w:rsidR="00C248A7">
              <w:t xml:space="preserve"> there are errors.</w:t>
            </w:r>
          </w:p>
          <w:p w14:paraId="1D2DDE0D" w14:textId="77777777" w:rsidR="00496D19" w:rsidRDefault="00496D19" w:rsidP="00496D19"/>
        </w:tc>
        <w:tc>
          <w:tcPr>
            <w:tcW w:w="1483" w:type="pct"/>
          </w:tcPr>
          <w:p w14:paraId="7A53D49F" w14:textId="77777777" w:rsidR="00496D19" w:rsidRDefault="00496D19" w:rsidP="00496D19">
            <w:r>
              <w:t>Video shows a very basic application, does not illustrate any code and has very little depth.</w:t>
            </w:r>
          </w:p>
          <w:p w14:paraId="7D10CF6B" w14:textId="77777777" w:rsidR="00496D19" w:rsidRDefault="00496D19" w:rsidP="00496D19"/>
          <w:p w14:paraId="08F23F39" w14:textId="77777777" w:rsidR="00496D19" w:rsidRDefault="00496D19" w:rsidP="00496D19"/>
          <w:p w14:paraId="50703137" w14:textId="7F843508" w:rsidR="00496D19" w:rsidRPr="00796536" w:rsidRDefault="00496D19" w:rsidP="00496D19">
            <w:pPr>
              <w:spacing w:after="200" w:line="276" w:lineRule="auto"/>
            </w:pPr>
            <w:r>
              <w:t>Video</w:t>
            </w:r>
            <w:r w:rsidRPr="00796536">
              <w:t xml:space="preserve"> is not well presented and only shows a partial understanding of </w:t>
            </w:r>
            <w:r>
              <w:t>what has been created.</w:t>
            </w:r>
            <w:r w:rsidR="00641DDF">
              <w:t xml:space="preserve">  Student rambles and is not really coherent.</w:t>
            </w:r>
          </w:p>
          <w:p w14:paraId="03AC6BAC" w14:textId="77777777" w:rsidR="00496D19" w:rsidRDefault="00496D19" w:rsidP="00496D19"/>
        </w:tc>
        <w:tc>
          <w:tcPr>
            <w:tcW w:w="1220" w:type="pct"/>
          </w:tcPr>
          <w:p w14:paraId="430C5C40" w14:textId="77777777" w:rsidR="00496D19" w:rsidRDefault="00641DDF" w:rsidP="00496D19">
            <w:r>
              <w:t xml:space="preserve">SQL statements run and create tables in Microsoft SQL Server database.  </w:t>
            </w:r>
          </w:p>
          <w:p w14:paraId="2E0B1F22" w14:textId="77777777" w:rsidR="00641DDF" w:rsidRDefault="00641DDF" w:rsidP="00496D19"/>
          <w:p w14:paraId="08AB5BE3" w14:textId="1C9023ED" w:rsidR="00641DDF" w:rsidRDefault="00641DDF" w:rsidP="00496D19">
            <w:r>
              <w:t>Structure of SQL statements indicate some flaws.</w:t>
            </w:r>
          </w:p>
        </w:tc>
      </w:tr>
      <w:tr w:rsidR="00496D19" w14:paraId="353ED8FA" w14:textId="77777777" w:rsidTr="002145E9">
        <w:tc>
          <w:tcPr>
            <w:tcW w:w="721" w:type="pct"/>
          </w:tcPr>
          <w:p w14:paraId="4A68D505" w14:textId="77777777" w:rsidR="00496D19" w:rsidRDefault="00496D19" w:rsidP="00496D19">
            <w:r>
              <w:t>2:2 (50-59)</w:t>
            </w:r>
          </w:p>
          <w:p w14:paraId="323CDB1B" w14:textId="77777777" w:rsidR="00641DDF" w:rsidRDefault="00641DDF" w:rsidP="00496D19"/>
          <w:p w14:paraId="3CCDDE4B" w14:textId="447A6136" w:rsidR="00641DDF" w:rsidRDefault="00641DDF" w:rsidP="00496D19">
            <w:r>
              <w:t>Some good elements but doesn’t do all it should.</w:t>
            </w:r>
          </w:p>
        </w:tc>
        <w:tc>
          <w:tcPr>
            <w:tcW w:w="1576" w:type="pct"/>
          </w:tcPr>
          <w:p w14:paraId="2FAFCBFE" w14:textId="77777777" w:rsidR="00641DDF" w:rsidRDefault="00641DDF" w:rsidP="00641DDF">
            <w:r>
              <w:t>Majority of code conforms to coding conventions.</w:t>
            </w:r>
          </w:p>
          <w:p w14:paraId="06319CAE" w14:textId="77777777" w:rsidR="00641DDF" w:rsidRDefault="00641DDF" w:rsidP="00641DDF"/>
          <w:p w14:paraId="385464AD" w14:textId="77777777" w:rsidR="00641DDF" w:rsidRDefault="00641DDF" w:rsidP="00641DDF">
            <w:r>
              <w:t>Code runs as expected.</w:t>
            </w:r>
          </w:p>
          <w:p w14:paraId="18A713CC" w14:textId="77777777" w:rsidR="00641DDF" w:rsidRDefault="00641DDF" w:rsidP="00641DDF"/>
          <w:p w14:paraId="5CAF2F82" w14:textId="77777777" w:rsidR="00641DDF" w:rsidRDefault="00641DDF" w:rsidP="00641DDF">
            <w:r>
              <w:t>All elements present (web interface, middleware and database)</w:t>
            </w:r>
          </w:p>
          <w:p w14:paraId="40D5BB96" w14:textId="77777777" w:rsidR="00496D19" w:rsidRDefault="00496D19" w:rsidP="00496D19"/>
        </w:tc>
        <w:tc>
          <w:tcPr>
            <w:tcW w:w="1483" w:type="pct"/>
          </w:tcPr>
          <w:p w14:paraId="6D85F2CE" w14:textId="77777777" w:rsidR="00641DDF" w:rsidRDefault="00641DDF" w:rsidP="00641DDF">
            <w:r>
              <w:lastRenderedPageBreak/>
              <w:t>Video attempts to convey appropriate implementation.</w:t>
            </w:r>
          </w:p>
          <w:p w14:paraId="46C0C7EA" w14:textId="77777777" w:rsidR="00641DDF" w:rsidRDefault="00641DDF" w:rsidP="00641DDF"/>
          <w:p w14:paraId="71F4935D" w14:textId="4B097C80" w:rsidR="00641DDF" w:rsidRPr="00796536" w:rsidRDefault="00641DDF" w:rsidP="00641DDF">
            <w:pPr>
              <w:spacing w:after="200" w:line="276" w:lineRule="auto"/>
            </w:pPr>
            <w:r w:rsidRPr="00796536">
              <w:t xml:space="preserve">The </w:t>
            </w:r>
            <w:r>
              <w:t xml:space="preserve">video is only </w:t>
            </w:r>
            <w:r w:rsidRPr="00796536">
              <w:t xml:space="preserve">partially effective </w:t>
            </w:r>
            <w:r>
              <w:t>at illustrating code and meeting of requirements.</w:t>
            </w:r>
          </w:p>
          <w:p w14:paraId="4EC645E7" w14:textId="77777777" w:rsidR="00641DDF" w:rsidRPr="00796536" w:rsidRDefault="00641DDF" w:rsidP="00641DDF">
            <w:pPr>
              <w:spacing w:after="200" w:line="276" w:lineRule="auto"/>
            </w:pPr>
            <w:r w:rsidRPr="00796536">
              <w:lastRenderedPageBreak/>
              <w:t xml:space="preserve">There is some evidence of understanding of the </w:t>
            </w:r>
            <w:r>
              <w:t>code</w:t>
            </w:r>
            <w:r w:rsidRPr="00796536">
              <w:t xml:space="preserve"> </w:t>
            </w:r>
            <w:r>
              <w:t>but no consideration of future work</w:t>
            </w:r>
          </w:p>
          <w:p w14:paraId="628A4940" w14:textId="77777777" w:rsidR="00496D19" w:rsidRDefault="00496D19" w:rsidP="00496D19"/>
        </w:tc>
        <w:tc>
          <w:tcPr>
            <w:tcW w:w="1220" w:type="pct"/>
          </w:tcPr>
          <w:p w14:paraId="0FBB45D5" w14:textId="77777777" w:rsidR="00496D19" w:rsidRDefault="00641DDF" w:rsidP="00496D19">
            <w:r>
              <w:lastRenderedPageBreak/>
              <w:t xml:space="preserve">SQL statements run appropriately.  </w:t>
            </w:r>
          </w:p>
          <w:p w14:paraId="2FF99FEE" w14:textId="77777777" w:rsidR="00641DDF" w:rsidRDefault="00641DDF" w:rsidP="00496D19"/>
          <w:p w14:paraId="6E28FB55" w14:textId="7A4A6754" w:rsidR="00641DDF" w:rsidRDefault="00641DDF" w:rsidP="00496D19">
            <w:r>
              <w:t>Expected aspects are contained within the SQL but are very basic.</w:t>
            </w:r>
          </w:p>
        </w:tc>
      </w:tr>
      <w:tr w:rsidR="00496D19" w14:paraId="33BA65B3" w14:textId="77777777" w:rsidTr="002145E9">
        <w:tc>
          <w:tcPr>
            <w:tcW w:w="721" w:type="pct"/>
          </w:tcPr>
          <w:p w14:paraId="0B0D865A" w14:textId="77777777" w:rsidR="00496D19" w:rsidRDefault="00496D19" w:rsidP="00496D19">
            <w:r>
              <w:t>2:1 (60-69)</w:t>
            </w:r>
          </w:p>
          <w:p w14:paraId="79405B4B" w14:textId="77777777" w:rsidR="00641DDF" w:rsidRDefault="00641DDF" w:rsidP="00496D19"/>
          <w:p w14:paraId="0B654B4F" w14:textId="4C4C561F" w:rsidR="00641DDF" w:rsidRDefault="00641DDF" w:rsidP="00496D19">
            <w:r>
              <w:t>Does all it should, is good, but plays safe</w:t>
            </w:r>
          </w:p>
        </w:tc>
        <w:tc>
          <w:tcPr>
            <w:tcW w:w="1576" w:type="pct"/>
          </w:tcPr>
          <w:p w14:paraId="083F836C" w14:textId="77777777" w:rsidR="00641DDF" w:rsidRDefault="00641DDF" w:rsidP="00641DDF">
            <w:r>
              <w:t xml:space="preserve">Code easy to understand and read.  Reuse evidence.  Format of code appropriate and logical.  </w:t>
            </w:r>
          </w:p>
          <w:p w14:paraId="5B03130D" w14:textId="77777777" w:rsidR="00496D19" w:rsidRDefault="00496D19" w:rsidP="00496D19"/>
          <w:p w14:paraId="4173E3DD" w14:textId="177F35B1" w:rsidR="00641DDF" w:rsidRDefault="00641DDF" w:rsidP="00496D19">
            <w:r>
              <w:t>Evidence of testing</w:t>
            </w:r>
            <w:r w:rsidR="009E5135">
              <w:t>, accessibility</w:t>
            </w:r>
            <w:r w:rsidR="00C248A7">
              <w:t xml:space="preserve"> and appropriate security features.</w:t>
            </w:r>
          </w:p>
          <w:p w14:paraId="4806BEE9" w14:textId="4856B53E" w:rsidR="00641DDF" w:rsidRDefault="00641DDF" w:rsidP="00496D19"/>
        </w:tc>
        <w:tc>
          <w:tcPr>
            <w:tcW w:w="1483" w:type="pct"/>
          </w:tcPr>
          <w:p w14:paraId="1F2321DB" w14:textId="77777777" w:rsidR="00496D19" w:rsidRDefault="00641DDF" w:rsidP="00496D19">
            <w:r>
              <w:t xml:space="preserve">Video illustrates application covers the requirements as expected.  </w:t>
            </w:r>
          </w:p>
          <w:p w14:paraId="3CE5A957" w14:textId="77777777" w:rsidR="00641DDF" w:rsidRDefault="00641DDF" w:rsidP="00496D19"/>
          <w:p w14:paraId="249C8812" w14:textId="2DD2D97E" w:rsidR="00641DDF" w:rsidRDefault="00641DDF" w:rsidP="00496D19">
            <w:r>
              <w:t>Student is coherent and walkthrough in video is structured appropriately.</w:t>
            </w:r>
          </w:p>
          <w:p w14:paraId="0CEE74E4" w14:textId="3307188F" w:rsidR="00641DDF" w:rsidRDefault="00641DDF" w:rsidP="00496D19"/>
          <w:p w14:paraId="3245F599" w14:textId="026B1E38" w:rsidR="00641DDF" w:rsidRDefault="00641DDF" w:rsidP="00496D19">
            <w:r>
              <w:t>Video demonstrates student understands code and how they put it together.</w:t>
            </w:r>
          </w:p>
          <w:p w14:paraId="45D6C6BD" w14:textId="7F84CC3F" w:rsidR="00641DDF" w:rsidRDefault="00641DDF" w:rsidP="00496D19"/>
        </w:tc>
        <w:tc>
          <w:tcPr>
            <w:tcW w:w="1220" w:type="pct"/>
          </w:tcPr>
          <w:p w14:paraId="1CC50F44" w14:textId="77777777" w:rsidR="00496D19" w:rsidRDefault="00641DDF" w:rsidP="00496D19">
            <w:r>
              <w:t xml:space="preserve">SQL well written.  </w:t>
            </w:r>
          </w:p>
          <w:p w14:paraId="1BE8B2CF" w14:textId="77777777" w:rsidR="00641DDF" w:rsidRDefault="00641DDF" w:rsidP="00496D19"/>
          <w:p w14:paraId="5B930F2F" w14:textId="6235322D" w:rsidR="00641DDF" w:rsidRDefault="00641DDF" w:rsidP="00496D19">
            <w:r>
              <w:t>Expected aspects are contained within the SQL and meet the requirements fully.</w:t>
            </w:r>
          </w:p>
        </w:tc>
      </w:tr>
      <w:tr w:rsidR="00496D19" w14:paraId="316FC9E4" w14:textId="77777777" w:rsidTr="002145E9">
        <w:tc>
          <w:tcPr>
            <w:tcW w:w="721" w:type="pct"/>
          </w:tcPr>
          <w:p w14:paraId="78234F8F" w14:textId="77777777" w:rsidR="00496D19" w:rsidRDefault="00496D19" w:rsidP="00496D19">
            <w:r>
              <w:t>1</w:t>
            </w:r>
            <w:r w:rsidRPr="00496D19">
              <w:rPr>
                <w:vertAlign w:val="superscript"/>
              </w:rPr>
              <w:t>st</w:t>
            </w:r>
            <w:r>
              <w:t xml:space="preserve"> (70+)</w:t>
            </w:r>
          </w:p>
          <w:p w14:paraId="6A535722" w14:textId="77777777" w:rsidR="00641DDF" w:rsidRDefault="00641DDF" w:rsidP="00496D19"/>
          <w:p w14:paraId="4DFB476C" w14:textId="6F0E5D60" w:rsidR="00641DDF" w:rsidRDefault="00641DDF" w:rsidP="00496D19">
            <w:r>
              <w:t>Shows self-discipline self-led learning and wide reading.  Is excellent.</w:t>
            </w:r>
          </w:p>
        </w:tc>
        <w:tc>
          <w:tcPr>
            <w:tcW w:w="1576" w:type="pct"/>
          </w:tcPr>
          <w:p w14:paraId="7D699A7D" w14:textId="77777777" w:rsidR="00641DDF" w:rsidRDefault="00641DDF" w:rsidP="00641DDF">
            <w:r>
              <w:t xml:space="preserve">Code well organized and easy to follow.  Adheres to good practice expectations.  </w:t>
            </w:r>
          </w:p>
          <w:p w14:paraId="57589DBA" w14:textId="77777777" w:rsidR="00641DDF" w:rsidRDefault="00641DDF" w:rsidP="00641DDF"/>
          <w:p w14:paraId="7DA7CD32" w14:textId="446833CF" w:rsidR="00641DDF" w:rsidRDefault="00641DDF" w:rsidP="00641DDF">
            <w:r>
              <w:t>Excellent coding structures in place</w:t>
            </w:r>
            <w:r w:rsidR="00C248A7">
              <w:t>, clear evidence of quality approaches, testing and security.</w:t>
            </w:r>
          </w:p>
          <w:p w14:paraId="2977F532" w14:textId="77777777" w:rsidR="00641DDF" w:rsidRDefault="00641DDF" w:rsidP="00641DDF"/>
          <w:p w14:paraId="7A0646B8" w14:textId="77777777" w:rsidR="00641DDF" w:rsidRDefault="00641DDF" w:rsidP="00641DDF">
            <w:r>
              <w:t xml:space="preserve">Application design shows student has carried out substantial self-led learning.  </w:t>
            </w:r>
          </w:p>
          <w:p w14:paraId="5DD3EC97" w14:textId="77777777" w:rsidR="00641DDF" w:rsidRDefault="00641DDF" w:rsidP="00641DDF"/>
          <w:p w14:paraId="26283E7D" w14:textId="77777777" w:rsidR="00641DDF" w:rsidRDefault="00641DDF" w:rsidP="00641DDF">
            <w:r>
              <w:t>Application goes beyond what has been taught in module</w:t>
            </w:r>
          </w:p>
          <w:p w14:paraId="3BEFDAAB" w14:textId="77777777" w:rsidR="00496D19" w:rsidRDefault="00496D19" w:rsidP="00496D19"/>
        </w:tc>
        <w:tc>
          <w:tcPr>
            <w:tcW w:w="1483" w:type="pct"/>
          </w:tcPr>
          <w:p w14:paraId="1A4D5EF9" w14:textId="77777777" w:rsidR="00641DDF" w:rsidRDefault="00641DDF" w:rsidP="00641DDF">
            <w:r>
              <w:t xml:space="preserve">Video well presented, clear and concise.  </w:t>
            </w:r>
          </w:p>
          <w:p w14:paraId="254125D0" w14:textId="77777777" w:rsidR="00641DDF" w:rsidRDefault="00641DDF" w:rsidP="00641DDF"/>
          <w:p w14:paraId="4F546E9C" w14:textId="77777777" w:rsidR="00641DDF" w:rsidRDefault="00641DDF" w:rsidP="00641DDF">
            <w:r>
              <w:t xml:space="preserve">All requirements illustrated in concise fashion but with enough code to demonstrate how application created.  </w:t>
            </w:r>
            <w:r w:rsidRPr="00796536">
              <w:t xml:space="preserve">  </w:t>
            </w:r>
          </w:p>
          <w:p w14:paraId="75242C89" w14:textId="77777777" w:rsidR="00641DDF" w:rsidRDefault="00641DDF" w:rsidP="00641DDF"/>
          <w:p w14:paraId="07CD8A1F" w14:textId="77777777" w:rsidR="00641DDF" w:rsidRDefault="00641DDF" w:rsidP="00641DDF">
            <w:r>
              <w:t>Video able to show student has c</w:t>
            </w:r>
            <w:r w:rsidRPr="00796536">
              <w:t xml:space="preserve">lear understanding of issues with database connectivity and manipulation demonstrated.  </w:t>
            </w:r>
          </w:p>
          <w:p w14:paraId="73386E99" w14:textId="77777777" w:rsidR="00641DDF" w:rsidRDefault="00641DDF" w:rsidP="00641DDF"/>
          <w:p w14:paraId="56F7CB48" w14:textId="77777777" w:rsidR="00641DDF" w:rsidRDefault="00641DDF" w:rsidP="00641DDF">
            <w:pPr>
              <w:spacing w:after="200" w:line="276" w:lineRule="auto"/>
            </w:pPr>
            <w:r w:rsidRPr="00796536">
              <w:t xml:space="preserve">The interfaces are of a very high standard </w:t>
            </w:r>
          </w:p>
          <w:p w14:paraId="7BA4A331" w14:textId="69D1B514" w:rsidR="00496D19" w:rsidRDefault="00641DDF" w:rsidP="00641DDF">
            <w:r w:rsidRPr="00796536">
              <w:t xml:space="preserve">The quality of the work is outstanding with no significant flaws. It demonstrates a </w:t>
            </w:r>
            <w:r>
              <w:t>good</w:t>
            </w:r>
            <w:r w:rsidRPr="00796536">
              <w:t xml:space="preserve"> level of competence and depth</w:t>
            </w:r>
          </w:p>
        </w:tc>
        <w:tc>
          <w:tcPr>
            <w:tcW w:w="1220" w:type="pct"/>
          </w:tcPr>
          <w:p w14:paraId="2E8894AD" w14:textId="77777777" w:rsidR="00496D19" w:rsidRDefault="00641DDF" w:rsidP="00496D19">
            <w:r>
              <w:t>SQL excellent and adheres to best practice.</w:t>
            </w:r>
          </w:p>
          <w:p w14:paraId="00897CFF" w14:textId="77777777" w:rsidR="00641DDF" w:rsidRDefault="00641DDF" w:rsidP="00496D19"/>
          <w:p w14:paraId="7DE13026" w14:textId="77777777" w:rsidR="00641DDF" w:rsidRDefault="00641DDF" w:rsidP="00496D19"/>
          <w:p w14:paraId="07AED990" w14:textId="77777777" w:rsidR="00641DDF" w:rsidRDefault="00641DDF" w:rsidP="00496D19">
            <w:r>
              <w:t>Substantial self-led learning demonstrated.</w:t>
            </w:r>
          </w:p>
          <w:p w14:paraId="130AEA08" w14:textId="77777777" w:rsidR="00641DDF" w:rsidRDefault="00641DDF" w:rsidP="00496D19"/>
          <w:p w14:paraId="76157D2B" w14:textId="2FE46A9D" w:rsidR="00641DDF" w:rsidRDefault="00641DDF" w:rsidP="00496D19">
            <w:r>
              <w:t>No significant flaws and demonstrates very high level of competence and depth.</w:t>
            </w:r>
          </w:p>
        </w:tc>
      </w:tr>
    </w:tbl>
    <w:p w14:paraId="6B1FCB00" w14:textId="77777777" w:rsidR="002145E9" w:rsidRDefault="002145E9" w:rsidP="003B67C1">
      <w:pPr>
        <w:pBdr>
          <w:top w:val="nil"/>
          <w:left w:val="nil"/>
          <w:bottom w:val="nil"/>
          <w:right w:val="nil"/>
          <w:between w:val="nil"/>
        </w:pBdr>
        <w:outlineLvl w:val="0"/>
        <w:rPr>
          <w:rFonts w:asciiTheme="majorHAnsi" w:hAnsiTheme="majorHAnsi" w:cstheme="majorHAnsi"/>
          <w:b/>
        </w:rPr>
        <w:sectPr w:rsidR="002145E9" w:rsidSect="002145E9">
          <w:pgSz w:w="16840" w:h="11901" w:orient="landscape" w:code="1"/>
          <w:pgMar w:top="720" w:right="720" w:bottom="720" w:left="720" w:header="720" w:footer="720" w:gutter="0"/>
          <w:cols w:space="720"/>
          <w:titlePg/>
          <w:docGrid w:linePitch="360"/>
        </w:sectPr>
      </w:pPr>
    </w:p>
    <w:p w14:paraId="7AAA589E" w14:textId="2DCB4B98" w:rsidR="00D133C1" w:rsidRPr="003B67C1" w:rsidRDefault="00D133C1" w:rsidP="003B67C1">
      <w:pPr>
        <w:pBdr>
          <w:top w:val="nil"/>
          <w:left w:val="nil"/>
          <w:bottom w:val="nil"/>
          <w:right w:val="nil"/>
          <w:between w:val="nil"/>
        </w:pBdr>
        <w:outlineLvl w:val="0"/>
        <w:rPr>
          <w:rFonts w:asciiTheme="majorHAnsi" w:hAnsiTheme="majorHAnsi" w:cstheme="majorHAnsi"/>
          <w:b/>
        </w:rPr>
      </w:pPr>
      <w:r w:rsidRPr="003B67C1">
        <w:rPr>
          <w:rFonts w:asciiTheme="majorHAnsi" w:hAnsiTheme="majorHAnsi" w:cstheme="majorHAnsi"/>
          <w:b/>
        </w:rPr>
        <w:lastRenderedPageBreak/>
        <w:t>Peer Review</w:t>
      </w:r>
      <w:r w:rsidR="003B67C1">
        <w:rPr>
          <w:rFonts w:asciiTheme="majorHAnsi" w:hAnsiTheme="majorHAnsi" w:cstheme="majorHAnsi"/>
          <w:b/>
        </w:rPr>
        <w:t xml:space="preserve"> Template</w:t>
      </w:r>
      <w:r w:rsidRPr="003B67C1">
        <w:rPr>
          <w:rFonts w:asciiTheme="majorHAnsi" w:hAnsiTheme="majorHAnsi" w:cstheme="majorHAnsi"/>
          <w:b/>
        </w:rPr>
        <w:t xml:space="preserve"> </w:t>
      </w:r>
    </w:p>
    <w:p w14:paraId="44E8B949" w14:textId="717BF8DE" w:rsidR="00D133C1" w:rsidRDefault="00D133C1" w:rsidP="00943605">
      <w:r>
        <w:t>Peer Review carried out by: (name)</w:t>
      </w:r>
      <w:r>
        <w:tab/>
      </w:r>
      <w:r>
        <w:tab/>
      </w:r>
      <w:r>
        <w:tab/>
      </w:r>
      <w:r>
        <w:tab/>
      </w:r>
      <w:r>
        <w:tab/>
      </w:r>
      <w:r>
        <w:tab/>
      </w:r>
      <w:r>
        <w:tab/>
        <w:t>Date:</w:t>
      </w:r>
    </w:p>
    <w:p w14:paraId="019A4727" w14:textId="77777777" w:rsidR="002145E9" w:rsidRDefault="002145E9" w:rsidP="00943605"/>
    <w:p w14:paraId="3C0752A9" w14:textId="16742ACA" w:rsidR="00D133C1" w:rsidRDefault="00D133C1" w:rsidP="00943605">
      <w:r>
        <w:t xml:space="preserve">The peer review should pick one of the user stories and attempt to use the application as that type of user carrying out that task.  On completing using the application, you should ask the author to describe to you one aspect of the code implemented to run the task – </w:t>
      </w:r>
      <w:proofErr w:type="spellStart"/>
      <w:r>
        <w:t>eg</w:t>
      </w:r>
      <w:proofErr w:type="spellEnd"/>
      <w:r>
        <w:t xml:space="preserve"> the database structure or the server-side code.</w:t>
      </w:r>
    </w:p>
    <w:p w14:paraId="652D5073" w14:textId="77777777" w:rsidR="002145E9" w:rsidRDefault="002145E9" w:rsidP="00943605"/>
    <w:p w14:paraId="5880CBDA" w14:textId="325270A2" w:rsidR="00D133C1" w:rsidRDefault="00D133C1" w:rsidP="00943605">
      <w:r>
        <w:t>Task conducted: (Please enter the user story)</w:t>
      </w:r>
    </w:p>
    <w:p w14:paraId="1FB7BEB6" w14:textId="671C0702" w:rsidR="00D133C1" w:rsidRDefault="00D133C1" w:rsidP="00943605"/>
    <w:p w14:paraId="4A32FDA4" w14:textId="21396B53" w:rsidR="00D133C1" w:rsidRDefault="00D133C1" w:rsidP="00943605"/>
    <w:p w14:paraId="1E2BEC44" w14:textId="1613A102" w:rsidR="00D133C1" w:rsidRDefault="00D133C1" w:rsidP="00943605"/>
    <w:p w14:paraId="0A14835A" w14:textId="621F6BA4" w:rsidR="00D133C1" w:rsidRDefault="00D133C1" w:rsidP="00943605">
      <w:r>
        <w:t>Was the task easy to carry out? (If no or not really, please say why)</w:t>
      </w:r>
    </w:p>
    <w:p w14:paraId="6A71607F" w14:textId="1A8FD3E3" w:rsidR="00D133C1" w:rsidRDefault="00D133C1" w:rsidP="00943605"/>
    <w:p w14:paraId="1AC06696" w14:textId="622C4808" w:rsidR="00D133C1" w:rsidRDefault="00D133C1" w:rsidP="00943605"/>
    <w:p w14:paraId="57D435F1" w14:textId="032652FE" w:rsidR="00D133C1" w:rsidRDefault="00D133C1" w:rsidP="00943605"/>
    <w:p w14:paraId="704A9816" w14:textId="66E512DA" w:rsidR="00D133C1" w:rsidRDefault="00D133C1" w:rsidP="00943605">
      <w:r>
        <w:t>Did you encounter any errors? (If yes, please explain what)</w:t>
      </w:r>
    </w:p>
    <w:p w14:paraId="7D112D14" w14:textId="4F266EFF" w:rsidR="00D133C1" w:rsidRDefault="00D133C1" w:rsidP="00943605"/>
    <w:p w14:paraId="107CFC4A" w14:textId="25E75995" w:rsidR="008264F1" w:rsidRDefault="008264F1" w:rsidP="00943605"/>
    <w:p w14:paraId="37647389" w14:textId="77777777" w:rsidR="008264F1" w:rsidRDefault="008264F1" w:rsidP="00943605"/>
    <w:p w14:paraId="4155DE2C" w14:textId="16390FF5" w:rsidR="00D133C1" w:rsidRDefault="00D133C1" w:rsidP="00943605"/>
    <w:p w14:paraId="0C83A56F" w14:textId="7EE3FEDF" w:rsidR="00D133C1" w:rsidRDefault="00D133C1" w:rsidP="00943605">
      <w:r>
        <w:t>Did the author have to explain how to use anything? (If yes, what?)</w:t>
      </w:r>
    </w:p>
    <w:p w14:paraId="0BB5ADFF" w14:textId="53E0C236" w:rsidR="008264F1" w:rsidRDefault="008264F1" w:rsidP="00943605"/>
    <w:p w14:paraId="708782C2" w14:textId="77777777" w:rsidR="008264F1" w:rsidRDefault="008264F1" w:rsidP="00943605"/>
    <w:p w14:paraId="59664356" w14:textId="43322192" w:rsidR="00D133C1" w:rsidRDefault="00D133C1" w:rsidP="00943605"/>
    <w:p w14:paraId="753EA405" w14:textId="7F2746AE" w:rsidR="00D133C1" w:rsidRDefault="00D133C1" w:rsidP="00943605"/>
    <w:p w14:paraId="20CF6C96" w14:textId="30BC4B9B" w:rsidR="00D133C1" w:rsidRDefault="00D133C1" w:rsidP="00943605">
      <w:r>
        <w:t xml:space="preserve">Did you gain any inspiration for your own practice? (If so what?) </w:t>
      </w:r>
    </w:p>
    <w:p w14:paraId="42AD41EA" w14:textId="19B030F5" w:rsidR="00D133C1" w:rsidRDefault="00D133C1" w:rsidP="00943605"/>
    <w:p w14:paraId="1752F0D0" w14:textId="63ED0BD1" w:rsidR="008264F1" w:rsidRDefault="008264F1" w:rsidP="00943605"/>
    <w:p w14:paraId="17EB29DE" w14:textId="33B1F46E" w:rsidR="008264F1" w:rsidRDefault="008264F1" w:rsidP="00943605"/>
    <w:p w14:paraId="4CFADE13" w14:textId="77777777" w:rsidR="008264F1" w:rsidRDefault="008264F1" w:rsidP="00943605"/>
    <w:p w14:paraId="5A64C0DB" w14:textId="66477CB4" w:rsidR="00D133C1" w:rsidRDefault="00D133C1" w:rsidP="00943605"/>
    <w:p w14:paraId="5F87FBDA" w14:textId="32B59B8E" w:rsidR="00D133C1" w:rsidRPr="0066205A" w:rsidRDefault="000B0756" w:rsidP="00943605">
      <w:r>
        <w:t>What constructive advice would you give the author for presenting their work/code in future?</w:t>
      </w:r>
    </w:p>
    <w:sectPr w:rsidR="00D133C1" w:rsidRPr="0066205A" w:rsidSect="002145E9">
      <w:pgSz w:w="16840" w:h="11901" w:orient="landscape" w:code="1"/>
      <w:pgMar w:top="720" w:right="1440" w:bottom="720" w:left="18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1122E" w14:textId="77777777" w:rsidR="00E16C4E" w:rsidRDefault="00E16C4E" w:rsidP="00FB39E6">
      <w:r>
        <w:separator/>
      </w:r>
    </w:p>
  </w:endnote>
  <w:endnote w:type="continuationSeparator" w:id="0">
    <w:p w14:paraId="4B7C076C" w14:textId="77777777" w:rsidR="00E16C4E" w:rsidRDefault="00E16C4E" w:rsidP="00FB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305" w:type="pct"/>
      <w:jc w:val="right"/>
      <w:tblCellMar>
        <w:top w:w="115" w:type="dxa"/>
        <w:left w:w="115" w:type="dxa"/>
        <w:bottom w:w="115" w:type="dxa"/>
        <w:right w:w="115" w:type="dxa"/>
      </w:tblCellMar>
      <w:tblLook w:val="04A0" w:firstRow="1" w:lastRow="0" w:firstColumn="1" w:lastColumn="0" w:noHBand="0" w:noVBand="1"/>
    </w:tblPr>
    <w:tblGrid>
      <w:gridCol w:w="12941"/>
      <w:gridCol w:w="678"/>
    </w:tblGrid>
    <w:tr w:rsidR="003B67C1" w14:paraId="6852FD39" w14:textId="77777777" w:rsidTr="003B67C1">
      <w:trPr>
        <w:trHeight w:val="101"/>
        <w:jc w:val="right"/>
      </w:trPr>
      <w:tc>
        <w:tcPr>
          <w:tcW w:w="12940" w:type="dxa"/>
          <w:vAlign w:val="center"/>
        </w:tcPr>
        <w:sdt>
          <w:sdtPr>
            <w:rPr>
              <w:caps w:val="0"/>
              <w:color w:val="000000" w:themeColor="text1"/>
            </w:rPr>
            <w:alias w:val="Author"/>
            <w:tag w:val=""/>
            <w:id w:val="1534539408"/>
            <w:placeholder>
              <w:docPart w:val="07DFECDD6DA2334486C4E453134629EF"/>
            </w:placeholder>
            <w:dataBinding w:prefixMappings="xmlns:ns0='http://purl.org/dc/elements/1.1/' xmlns:ns1='http://schemas.openxmlformats.org/package/2006/metadata/core-properties' " w:xpath="/ns1:coreProperties[1]/ns0:creator[1]" w:storeItemID="{6C3C8BC8-F283-45AE-878A-BAB7291924A1}"/>
            <w:text/>
          </w:sdtPr>
          <w:sdtEndPr/>
          <w:sdtContent>
            <w:p w14:paraId="08F9ABE5" w14:textId="75947FBE" w:rsidR="003B67C1" w:rsidRDefault="003B67C1">
              <w:pPr>
                <w:pStyle w:val="Header"/>
                <w:jc w:val="right"/>
                <w:rPr>
                  <w:caps w:val="0"/>
                  <w:color w:val="000000" w:themeColor="text1"/>
                </w:rPr>
              </w:pPr>
              <w:r>
                <w:rPr>
                  <w:caps w:val="0"/>
                  <w:color w:val="000000" w:themeColor="text1"/>
                </w:rPr>
                <w:t>Dr Shirley Atkinson</w:t>
              </w:r>
            </w:p>
          </w:sdtContent>
        </w:sdt>
      </w:tc>
      <w:tc>
        <w:tcPr>
          <w:tcW w:w="678" w:type="dxa"/>
          <w:shd w:val="clear" w:color="auto" w:fill="330F42" w:themeFill="accent2"/>
          <w:vAlign w:val="center"/>
        </w:tcPr>
        <w:p w14:paraId="0FFD6ACE" w14:textId="77777777" w:rsidR="003B67C1" w:rsidRDefault="003B67C1">
          <w:pPr>
            <w:pStyle w:val="Footer"/>
            <w:jc w:val="center"/>
            <w:rPr>
              <w:noProof/>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Pr>
              <w:noProof/>
              <w:color w:val="FFFFFF" w:themeColor="background1"/>
            </w:rPr>
            <w:t xml:space="preserve"> of</w:t>
          </w:r>
        </w:p>
        <w:p w14:paraId="6D4417D3" w14:textId="2A4536BD" w:rsidR="003B67C1" w:rsidRDefault="003B67C1">
          <w:pPr>
            <w:pStyle w:val="Footer"/>
            <w:jc w:val="center"/>
            <w:rPr>
              <w:color w:val="FFFFFF" w:themeColor="background1"/>
            </w:rPr>
          </w:pPr>
          <w:r>
            <w:rPr>
              <w:color w:val="FFFFFF" w:themeColor="background1"/>
            </w:rPr>
            <w:fldChar w:fldCharType="begin"/>
          </w:r>
          <w:r>
            <w:rPr>
              <w:color w:val="FFFFFF" w:themeColor="background1"/>
            </w:rPr>
            <w:instrText xml:space="preserve"> NUMPAGES  \* MERGEFORMAT </w:instrText>
          </w:r>
          <w:r>
            <w:rPr>
              <w:color w:val="FFFFFF" w:themeColor="background1"/>
            </w:rPr>
            <w:fldChar w:fldCharType="separate"/>
          </w:r>
          <w:r>
            <w:rPr>
              <w:noProof/>
              <w:color w:val="FFFFFF" w:themeColor="background1"/>
            </w:rPr>
            <w:t>11</w:t>
          </w:r>
          <w:r>
            <w:rPr>
              <w:color w:val="FFFFFF" w:themeColor="background1"/>
            </w:rPr>
            <w:fldChar w:fldCharType="end"/>
          </w:r>
        </w:p>
      </w:tc>
    </w:tr>
  </w:tbl>
  <w:p w14:paraId="3E6021B3" w14:textId="77777777" w:rsidR="003B67C1" w:rsidRDefault="003B6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02657" w14:textId="77777777" w:rsidR="00056562" w:rsidRDefault="00056562" w:rsidP="00FB39E6">
    <w:pPr>
      <w:pStyle w:val="Footer"/>
    </w:pPr>
    <w:r>
      <w:t xml:space="preserve">Page </w:t>
    </w:r>
    <w:r>
      <w:fldChar w:fldCharType="begin"/>
    </w:r>
    <w:r>
      <w:instrText xml:space="preserve"> PAGE </w:instrText>
    </w:r>
    <w:r>
      <w:fldChar w:fldCharType="separate"/>
    </w:r>
    <w:r w:rsidR="00D84356">
      <w:rPr>
        <w:noProof/>
      </w:rPr>
      <w:t>1</w:t>
    </w:r>
    <w:r>
      <w:fldChar w:fldCharType="end"/>
    </w:r>
    <w:r>
      <w:t xml:space="preserve"> of </w:t>
    </w:r>
    <w:r w:rsidR="006F56C0">
      <w:rPr>
        <w:noProof/>
      </w:rPr>
      <w:fldChar w:fldCharType="begin"/>
    </w:r>
    <w:r w:rsidR="006F56C0">
      <w:rPr>
        <w:noProof/>
      </w:rPr>
      <w:instrText xml:space="preserve"> NUMPAGES </w:instrText>
    </w:r>
    <w:r w:rsidR="006F56C0">
      <w:rPr>
        <w:noProof/>
      </w:rPr>
      <w:fldChar w:fldCharType="separate"/>
    </w:r>
    <w:r w:rsidR="00D84356">
      <w:rPr>
        <w:noProof/>
      </w:rPr>
      <w:t>2</w:t>
    </w:r>
    <w:r w:rsidR="006F56C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4EDD7" w14:textId="77777777" w:rsidR="00E16C4E" w:rsidRDefault="00E16C4E" w:rsidP="00FB39E6">
      <w:r>
        <w:separator/>
      </w:r>
    </w:p>
  </w:footnote>
  <w:footnote w:type="continuationSeparator" w:id="0">
    <w:p w14:paraId="7D6761EE" w14:textId="77777777" w:rsidR="00E16C4E" w:rsidRDefault="00E16C4E" w:rsidP="00FB3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6A8D18836596A42B1C1FAEB267689D8"/>
      </w:placeholder>
      <w:temporary/>
      <w:showingPlcHdr/>
      <w15:appearance w15:val="hidden"/>
    </w:sdtPr>
    <w:sdtEndPr/>
    <w:sdtContent>
      <w:p w14:paraId="13950262" w14:textId="77777777" w:rsidR="00B2250B" w:rsidRDefault="00B2250B">
        <w:pPr>
          <w:pStyle w:val="Header"/>
        </w:pPr>
        <w:r>
          <w:t>[Type here]</w:t>
        </w:r>
      </w:p>
    </w:sdtContent>
  </w:sdt>
  <w:p w14:paraId="7B9CEAB5" w14:textId="77777777" w:rsidR="00056562" w:rsidRPr="00553EE4" w:rsidRDefault="00056562" w:rsidP="00553EE4">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D0BD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C2D1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3694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904E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0063BE"/>
    <w:lvl w:ilvl="0">
      <w:start w:val="1"/>
      <w:numFmt w:val="decimal"/>
      <w:pStyle w:val="ListNumber"/>
      <w:lvlText w:val="%1."/>
      <w:lvlJc w:val="left"/>
      <w:pPr>
        <w:tabs>
          <w:tab w:val="num" w:pos="360"/>
        </w:tabs>
        <w:ind w:left="360" w:hanging="360"/>
      </w:pPr>
      <w:rPr>
        <w:rFonts w:hint="default"/>
        <w:color w:val="663366" w:themeColor="accent1"/>
      </w:rPr>
    </w:lvl>
  </w:abstractNum>
  <w:abstractNum w:abstractNumId="9" w15:restartNumberingAfterBreak="0">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B3083"/>
    <w:multiLevelType w:val="hybridMultilevel"/>
    <w:tmpl w:val="7D024AF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3671673"/>
    <w:multiLevelType w:val="hybridMultilevel"/>
    <w:tmpl w:val="DAB85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726A7"/>
    <w:multiLevelType w:val="hybridMultilevel"/>
    <w:tmpl w:val="12A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807C6"/>
    <w:multiLevelType w:val="hybridMultilevel"/>
    <w:tmpl w:val="BCD86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6182E54"/>
    <w:multiLevelType w:val="hybridMultilevel"/>
    <w:tmpl w:val="0C3E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5B7DE5"/>
    <w:multiLevelType w:val="hybridMultilevel"/>
    <w:tmpl w:val="B6FA1EEC"/>
    <w:lvl w:ilvl="0" w:tplc="DB3414C2">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8EC11A6"/>
    <w:multiLevelType w:val="hybridMultilevel"/>
    <w:tmpl w:val="A648C664"/>
    <w:lvl w:ilvl="0" w:tplc="D0B688CA">
      <w:start w:val="1"/>
      <w:numFmt w:val="decimal"/>
      <w:lvlText w:val="LO%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9D6445"/>
    <w:multiLevelType w:val="hybridMultilevel"/>
    <w:tmpl w:val="D6F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362AA"/>
    <w:multiLevelType w:val="hybridMultilevel"/>
    <w:tmpl w:val="CED6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D04B1"/>
    <w:multiLevelType w:val="hybridMultilevel"/>
    <w:tmpl w:val="B956CBE0"/>
    <w:lvl w:ilvl="0" w:tplc="34921430">
      <w:start w:val="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D71AE"/>
    <w:multiLevelType w:val="hybridMultilevel"/>
    <w:tmpl w:val="FE12A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347DBC"/>
    <w:multiLevelType w:val="hybridMultilevel"/>
    <w:tmpl w:val="CE60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D5F73"/>
    <w:multiLevelType w:val="hybridMultilevel"/>
    <w:tmpl w:val="3118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135BA"/>
    <w:multiLevelType w:val="hybridMultilevel"/>
    <w:tmpl w:val="8A60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53CC5"/>
    <w:multiLevelType w:val="hybridMultilevel"/>
    <w:tmpl w:val="1AE4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E2E04"/>
    <w:multiLevelType w:val="hybridMultilevel"/>
    <w:tmpl w:val="01A20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26386"/>
    <w:multiLevelType w:val="hybridMultilevel"/>
    <w:tmpl w:val="8932E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00BD2"/>
    <w:multiLevelType w:val="hybridMultilevel"/>
    <w:tmpl w:val="7374B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C2EC6"/>
    <w:multiLevelType w:val="hybridMultilevel"/>
    <w:tmpl w:val="2338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57379"/>
    <w:multiLevelType w:val="hybridMultilevel"/>
    <w:tmpl w:val="7958A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60AC1"/>
    <w:multiLevelType w:val="hybridMultilevel"/>
    <w:tmpl w:val="A424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0413FBC"/>
    <w:multiLevelType w:val="hybridMultilevel"/>
    <w:tmpl w:val="7FD45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A45BFE"/>
    <w:multiLevelType w:val="hybridMultilevel"/>
    <w:tmpl w:val="933E2CFC"/>
    <w:lvl w:ilvl="0" w:tplc="42CC17D2">
      <w:start w:val="1"/>
      <w:numFmt w:val="bullet"/>
      <w:pStyle w:val="ListBullet"/>
      <w:lvlText w:val=""/>
      <w:lvlJc w:val="left"/>
      <w:pPr>
        <w:ind w:left="360" w:hanging="360"/>
      </w:pPr>
      <w:rPr>
        <w:rFonts w:ascii="Wingdings 2" w:hAnsi="Wingdings 2" w:hint="default"/>
        <w:color w:val="6633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0C6396"/>
    <w:multiLevelType w:val="hybridMultilevel"/>
    <w:tmpl w:val="5704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02021"/>
    <w:multiLevelType w:val="hybridMultilevel"/>
    <w:tmpl w:val="746C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67E7D"/>
    <w:multiLevelType w:val="hybridMultilevel"/>
    <w:tmpl w:val="B7D2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2"/>
    <w:lvlOverride w:ilvl="0">
      <w:startOverride w:val="1"/>
    </w:lvlOverride>
  </w:num>
  <w:num w:numId="13">
    <w:abstractNumId w:val="32"/>
    <w:lvlOverride w:ilvl="0">
      <w:startOverride w:val="1"/>
    </w:lvlOverride>
  </w:num>
  <w:num w:numId="14">
    <w:abstractNumId w:val="23"/>
  </w:num>
  <w:num w:numId="15">
    <w:abstractNumId w:val="29"/>
  </w:num>
  <w:num w:numId="16">
    <w:abstractNumId w:val="26"/>
  </w:num>
  <w:num w:numId="17">
    <w:abstractNumId w:val="24"/>
  </w:num>
  <w:num w:numId="18">
    <w:abstractNumId w:val="12"/>
  </w:num>
  <w:num w:numId="19">
    <w:abstractNumId w:val="22"/>
  </w:num>
  <w:num w:numId="20">
    <w:abstractNumId w:val="16"/>
  </w:num>
  <w:num w:numId="21">
    <w:abstractNumId w:val="34"/>
  </w:num>
  <w:num w:numId="22">
    <w:abstractNumId w:val="19"/>
  </w:num>
  <w:num w:numId="23">
    <w:abstractNumId w:val="30"/>
  </w:num>
  <w:num w:numId="24">
    <w:abstractNumId w:val="20"/>
  </w:num>
  <w:num w:numId="25">
    <w:abstractNumId w:val="14"/>
  </w:num>
  <w:num w:numId="26">
    <w:abstractNumId w:val="31"/>
  </w:num>
  <w:num w:numId="27">
    <w:abstractNumId w:val="10"/>
  </w:num>
  <w:num w:numId="28">
    <w:abstractNumId w:val="13"/>
  </w:num>
  <w:num w:numId="29">
    <w:abstractNumId w:val="15"/>
  </w:num>
  <w:num w:numId="30">
    <w:abstractNumId w:val="28"/>
  </w:num>
  <w:num w:numId="31">
    <w:abstractNumId w:val="21"/>
  </w:num>
  <w:num w:numId="32">
    <w:abstractNumId w:val="17"/>
  </w:num>
  <w:num w:numId="33">
    <w:abstractNumId w:val="35"/>
  </w:num>
  <w:num w:numId="34">
    <w:abstractNumId w:val="33"/>
  </w:num>
  <w:num w:numId="35">
    <w:abstractNumId w:val="18"/>
  </w:num>
  <w:num w:numId="36">
    <w:abstractNumId w:val="25"/>
  </w:num>
  <w:num w:numId="37">
    <w:abstractNumId w:val="27"/>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ocumentType w:val="let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FB"/>
    <w:rsid w:val="00000CA3"/>
    <w:rsid w:val="00001008"/>
    <w:rsid w:val="00001876"/>
    <w:rsid w:val="000115BB"/>
    <w:rsid w:val="000157CE"/>
    <w:rsid w:val="00021DEE"/>
    <w:rsid w:val="00056562"/>
    <w:rsid w:val="00061169"/>
    <w:rsid w:val="0006795F"/>
    <w:rsid w:val="000853D6"/>
    <w:rsid w:val="00097F81"/>
    <w:rsid w:val="000A4E99"/>
    <w:rsid w:val="000A67D6"/>
    <w:rsid w:val="000B0756"/>
    <w:rsid w:val="000B1437"/>
    <w:rsid w:val="000F2FFB"/>
    <w:rsid w:val="000F7C49"/>
    <w:rsid w:val="0010402B"/>
    <w:rsid w:val="00111787"/>
    <w:rsid w:val="00123533"/>
    <w:rsid w:val="00130DE4"/>
    <w:rsid w:val="001313B2"/>
    <w:rsid w:val="00134934"/>
    <w:rsid w:val="00135AA8"/>
    <w:rsid w:val="0014352A"/>
    <w:rsid w:val="00150116"/>
    <w:rsid w:val="00165340"/>
    <w:rsid w:val="00167E52"/>
    <w:rsid w:val="00180FAF"/>
    <w:rsid w:val="0018175A"/>
    <w:rsid w:val="00191E11"/>
    <w:rsid w:val="00195A29"/>
    <w:rsid w:val="001C1540"/>
    <w:rsid w:val="001C2D4C"/>
    <w:rsid w:val="001C602C"/>
    <w:rsid w:val="001C7A83"/>
    <w:rsid w:val="001E0A54"/>
    <w:rsid w:val="001E7F15"/>
    <w:rsid w:val="001F366A"/>
    <w:rsid w:val="001F3F6A"/>
    <w:rsid w:val="0021147A"/>
    <w:rsid w:val="002131CF"/>
    <w:rsid w:val="002145E9"/>
    <w:rsid w:val="002373B8"/>
    <w:rsid w:val="00246146"/>
    <w:rsid w:val="0026012F"/>
    <w:rsid w:val="00285A96"/>
    <w:rsid w:val="00285FE9"/>
    <w:rsid w:val="00295B54"/>
    <w:rsid w:val="002A2E49"/>
    <w:rsid w:val="002B2B7D"/>
    <w:rsid w:val="002B5DB0"/>
    <w:rsid w:val="002E7884"/>
    <w:rsid w:val="0030227A"/>
    <w:rsid w:val="0032250E"/>
    <w:rsid w:val="003226EA"/>
    <w:rsid w:val="003229E6"/>
    <w:rsid w:val="003272A8"/>
    <w:rsid w:val="0035103A"/>
    <w:rsid w:val="0036147C"/>
    <w:rsid w:val="00362369"/>
    <w:rsid w:val="00365F0C"/>
    <w:rsid w:val="0037385E"/>
    <w:rsid w:val="003856A0"/>
    <w:rsid w:val="00390419"/>
    <w:rsid w:val="00391F9D"/>
    <w:rsid w:val="00397279"/>
    <w:rsid w:val="003A7000"/>
    <w:rsid w:val="003B3BF3"/>
    <w:rsid w:val="003B67C1"/>
    <w:rsid w:val="003C2934"/>
    <w:rsid w:val="003C75A1"/>
    <w:rsid w:val="003C76F0"/>
    <w:rsid w:val="003E6944"/>
    <w:rsid w:val="003F4A11"/>
    <w:rsid w:val="00400D54"/>
    <w:rsid w:val="0040240F"/>
    <w:rsid w:val="00405B7B"/>
    <w:rsid w:val="00417298"/>
    <w:rsid w:val="004262E6"/>
    <w:rsid w:val="00444F6A"/>
    <w:rsid w:val="00482453"/>
    <w:rsid w:val="00496D19"/>
    <w:rsid w:val="004A382B"/>
    <w:rsid w:val="004B27D5"/>
    <w:rsid w:val="004B6EFA"/>
    <w:rsid w:val="004C6EB6"/>
    <w:rsid w:val="004E759E"/>
    <w:rsid w:val="005225E5"/>
    <w:rsid w:val="0052343A"/>
    <w:rsid w:val="005244B7"/>
    <w:rsid w:val="005255C3"/>
    <w:rsid w:val="00534920"/>
    <w:rsid w:val="00553EE4"/>
    <w:rsid w:val="00573137"/>
    <w:rsid w:val="00573B08"/>
    <w:rsid w:val="005774DC"/>
    <w:rsid w:val="005E5484"/>
    <w:rsid w:val="005E56FB"/>
    <w:rsid w:val="005F434A"/>
    <w:rsid w:val="0061563A"/>
    <w:rsid w:val="00631B94"/>
    <w:rsid w:val="00641DDF"/>
    <w:rsid w:val="006524F6"/>
    <w:rsid w:val="0066022B"/>
    <w:rsid w:val="00660DFA"/>
    <w:rsid w:val="0066205A"/>
    <w:rsid w:val="00664EFC"/>
    <w:rsid w:val="00675AF9"/>
    <w:rsid w:val="006A2623"/>
    <w:rsid w:val="006A2C37"/>
    <w:rsid w:val="006A6308"/>
    <w:rsid w:val="006B2486"/>
    <w:rsid w:val="006B3838"/>
    <w:rsid w:val="006F56C0"/>
    <w:rsid w:val="00707958"/>
    <w:rsid w:val="00716484"/>
    <w:rsid w:val="00720109"/>
    <w:rsid w:val="00721606"/>
    <w:rsid w:val="00735EF0"/>
    <w:rsid w:val="0073605F"/>
    <w:rsid w:val="007367F7"/>
    <w:rsid w:val="00741770"/>
    <w:rsid w:val="00761CE0"/>
    <w:rsid w:val="007909E5"/>
    <w:rsid w:val="00796536"/>
    <w:rsid w:val="00796C19"/>
    <w:rsid w:val="00796F14"/>
    <w:rsid w:val="007A531C"/>
    <w:rsid w:val="007B4814"/>
    <w:rsid w:val="007C3D6A"/>
    <w:rsid w:val="007E0370"/>
    <w:rsid w:val="007E31A3"/>
    <w:rsid w:val="008000B8"/>
    <w:rsid w:val="0080725D"/>
    <w:rsid w:val="008112E3"/>
    <w:rsid w:val="008264F1"/>
    <w:rsid w:val="00827466"/>
    <w:rsid w:val="0085395E"/>
    <w:rsid w:val="00866C4F"/>
    <w:rsid w:val="00867DE4"/>
    <w:rsid w:val="00873AFF"/>
    <w:rsid w:val="00873E02"/>
    <w:rsid w:val="00875307"/>
    <w:rsid w:val="008807C7"/>
    <w:rsid w:val="008915C7"/>
    <w:rsid w:val="008B7AFE"/>
    <w:rsid w:val="008C1AD6"/>
    <w:rsid w:val="008E7EBA"/>
    <w:rsid w:val="008F7390"/>
    <w:rsid w:val="00922ED0"/>
    <w:rsid w:val="0092544B"/>
    <w:rsid w:val="00925ACA"/>
    <w:rsid w:val="00930AE7"/>
    <w:rsid w:val="00930D68"/>
    <w:rsid w:val="00934E09"/>
    <w:rsid w:val="0093554D"/>
    <w:rsid w:val="00943605"/>
    <w:rsid w:val="00952D26"/>
    <w:rsid w:val="00956536"/>
    <w:rsid w:val="00957A0F"/>
    <w:rsid w:val="00972593"/>
    <w:rsid w:val="009815B5"/>
    <w:rsid w:val="009832E5"/>
    <w:rsid w:val="00990117"/>
    <w:rsid w:val="00992493"/>
    <w:rsid w:val="0099702E"/>
    <w:rsid w:val="009A4637"/>
    <w:rsid w:val="009B006C"/>
    <w:rsid w:val="009B3171"/>
    <w:rsid w:val="009B5412"/>
    <w:rsid w:val="009C4926"/>
    <w:rsid w:val="009E3EF5"/>
    <w:rsid w:val="009E5135"/>
    <w:rsid w:val="009F2C1A"/>
    <w:rsid w:val="009F501F"/>
    <w:rsid w:val="00A123E8"/>
    <w:rsid w:val="00A155CF"/>
    <w:rsid w:val="00A74B5F"/>
    <w:rsid w:val="00A80662"/>
    <w:rsid w:val="00A87922"/>
    <w:rsid w:val="00AC13F8"/>
    <w:rsid w:val="00AD543A"/>
    <w:rsid w:val="00AD7E79"/>
    <w:rsid w:val="00AE4453"/>
    <w:rsid w:val="00B076FF"/>
    <w:rsid w:val="00B2250B"/>
    <w:rsid w:val="00B4313C"/>
    <w:rsid w:val="00B44265"/>
    <w:rsid w:val="00B452DA"/>
    <w:rsid w:val="00B5002F"/>
    <w:rsid w:val="00B613B3"/>
    <w:rsid w:val="00B63E02"/>
    <w:rsid w:val="00B82558"/>
    <w:rsid w:val="00BB6C47"/>
    <w:rsid w:val="00BD59DA"/>
    <w:rsid w:val="00BD5A48"/>
    <w:rsid w:val="00BD7B5D"/>
    <w:rsid w:val="00BE651D"/>
    <w:rsid w:val="00BF120E"/>
    <w:rsid w:val="00BF1BBC"/>
    <w:rsid w:val="00C02CEA"/>
    <w:rsid w:val="00C248A7"/>
    <w:rsid w:val="00C35B9A"/>
    <w:rsid w:val="00C4539D"/>
    <w:rsid w:val="00C55B6E"/>
    <w:rsid w:val="00C560FD"/>
    <w:rsid w:val="00C67998"/>
    <w:rsid w:val="00C71F48"/>
    <w:rsid w:val="00C72F8A"/>
    <w:rsid w:val="00C8613F"/>
    <w:rsid w:val="00C87A7C"/>
    <w:rsid w:val="00C92A88"/>
    <w:rsid w:val="00C94D19"/>
    <w:rsid w:val="00C95C72"/>
    <w:rsid w:val="00CC1A67"/>
    <w:rsid w:val="00CD525C"/>
    <w:rsid w:val="00CD68CE"/>
    <w:rsid w:val="00CE32AC"/>
    <w:rsid w:val="00CF212C"/>
    <w:rsid w:val="00D01A8D"/>
    <w:rsid w:val="00D03231"/>
    <w:rsid w:val="00D133C1"/>
    <w:rsid w:val="00D207C4"/>
    <w:rsid w:val="00D328ED"/>
    <w:rsid w:val="00D47F2C"/>
    <w:rsid w:val="00D84356"/>
    <w:rsid w:val="00D84686"/>
    <w:rsid w:val="00D90C1B"/>
    <w:rsid w:val="00D9678A"/>
    <w:rsid w:val="00DA1AAC"/>
    <w:rsid w:val="00DB5C07"/>
    <w:rsid w:val="00DB6B74"/>
    <w:rsid w:val="00DD00F5"/>
    <w:rsid w:val="00DD1994"/>
    <w:rsid w:val="00DD5F31"/>
    <w:rsid w:val="00DD6631"/>
    <w:rsid w:val="00DF536C"/>
    <w:rsid w:val="00E16C4E"/>
    <w:rsid w:val="00E24510"/>
    <w:rsid w:val="00E33227"/>
    <w:rsid w:val="00E430C5"/>
    <w:rsid w:val="00E44651"/>
    <w:rsid w:val="00E4591F"/>
    <w:rsid w:val="00E5629F"/>
    <w:rsid w:val="00E714FF"/>
    <w:rsid w:val="00E7797C"/>
    <w:rsid w:val="00E86DA9"/>
    <w:rsid w:val="00EB325B"/>
    <w:rsid w:val="00ED40B5"/>
    <w:rsid w:val="00F103E2"/>
    <w:rsid w:val="00F13C37"/>
    <w:rsid w:val="00F21720"/>
    <w:rsid w:val="00F24C4D"/>
    <w:rsid w:val="00F43269"/>
    <w:rsid w:val="00F445ED"/>
    <w:rsid w:val="00F62396"/>
    <w:rsid w:val="00F64362"/>
    <w:rsid w:val="00F643EA"/>
    <w:rsid w:val="00F73F39"/>
    <w:rsid w:val="00F95ED3"/>
    <w:rsid w:val="00F96C3E"/>
    <w:rsid w:val="00FA03D3"/>
    <w:rsid w:val="00FA140B"/>
    <w:rsid w:val="00FA65D2"/>
    <w:rsid w:val="00FB39E6"/>
    <w:rsid w:val="00FC309B"/>
    <w:rsid w:val="00FE0074"/>
    <w:rsid w:val="00FE1CC7"/>
    <w:rsid w:val="00FE3228"/>
    <w:rsid w:val="00FE5329"/>
    <w:rsid w:val="00FE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CB580F"/>
  <w15:docId w15:val="{A3E27D11-1213-994F-9C44-A9ADF8C3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1" w:unhideWhenUsed="1" w:qFormat="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39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1"/>
    <w:qFormat/>
    <w:rsid w:val="00BB6C47"/>
    <w:pPr>
      <w:pageBreakBefore/>
      <w:spacing w:before="480" w:after="360"/>
      <w:outlineLvl w:val="0"/>
    </w:pPr>
    <w:rPr>
      <w:bCs/>
      <w:color w:val="663366" w:themeColor="accent1"/>
      <w:sz w:val="36"/>
      <w:szCs w:val="28"/>
    </w:rPr>
  </w:style>
  <w:style w:type="paragraph" w:styleId="Heading2">
    <w:name w:val="heading 2"/>
    <w:basedOn w:val="Normal"/>
    <w:next w:val="Normal"/>
    <w:link w:val="Heading2Char"/>
    <w:uiPriority w:val="1"/>
    <w:qFormat/>
    <w:rsid w:val="00930D68"/>
    <w:pPr>
      <w:keepNext/>
      <w:keepLines/>
      <w:spacing w:before="200" w:after="100"/>
      <w:outlineLvl w:val="1"/>
    </w:pPr>
    <w:rPr>
      <w:bCs/>
      <w:color w:val="663366" w:themeColor="accent1"/>
      <w:szCs w:val="26"/>
    </w:rPr>
  </w:style>
  <w:style w:type="paragraph" w:styleId="Heading3">
    <w:name w:val="heading 3"/>
    <w:basedOn w:val="Normal"/>
    <w:next w:val="Normal"/>
    <w:link w:val="Heading3Char"/>
    <w:uiPriority w:val="1"/>
    <w:unhideWhenUsed/>
    <w:qFormat/>
    <w:rsid w:val="00930D68"/>
    <w:pPr>
      <w:keepNext/>
      <w:keepLines/>
      <w:spacing w:before="200"/>
      <w:outlineLvl w:val="2"/>
    </w:pPr>
    <w:rPr>
      <w:bCs/>
      <w:color w:val="663366" w:themeColor="accent1"/>
    </w:rPr>
  </w:style>
  <w:style w:type="paragraph" w:styleId="Heading4">
    <w:name w:val="heading 4"/>
    <w:basedOn w:val="Normal"/>
    <w:next w:val="Normal"/>
    <w:link w:val="Heading4Char"/>
    <w:uiPriority w:val="1"/>
    <w:semiHidden/>
    <w:unhideWhenUsed/>
    <w:qFormat/>
    <w:rsid w:val="00930D68"/>
    <w:pPr>
      <w:keepNext/>
      <w:keepLines/>
      <w:spacing w:before="200"/>
      <w:outlineLvl w:val="3"/>
    </w:pPr>
    <w:rPr>
      <w:rFonts w:asciiTheme="majorHAnsi" w:eastAsiaTheme="majorEastAsia" w:hAnsiTheme="majorHAnsi" w:cstheme="majorBidi"/>
      <w:b/>
      <w:bCs/>
      <w:i/>
      <w:iCs/>
      <w:color w:val="6633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553EE4"/>
    <w:pPr>
      <w:spacing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925ACA"/>
    <w:rPr>
      <w:caps/>
      <w:color w:val="FFFFFF" w:themeColor="background1"/>
      <w:sz w:val="16"/>
    </w:rPr>
  </w:style>
  <w:style w:type="character" w:customStyle="1" w:styleId="HeaderChar">
    <w:name w:val="Header Char"/>
    <w:basedOn w:val="DefaultParagraphFont"/>
    <w:link w:val="Header"/>
    <w:uiPriority w:val="99"/>
    <w:rsid w:val="00925ACA"/>
    <w:rPr>
      <w:caps/>
      <w:color w:val="FFFFFF" w:themeColor="background1"/>
      <w:sz w:val="16"/>
    </w:rPr>
  </w:style>
  <w:style w:type="paragraph" w:styleId="Footer">
    <w:name w:val="footer"/>
    <w:basedOn w:val="Normal"/>
    <w:link w:val="FooterChar"/>
    <w:uiPriority w:val="99"/>
    <w:unhideWhenUsed/>
    <w:rsid w:val="00FE0074"/>
    <w:pPr>
      <w:spacing w:before="40" w:after="40"/>
    </w:pPr>
    <w:rPr>
      <w:caps/>
      <w:color w:val="666699" w:themeColor="accent3"/>
      <w:sz w:val="16"/>
    </w:rPr>
  </w:style>
  <w:style w:type="character" w:customStyle="1" w:styleId="FooterChar">
    <w:name w:val="Footer Char"/>
    <w:basedOn w:val="DefaultParagraphFont"/>
    <w:link w:val="Footer"/>
    <w:uiPriority w:val="99"/>
    <w:rsid w:val="00FE0074"/>
    <w:rPr>
      <w:caps/>
      <w:color w:val="666699" w:themeColor="accent3"/>
      <w:sz w:val="16"/>
    </w:rPr>
  </w:style>
  <w:style w:type="paragraph" w:customStyle="1" w:styleId="ContactDetails">
    <w:name w:val="Contact Details"/>
    <w:basedOn w:val="Normal"/>
    <w:uiPriority w:val="1"/>
    <w:qFormat/>
    <w:rsid w:val="003B3BF3"/>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BD7B5D"/>
    <w:pPr>
      <w:pBdr>
        <w:bottom w:val="single" w:sz="8" w:space="4" w:color="666699" w:themeColor="accent3"/>
      </w:pBdr>
      <w:spacing w:before="720" w:after="480"/>
    </w:pPr>
    <w:rPr>
      <w:color w:val="663366" w:themeColor="accent1"/>
      <w:sz w:val="48"/>
    </w:rPr>
  </w:style>
  <w:style w:type="character" w:customStyle="1" w:styleId="TitleChar">
    <w:name w:val="Title Char"/>
    <w:basedOn w:val="DefaultParagraphFont"/>
    <w:link w:val="Title"/>
    <w:uiPriority w:val="1"/>
    <w:rsid w:val="00BD7B5D"/>
    <w:rPr>
      <w:color w:val="663366" w:themeColor="accent1"/>
      <w:sz w:val="48"/>
    </w:rPr>
  </w:style>
  <w:style w:type="paragraph" w:styleId="Subtitle">
    <w:name w:val="Subtitle"/>
    <w:basedOn w:val="Normal"/>
    <w:next w:val="Normal"/>
    <w:link w:val="SubtitleChar"/>
    <w:uiPriority w:val="1"/>
    <w:rsid w:val="00285A96"/>
    <w:pPr>
      <w:numPr>
        <w:ilvl w:val="1"/>
      </w:numPr>
      <w:spacing w:before="60" w:after="480"/>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BE651D"/>
    <w:pPr>
      <w:spacing w:before="720" w:after="240"/>
    </w:pPr>
    <w:rPr>
      <w:color w:val="7F7F7F" w:themeColor="text1" w:themeTint="80"/>
    </w:rPr>
  </w:style>
  <w:style w:type="character" w:customStyle="1" w:styleId="DateChar">
    <w:name w:val="Date Char"/>
    <w:basedOn w:val="DefaultParagraphFont"/>
    <w:link w:val="Date"/>
    <w:uiPriority w:val="1"/>
    <w:rsid w:val="00BE651D"/>
    <w:rPr>
      <w:color w:val="7F7F7F" w:themeColor="text1" w:themeTint="80"/>
    </w:rPr>
  </w:style>
  <w:style w:type="paragraph" w:styleId="BalloonText">
    <w:name w:val="Balloon Text"/>
    <w:basedOn w:val="Normal"/>
    <w:link w:val="BalloonTextChar"/>
    <w:uiPriority w:val="99"/>
    <w:semiHidden/>
    <w:unhideWhenUsed/>
    <w:rsid w:val="0040240F"/>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B6C47"/>
    <w:rPr>
      <w:bCs/>
      <w:color w:val="663366" w:themeColor="accent1"/>
      <w:sz w:val="36"/>
      <w:szCs w:val="28"/>
    </w:rPr>
  </w:style>
  <w:style w:type="character" w:styleId="PageNumber">
    <w:name w:val="page number"/>
    <w:basedOn w:val="DefaultParagraphFont"/>
    <w:uiPriority w:val="99"/>
    <w:unhideWhenUsed/>
    <w:rsid w:val="004B27D5"/>
    <w:rPr>
      <w:color w:val="2B142D" w:themeColor="text2"/>
    </w:rPr>
  </w:style>
  <w:style w:type="character" w:customStyle="1" w:styleId="Heading2Char">
    <w:name w:val="Heading 2 Char"/>
    <w:basedOn w:val="DefaultParagraphFont"/>
    <w:link w:val="Heading2"/>
    <w:uiPriority w:val="1"/>
    <w:rsid w:val="00930D68"/>
    <w:rPr>
      <w:bCs/>
      <w:color w:val="663366" w:themeColor="accent1"/>
      <w:sz w:val="24"/>
      <w:szCs w:val="26"/>
    </w:rPr>
  </w:style>
  <w:style w:type="character" w:customStyle="1" w:styleId="Heading3Char">
    <w:name w:val="Heading 3 Char"/>
    <w:basedOn w:val="DefaultParagraphFont"/>
    <w:link w:val="Heading3"/>
    <w:uiPriority w:val="1"/>
    <w:rsid w:val="00930D68"/>
    <w:rPr>
      <w:bCs/>
      <w:color w:val="663366"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BD7B5D"/>
    <w:pPr>
      <w:numPr>
        <w:numId w:val="11"/>
      </w:numPr>
      <w:spacing w:before="200"/>
      <w:ind w:left="720"/>
    </w:pPr>
    <w:rPr>
      <w:szCs w:val="22"/>
    </w:rPr>
  </w:style>
  <w:style w:type="paragraph" w:styleId="FootnoteText">
    <w:name w:val="footnote text"/>
    <w:basedOn w:val="Normal"/>
    <w:link w:val="FootnoteTextChar"/>
    <w:uiPriority w:val="99"/>
    <w:rsid w:val="00930D68"/>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663366" w:themeColor="accent1"/>
      <w:sz w:val="20"/>
      <w:vertAlign w:val="superscript"/>
    </w:rPr>
  </w:style>
  <w:style w:type="paragraph" w:styleId="NoSpacing">
    <w:name w:val="No Spacing"/>
    <w:uiPriority w:val="1"/>
    <w:qFormat/>
    <w:rsid w:val="00553EE4"/>
    <w:pPr>
      <w:spacing w:after="0" w:line="240" w:lineRule="auto"/>
    </w:pPr>
    <w:rPr>
      <w:color w:val="262626" w:themeColor="text1" w:themeTint="D9"/>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663366" w:themeColor="accent1"/>
    </w:rPr>
  </w:style>
  <w:style w:type="paragraph" w:customStyle="1" w:styleId="FormText">
    <w:name w:val="Form Text"/>
    <w:basedOn w:val="Normal"/>
    <w:qFormat/>
    <w:rsid w:val="00796C19"/>
    <w:pPr>
      <w:spacing w:after="40"/>
    </w:pPr>
  </w:style>
  <w:style w:type="character" w:customStyle="1" w:styleId="FormHeadingChar">
    <w:name w:val="Form Heading Char"/>
    <w:basedOn w:val="DefaultParagraphFont"/>
    <w:link w:val="FormHeading"/>
    <w:rsid w:val="00796C19"/>
    <w:rPr>
      <w:b/>
      <w:color w:val="7F7F7F" w:themeColor="text1" w:themeTint="80"/>
    </w:rPr>
  </w:style>
  <w:style w:type="paragraph" w:customStyle="1" w:styleId="FormHeading">
    <w:name w:val="Form Heading"/>
    <w:basedOn w:val="Normal"/>
    <w:link w:val="FormHeadingChar"/>
    <w:qFormat/>
    <w:rsid w:val="00796C19"/>
    <w:pPr>
      <w:spacing w:before="480" w:after="120"/>
    </w:pPr>
    <w:rPr>
      <w:b/>
      <w:color w:val="7F7F7F" w:themeColor="text1" w:themeTint="80"/>
    </w:rPr>
  </w:style>
  <w:style w:type="paragraph" w:customStyle="1" w:styleId="Recipient">
    <w:name w:val="Recipient"/>
    <w:basedOn w:val="Normal"/>
    <w:uiPriority w:val="1"/>
    <w:qFormat/>
    <w:rsid w:val="00BE651D"/>
    <w:rPr>
      <w:color w:val="7F7F7F" w:themeColor="text1" w:themeTint="80"/>
    </w:rPr>
  </w:style>
  <w:style w:type="paragraph" w:styleId="Salutation">
    <w:name w:val="Salutation"/>
    <w:basedOn w:val="Normal"/>
    <w:next w:val="Normal"/>
    <w:link w:val="SalutationChar"/>
    <w:uiPriority w:val="1"/>
    <w:unhideWhenUsed/>
    <w:qFormat/>
    <w:rsid w:val="00BE651D"/>
    <w:pPr>
      <w:spacing w:before="480"/>
    </w:pPr>
  </w:style>
  <w:style w:type="character" w:customStyle="1" w:styleId="SalutationChar">
    <w:name w:val="Salutation Char"/>
    <w:basedOn w:val="DefaultParagraphFont"/>
    <w:link w:val="Salutation"/>
    <w:uiPriority w:val="1"/>
    <w:rsid w:val="00BE651D"/>
    <w:rPr>
      <w:color w:val="262626" w:themeColor="text1" w:themeTint="D9"/>
    </w:rPr>
  </w:style>
  <w:style w:type="paragraph" w:styleId="Signature">
    <w:name w:val="Signature"/>
    <w:basedOn w:val="Normal"/>
    <w:link w:val="SignatureChar"/>
    <w:uiPriority w:val="1"/>
    <w:unhideWhenUsed/>
    <w:qFormat/>
    <w:rsid w:val="00BE651D"/>
    <w:pPr>
      <w:spacing w:before="720"/>
    </w:pPr>
  </w:style>
  <w:style w:type="character" w:customStyle="1" w:styleId="SignatureChar">
    <w:name w:val="Signature Char"/>
    <w:basedOn w:val="DefaultParagraphFont"/>
    <w:link w:val="Signature"/>
    <w:uiPriority w:val="1"/>
    <w:rsid w:val="00BE651D"/>
    <w:rPr>
      <w:color w:val="262626" w:themeColor="text1" w:themeTint="D9"/>
    </w:rPr>
  </w:style>
  <w:style w:type="paragraph" w:styleId="BodyText">
    <w:name w:val="Body Text"/>
    <w:basedOn w:val="Normal"/>
    <w:link w:val="BodyTextChar"/>
    <w:semiHidden/>
    <w:unhideWhenUsed/>
    <w:rsid w:val="008E7EBA"/>
    <w:pPr>
      <w:spacing w:after="120"/>
    </w:pPr>
  </w:style>
  <w:style w:type="character" w:customStyle="1" w:styleId="BodyTextChar">
    <w:name w:val="Body Text Char"/>
    <w:basedOn w:val="DefaultParagraphFont"/>
    <w:link w:val="BodyText"/>
    <w:semiHidden/>
    <w:rsid w:val="008E7EBA"/>
    <w:rPr>
      <w:color w:val="000000" w:themeColor="text1"/>
    </w:rPr>
  </w:style>
  <w:style w:type="paragraph" w:styleId="ListParagraph">
    <w:name w:val="List Paragraph"/>
    <w:basedOn w:val="Normal"/>
    <w:uiPriority w:val="34"/>
    <w:unhideWhenUsed/>
    <w:qFormat/>
    <w:rsid w:val="00FB39E6"/>
    <w:pPr>
      <w:ind w:left="720"/>
      <w:contextualSpacing/>
    </w:pPr>
  </w:style>
  <w:style w:type="character" w:styleId="Hyperlink">
    <w:name w:val="Hyperlink"/>
    <w:basedOn w:val="DefaultParagraphFont"/>
    <w:uiPriority w:val="99"/>
    <w:unhideWhenUsed/>
    <w:rsid w:val="00001876"/>
    <w:rPr>
      <w:color w:val="BC5FBC" w:themeColor="hyperlink"/>
      <w:u w:val="single"/>
    </w:rPr>
  </w:style>
  <w:style w:type="character" w:styleId="FollowedHyperlink">
    <w:name w:val="FollowedHyperlink"/>
    <w:basedOn w:val="DefaultParagraphFont"/>
    <w:uiPriority w:val="99"/>
    <w:semiHidden/>
    <w:unhideWhenUsed/>
    <w:rsid w:val="00001876"/>
    <w:rPr>
      <w:color w:val="9775A7" w:themeColor="followedHyperlink"/>
      <w:u w:val="single"/>
    </w:rPr>
  </w:style>
  <w:style w:type="paragraph" w:styleId="DocumentMap">
    <w:name w:val="Document Map"/>
    <w:basedOn w:val="Normal"/>
    <w:link w:val="DocumentMapChar"/>
    <w:uiPriority w:val="99"/>
    <w:semiHidden/>
    <w:unhideWhenUsed/>
    <w:rsid w:val="00AE4453"/>
    <w:rPr>
      <w:rFonts w:ascii="Lucida Grande" w:hAnsi="Lucida Grande" w:cs="Lucida Grande"/>
    </w:rPr>
  </w:style>
  <w:style w:type="character" w:customStyle="1" w:styleId="DocumentMapChar">
    <w:name w:val="Document Map Char"/>
    <w:basedOn w:val="DefaultParagraphFont"/>
    <w:link w:val="DocumentMap"/>
    <w:uiPriority w:val="99"/>
    <w:semiHidden/>
    <w:rsid w:val="00AE4453"/>
    <w:rPr>
      <w:rFonts w:ascii="Lucida Grande" w:hAnsi="Lucida Grande" w:cs="Lucida Grande"/>
      <w:color w:val="000000" w:themeColor="text1"/>
      <w:sz w:val="24"/>
      <w:szCs w:val="24"/>
    </w:rPr>
  </w:style>
  <w:style w:type="character" w:styleId="UnresolvedMention">
    <w:name w:val="Unresolved Mention"/>
    <w:basedOn w:val="DefaultParagraphFont"/>
    <w:uiPriority w:val="99"/>
    <w:semiHidden/>
    <w:unhideWhenUsed/>
    <w:rsid w:val="00E7797C"/>
    <w:rPr>
      <w:color w:val="605E5C"/>
      <w:shd w:val="clear" w:color="auto" w:fill="E1DFDD"/>
    </w:rPr>
  </w:style>
  <w:style w:type="character" w:styleId="CommentReference">
    <w:name w:val="annotation reference"/>
    <w:basedOn w:val="DefaultParagraphFont"/>
    <w:uiPriority w:val="99"/>
    <w:semiHidden/>
    <w:unhideWhenUsed/>
    <w:rsid w:val="008000B8"/>
    <w:rPr>
      <w:sz w:val="16"/>
      <w:szCs w:val="16"/>
    </w:rPr>
  </w:style>
  <w:style w:type="paragraph" w:styleId="CommentText">
    <w:name w:val="annotation text"/>
    <w:basedOn w:val="Normal"/>
    <w:link w:val="CommentTextChar"/>
    <w:uiPriority w:val="99"/>
    <w:semiHidden/>
    <w:unhideWhenUsed/>
    <w:rsid w:val="008000B8"/>
    <w:rPr>
      <w:sz w:val="20"/>
      <w:szCs w:val="20"/>
    </w:rPr>
  </w:style>
  <w:style w:type="character" w:customStyle="1" w:styleId="CommentTextChar">
    <w:name w:val="Comment Text Char"/>
    <w:basedOn w:val="DefaultParagraphFont"/>
    <w:link w:val="CommentText"/>
    <w:uiPriority w:val="99"/>
    <w:semiHidden/>
    <w:rsid w:val="008000B8"/>
    <w:rPr>
      <w:color w:val="000000" w:themeColor="text1"/>
    </w:rPr>
  </w:style>
  <w:style w:type="paragraph" w:customStyle="1" w:styleId="paragraph">
    <w:name w:val="paragraph"/>
    <w:basedOn w:val="Normal"/>
    <w:rsid w:val="00B2250B"/>
    <w:pPr>
      <w:spacing w:before="100" w:beforeAutospacing="1" w:after="100" w:afterAutospacing="1"/>
    </w:pPr>
    <w:rPr>
      <w:lang w:eastAsia="en-GB"/>
    </w:rPr>
  </w:style>
  <w:style w:type="character" w:customStyle="1" w:styleId="normaltextrun">
    <w:name w:val="normaltextrun"/>
    <w:basedOn w:val="DefaultParagraphFont"/>
    <w:rsid w:val="00B2250B"/>
  </w:style>
  <w:style w:type="character" w:customStyle="1" w:styleId="eop">
    <w:name w:val="eop"/>
    <w:basedOn w:val="DefaultParagraphFont"/>
    <w:rsid w:val="00B2250B"/>
  </w:style>
  <w:style w:type="table" w:customStyle="1" w:styleId="2">
    <w:name w:val="2"/>
    <w:basedOn w:val="TableNormal"/>
    <w:rsid w:val="004A382B"/>
    <w:pPr>
      <w:spacing w:after="0"/>
    </w:pPr>
    <w:rPr>
      <w:rFonts w:ascii="Arial" w:eastAsia="Arial" w:hAnsi="Arial" w:cs="Arial"/>
      <w:sz w:val="22"/>
      <w:szCs w:val="22"/>
      <w:lang w:val="en" w:eastAsia="en-GB"/>
    </w:rPr>
    <w:tblPr>
      <w:tblStyleRowBandSize w:val="1"/>
      <w:tblStyleColBandSize w:val="1"/>
      <w:tblCellMar>
        <w:top w:w="100" w:type="dxa"/>
        <w:left w:w="100" w:type="dxa"/>
        <w:bottom w:w="100" w:type="dxa"/>
        <w:right w:w="100" w:type="dxa"/>
      </w:tblCellMar>
    </w:tblPr>
  </w:style>
  <w:style w:type="table" w:customStyle="1" w:styleId="21">
    <w:name w:val="21"/>
    <w:basedOn w:val="TableNormal"/>
    <w:rsid w:val="004A382B"/>
    <w:pPr>
      <w:spacing w:after="0"/>
    </w:pPr>
    <w:rPr>
      <w:rFonts w:ascii="Arial" w:eastAsia="Arial" w:hAnsi="Arial" w:cs="Arial"/>
      <w:sz w:val="22"/>
      <w:szCs w:val="22"/>
      <w:lang w:val="en" w:eastAsia="en-GB"/>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9535">
      <w:bodyDiv w:val="1"/>
      <w:marLeft w:val="0"/>
      <w:marRight w:val="0"/>
      <w:marTop w:val="0"/>
      <w:marBottom w:val="0"/>
      <w:divBdr>
        <w:top w:val="none" w:sz="0" w:space="0" w:color="auto"/>
        <w:left w:val="none" w:sz="0" w:space="0" w:color="auto"/>
        <w:bottom w:val="none" w:sz="0" w:space="0" w:color="auto"/>
        <w:right w:val="none" w:sz="0" w:space="0" w:color="auto"/>
      </w:divBdr>
    </w:div>
    <w:div w:id="424155125">
      <w:bodyDiv w:val="1"/>
      <w:marLeft w:val="0"/>
      <w:marRight w:val="0"/>
      <w:marTop w:val="0"/>
      <w:marBottom w:val="0"/>
      <w:divBdr>
        <w:top w:val="none" w:sz="0" w:space="0" w:color="auto"/>
        <w:left w:val="none" w:sz="0" w:space="0" w:color="auto"/>
        <w:bottom w:val="none" w:sz="0" w:space="0" w:color="auto"/>
        <w:right w:val="none" w:sz="0" w:space="0" w:color="auto"/>
      </w:divBdr>
    </w:div>
    <w:div w:id="436563719">
      <w:bodyDiv w:val="1"/>
      <w:marLeft w:val="0"/>
      <w:marRight w:val="0"/>
      <w:marTop w:val="0"/>
      <w:marBottom w:val="0"/>
      <w:divBdr>
        <w:top w:val="none" w:sz="0" w:space="0" w:color="auto"/>
        <w:left w:val="none" w:sz="0" w:space="0" w:color="auto"/>
        <w:bottom w:val="none" w:sz="0" w:space="0" w:color="auto"/>
        <w:right w:val="none" w:sz="0" w:space="0" w:color="auto"/>
      </w:divBdr>
    </w:div>
    <w:div w:id="606083705">
      <w:bodyDiv w:val="1"/>
      <w:marLeft w:val="0"/>
      <w:marRight w:val="0"/>
      <w:marTop w:val="0"/>
      <w:marBottom w:val="0"/>
      <w:divBdr>
        <w:top w:val="none" w:sz="0" w:space="0" w:color="auto"/>
        <w:left w:val="none" w:sz="0" w:space="0" w:color="auto"/>
        <w:bottom w:val="none" w:sz="0" w:space="0" w:color="auto"/>
        <w:right w:val="none" w:sz="0" w:space="0" w:color="auto"/>
      </w:divBdr>
    </w:div>
    <w:div w:id="1084839139">
      <w:bodyDiv w:val="1"/>
      <w:marLeft w:val="0"/>
      <w:marRight w:val="0"/>
      <w:marTop w:val="0"/>
      <w:marBottom w:val="0"/>
      <w:divBdr>
        <w:top w:val="none" w:sz="0" w:space="0" w:color="auto"/>
        <w:left w:val="none" w:sz="0" w:space="0" w:color="auto"/>
        <w:bottom w:val="none" w:sz="0" w:space="0" w:color="auto"/>
        <w:right w:val="none" w:sz="0" w:space="0" w:color="auto"/>
      </w:divBdr>
    </w:div>
    <w:div w:id="1126389104">
      <w:bodyDiv w:val="1"/>
      <w:marLeft w:val="0"/>
      <w:marRight w:val="0"/>
      <w:marTop w:val="0"/>
      <w:marBottom w:val="0"/>
      <w:divBdr>
        <w:top w:val="none" w:sz="0" w:space="0" w:color="auto"/>
        <w:left w:val="none" w:sz="0" w:space="0" w:color="auto"/>
        <w:bottom w:val="none" w:sz="0" w:space="0" w:color="auto"/>
        <w:right w:val="none" w:sz="0" w:space="0" w:color="auto"/>
      </w:divBdr>
    </w:div>
    <w:div w:id="1386568363">
      <w:bodyDiv w:val="1"/>
      <w:marLeft w:val="0"/>
      <w:marRight w:val="0"/>
      <w:marTop w:val="0"/>
      <w:marBottom w:val="0"/>
      <w:divBdr>
        <w:top w:val="none" w:sz="0" w:space="0" w:color="auto"/>
        <w:left w:val="none" w:sz="0" w:space="0" w:color="auto"/>
        <w:bottom w:val="none" w:sz="0" w:space="0" w:color="auto"/>
        <w:right w:val="none" w:sz="0" w:space="0" w:color="auto"/>
      </w:divBdr>
    </w:div>
    <w:div w:id="1512797137">
      <w:bodyDiv w:val="1"/>
      <w:marLeft w:val="0"/>
      <w:marRight w:val="0"/>
      <w:marTop w:val="0"/>
      <w:marBottom w:val="0"/>
      <w:divBdr>
        <w:top w:val="none" w:sz="0" w:space="0" w:color="auto"/>
        <w:left w:val="none" w:sz="0" w:space="0" w:color="auto"/>
        <w:bottom w:val="none" w:sz="0" w:space="0" w:color="auto"/>
        <w:right w:val="none" w:sz="0" w:space="0" w:color="auto"/>
      </w:divBdr>
    </w:div>
    <w:div w:id="1598558657">
      <w:bodyDiv w:val="1"/>
      <w:marLeft w:val="0"/>
      <w:marRight w:val="0"/>
      <w:marTop w:val="0"/>
      <w:marBottom w:val="0"/>
      <w:divBdr>
        <w:top w:val="none" w:sz="0" w:space="0" w:color="auto"/>
        <w:left w:val="none" w:sz="0" w:space="0" w:color="auto"/>
        <w:bottom w:val="none" w:sz="0" w:space="0" w:color="auto"/>
        <w:right w:val="none" w:sz="0" w:space="0" w:color="auto"/>
      </w:divBdr>
    </w:div>
    <w:div w:id="1655527036">
      <w:bodyDiv w:val="1"/>
      <w:marLeft w:val="0"/>
      <w:marRight w:val="0"/>
      <w:marTop w:val="0"/>
      <w:marBottom w:val="0"/>
      <w:divBdr>
        <w:top w:val="none" w:sz="0" w:space="0" w:color="auto"/>
        <w:left w:val="none" w:sz="0" w:space="0" w:color="auto"/>
        <w:bottom w:val="none" w:sz="0" w:space="0" w:color="auto"/>
        <w:right w:val="none" w:sz="0" w:space="0" w:color="auto"/>
      </w:divBdr>
    </w:div>
    <w:div w:id="1717244082">
      <w:bodyDiv w:val="1"/>
      <w:marLeft w:val="0"/>
      <w:marRight w:val="0"/>
      <w:marTop w:val="0"/>
      <w:marBottom w:val="0"/>
      <w:divBdr>
        <w:top w:val="none" w:sz="0" w:space="0" w:color="auto"/>
        <w:left w:val="none" w:sz="0" w:space="0" w:color="auto"/>
        <w:bottom w:val="none" w:sz="0" w:space="0" w:color="auto"/>
        <w:right w:val="none" w:sz="0" w:space="0" w:color="auto"/>
      </w:divBdr>
    </w:div>
    <w:div w:id="18288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rley.atkinson@plymouth.ac.uk" TargetMode="External"/><Relationship Id="rId13" Type="http://schemas.openxmlformats.org/officeDocument/2006/relationships/hyperlink" Target="https://www.plymouth.ac.uk/student-life/your-studies/essential-information/exams/exam-rules-and-regulations/extenuating-circumstanc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ymouth.ac.uk/student-life/your-studies/essential-information/regulations/referenc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ymouth.ac.uk/about-us/teaching-and-learning/guidance-and-resources/student-support-servi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raig.banyard@plymouth.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tin.read@plymouth.ac.u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Prospect%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A8D18836596A42B1C1FAEB267689D8"/>
        <w:category>
          <w:name w:val="General"/>
          <w:gallery w:val="placeholder"/>
        </w:category>
        <w:types>
          <w:type w:val="bbPlcHdr"/>
        </w:types>
        <w:behaviors>
          <w:behavior w:val="content"/>
        </w:behaviors>
        <w:guid w:val="{CF3693D2-8092-E440-872E-D82ACEED48D7}"/>
      </w:docPartPr>
      <w:docPartBody>
        <w:p w:rsidR="00CA34F2" w:rsidRDefault="00167FBB" w:rsidP="00167FBB">
          <w:pPr>
            <w:pStyle w:val="26A8D18836596A42B1C1FAEB267689D8"/>
          </w:pPr>
          <w:r>
            <w:t>[Type here]</w:t>
          </w:r>
        </w:p>
      </w:docPartBody>
    </w:docPart>
    <w:docPart>
      <w:docPartPr>
        <w:name w:val="07DFECDD6DA2334486C4E453134629EF"/>
        <w:category>
          <w:name w:val="General"/>
          <w:gallery w:val="placeholder"/>
        </w:category>
        <w:types>
          <w:type w:val="bbPlcHdr"/>
        </w:types>
        <w:behaviors>
          <w:behavior w:val="content"/>
        </w:behaviors>
        <w:guid w:val="{4D5D975E-4E8B-8F4F-90B0-E151CB756E4D}"/>
      </w:docPartPr>
      <w:docPartBody>
        <w:p w:rsidR="00CA34F2" w:rsidRDefault="00167FBB" w:rsidP="00167FBB">
          <w:pPr>
            <w:pStyle w:val="07DFECDD6DA2334486C4E453134629E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BB"/>
    <w:rsid w:val="00167FBB"/>
    <w:rsid w:val="003E7E91"/>
    <w:rsid w:val="00745BC0"/>
    <w:rsid w:val="00854986"/>
    <w:rsid w:val="00C80A8B"/>
    <w:rsid w:val="00CA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A8D18836596A42B1C1FAEB267689D8">
    <w:name w:val="26A8D18836596A42B1C1FAEB267689D8"/>
    <w:rsid w:val="00167FBB"/>
  </w:style>
  <w:style w:type="paragraph" w:customStyle="1" w:styleId="07DFECDD6DA2334486C4E453134629EF">
    <w:name w:val="07DFECDD6DA2334486C4E453134629EF"/>
    <w:rsid w:val="00167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spect">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691EC-F481-1443-8D11-BE8BBD59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Macintosh%20HD:Applications:Microsoft%20Office%202011:Office:Media:Templates:Print%20Layout%20View:Stationery:Prospect%20Letter.dotx</Template>
  <TotalTime>267</TotalTime>
  <Pages>11</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Shirley Atkinson</dc:creator>
  <cp:keywords/>
  <dc:description/>
  <cp:lastModifiedBy>Shirley Atkinson</cp:lastModifiedBy>
  <cp:revision>19</cp:revision>
  <cp:lastPrinted>2015-08-05T18:30:00Z</cp:lastPrinted>
  <dcterms:created xsi:type="dcterms:W3CDTF">2019-08-03T17:42:00Z</dcterms:created>
  <dcterms:modified xsi:type="dcterms:W3CDTF">2019-09-18T14:57:00Z</dcterms:modified>
  <cp:category/>
</cp:coreProperties>
</file>